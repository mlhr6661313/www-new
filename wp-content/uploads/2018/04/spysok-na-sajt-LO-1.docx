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719"/>
        <w:tblW w:w="16069" w:type="dxa"/>
        <w:tblBorders>
          <w:top w:val="single" w:sz="6" w:space="0" w:color="5C87B2"/>
          <w:left w:val="single" w:sz="6" w:space="0" w:color="5C87B2"/>
          <w:bottom w:val="single" w:sz="6" w:space="0" w:color="5C87B2"/>
          <w:right w:val="single" w:sz="6" w:space="0" w:color="5C87B2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3498"/>
        <w:gridCol w:w="1416"/>
        <w:gridCol w:w="1938"/>
        <w:gridCol w:w="3463"/>
        <w:gridCol w:w="1585"/>
        <w:gridCol w:w="1957"/>
        <w:gridCol w:w="2212"/>
      </w:tblGrid>
      <w:tr w:rsidR="00887A87" w:rsidRPr="001B0586" w14:paraId="002723B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431FA0A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Найменування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C520F85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Код ЄДРПОУ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32A62DD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Дата та номер протоколу про створення відокремленого підрозділу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</w:tcPr>
          <w:p w14:paraId="3C1FBABC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284BA147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7876F89B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Адреса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</w:tcPr>
          <w:p w14:paraId="072C4E05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49B9C519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76CB1B28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Телефон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</w:tcPr>
          <w:p w14:paraId="68DDCDE2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203036CA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74B29522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Керівник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</w:tcPr>
          <w:p w14:paraId="02102A93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413DE833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7F01B91A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Види фінансових послуг</w:t>
            </w:r>
          </w:p>
        </w:tc>
      </w:tr>
      <w:tr w:rsidR="00887A87" w:rsidRPr="001B0586" w14:paraId="531EAAE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891F453" w14:textId="77777777" w:rsidR="00887A87" w:rsidRPr="000F4411" w:rsidRDefault="00735EC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1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25713FC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41811998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1A667C4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E78D0A" w14:textId="77777777" w:rsidR="00887A87" w:rsidRPr="000F4411" w:rsidRDefault="00887A87" w:rsidP="000773E9">
            <w:pPr>
              <w:pStyle w:val="a6"/>
              <w:shd w:val="clear" w:color="auto" w:fill="FFFFFF"/>
              <w:autoSpaceDE w:val="0"/>
              <w:autoSpaceDN w:val="0"/>
              <w:adjustRightInd w:val="0"/>
              <w:ind w:left="36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Дніпропетровська обл.,                м. Дніпро, пр. Калнишевського Петра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30, прим. 44.</w:t>
            </w:r>
          </w:p>
          <w:p w14:paraId="691A935E" w14:textId="77777777" w:rsidR="00887A87" w:rsidRPr="000F4411" w:rsidRDefault="00887A87" w:rsidP="009529F4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947C14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0676108478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68D991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6F6266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CCFD66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A8F8DE6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2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043A7EA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41812106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E8DA369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C2C019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58018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Чернівецька обл., м. Чернівці, вул. Ентузіастів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2і/11.</w:t>
            </w:r>
          </w:p>
          <w:p w14:paraId="0C504777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D26589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0676111485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8E39A5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Данилов В'ячеслав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4658F7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DA0248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C60B24A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№ 3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4A4934D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41812185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B3E9AF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18A9F4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79000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Львівська обл., м. Львів, вул. Стрийська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57.</w:t>
            </w:r>
          </w:p>
          <w:p w14:paraId="523CC524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63C535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0676109929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912E8A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B32505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1B01EB8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3A77C01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4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B4D2E72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41812195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AFB9D76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D48DBC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40000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 xml:space="preserve">, Сумська обл., м. Суми, </w:t>
            </w:r>
            <w:r w:rsidR="006207C7" w:rsidRPr="000F4411">
              <w:rPr>
                <w:rFonts w:ascii="Bookman Old Style" w:hAnsi="Bookman Old Style" w:cs="Calibri"/>
                <w:sz w:val="16"/>
                <w:szCs w:val="16"/>
              </w:rPr>
              <w:t>вул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. Соборн</w:t>
            </w:r>
            <w:r w:rsidR="006207C7" w:rsidRPr="000F4411">
              <w:rPr>
                <w:rFonts w:ascii="Bookman Old Style" w:hAnsi="Bookman Old Style" w:cs="Calibri"/>
                <w:sz w:val="16"/>
                <w:szCs w:val="16"/>
              </w:rPr>
              <w:t>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44.</w:t>
            </w:r>
          </w:p>
          <w:p w14:paraId="424E4548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C4A8C8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0676112001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8BE163" w14:textId="7A4919FA" w:rsidR="00887A87" w:rsidRPr="000F4411" w:rsidRDefault="00907C5D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527FE8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38C03B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3B58AD0" w14:textId="77777777" w:rsidR="00887A87" w:rsidRPr="000F4411" w:rsidRDefault="00735ECE" w:rsidP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5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9B0F33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41812200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5A2F5DD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BEED10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33001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Рівненська обл., м. Рівне, вул. Соборна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190.</w:t>
            </w:r>
          </w:p>
          <w:p w14:paraId="6299471E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4A2E9B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0676110392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EAA895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521F69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1DD3148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D768394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 6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6A29C49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41812216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75255FE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B9B0F7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33001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Рівненська обл., м. Рівне, вул. Київська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77.</w:t>
            </w:r>
          </w:p>
          <w:p w14:paraId="1AC6B658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4E13CD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0676110665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5A8466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963097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7A6451B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9FFEB7D" w14:textId="10A02B81" w:rsidR="002721D3" w:rsidRPr="00246244" w:rsidRDefault="00735ECE">
            <w:pPr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7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FA1C1D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41812221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B15481F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7CA0F4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13300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Житомирська обл., м. Бердичів, вул. Житомирська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15.</w:t>
            </w:r>
          </w:p>
          <w:p w14:paraId="4A37ACB9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EA0741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0676108849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251E7B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0F34AA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4579D19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5A0ED1E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8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9B584EB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41812237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3B9104E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B32725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21000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Вінницька обл., м. Вінниця, пр. Юності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20а.</w:t>
            </w:r>
          </w:p>
          <w:p w14:paraId="0CF1BA18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7CE3BE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0676112042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39AC44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92880B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EFD5EF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D6A14D2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9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ADB85F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41812242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886E68F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47D1D2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10000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Житомирська обл., м. Житомир, вул. Гоголівська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1.</w:t>
            </w:r>
          </w:p>
          <w:p w14:paraId="20491EE9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339E46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0676109314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4B9DCC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F1880E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6D1C941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93140C9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10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18F400E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41812001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F99152D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CE531D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11500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Житомирська обл., м. Коростень, вул. Грушевського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25.</w:t>
            </w:r>
          </w:p>
          <w:p w14:paraId="1C574B5D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F301BB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0676109335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963FB3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16648E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15DFC16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C69535F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11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FB065CF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41812017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D3EB19B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306771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Запорізька обл., м. Запоріжжя, пр. Ювілейний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="005F09E1"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29, прим.2</w:t>
            </w:r>
          </w:p>
          <w:p w14:paraId="60FD359D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FEA086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0676112129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61225F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7093B7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276005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40B51CD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12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14E06F5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41812022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96DA48B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4E4388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69068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Запорізька обл., м. Запоріжжя, пр. Моторобудівників, 64.</w:t>
            </w:r>
          </w:p>
          <w:p w14:paraId="4B81B859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89FAD5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0676112134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68A8AE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1BD2E3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70BF0F3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3F8EEF1" w14:textId="77777777" w:rsidR="00887A87" w:rsidRPr="000F4411" w:rsidRDefault="00735ECE" w:rsidP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13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FF35065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41812038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45FF90C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E230B5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Запорізька обл., м. Запоріжжя, вул. Героїв 93-ї Бригади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30.</w:t>
            </w:r>
          </w:p>
          <w:p w14:paraId="00734016" w14:textId="77777777" w:rsidR="00887A87" w:rsidRPr="000F4411" w:rsidRDefault="00887A87" w:rsidP="00A70955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6E4589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0676112137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6E914B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C8A06C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22B6EE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E0D991D" w14:textId="0481A8A3" w:rsidR="002721D3" w:rsidRPr="00246244" w:rsidRDefault="00735ECE">
            <w:pPr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14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AB7D3BC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41812043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942CA34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543749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49000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 xml:space="preserve">, Дніпровська обл., м. Дніпро, </w:t>
            </w:r>
            <w:r w:rsidR="005F09E1" w:rsidRPr="000F4411">
              <w:rPr>
                <w:rFonts w:ascii="Bookman Old Style" w:hAnsi="Bookman Old Style" w:cs="Calibri"/>
                <w:sz w:val="16"/>
                <w:szCs w:val="16"/>
              </w:rPr>
              <w:t>пр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. Б.Хмельницького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</w:t>
            </w:r>
            <w:r w:rsidR="005F09E1"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119, прим.1</w:t>
            </w:r>
            <w:r w:rsidR="004F292E"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7</w:t>
            </w:r>
          </w:p>
          <w:p w14:paraId="43D9B1E1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89CDB9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0676108533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A5E289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F081AD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  <w:p w14:paraId="61ABB6DE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3934794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42DC5F2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B0F8BD6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E74700D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3FB7E5C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</w:p>
        </w:tc>
      </w:tr>
      <w:tr w:rsidR="00887A87" w:rsidRPr="001B0586" w14:paraId="78566A0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749974F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15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3EAF48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41812059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8D7211E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1E4C13" w14:textId="55A28580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85100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Донецька обл., м. Костянтинівка, вул. Ціолковського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="004F292E"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72г</w:t>
            </w:r>
            <w:r w:rsidR="002F317F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, 72д</w:t>
            </w:r>
          </w:p>
          <w:p w14:paraId="15593605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7A0B60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0676113841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132622" w14:textId="0D1EE752" w:rsidR="00887A87" w:rsidRPr="000F4411" w:rsidRDefault="00907C5D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Адномах Леонід Леонідович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4AAD267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5BCA43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62F23C8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16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97C65D4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41812064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45B5C5E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F360C9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87500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Донецька обл., м. Маріуполь, пр. Миру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102.</w:t>
            </w:r>
          </w:p>
          <w:p w14:paraId="26D4C24F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2F0885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0676114134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66BC84" w14:textId="2FFFE9D5" w:rsidR="00887A87" w:rsidRPr="000F4411" w:rsidRDefault="00907C5D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Адномах Леонід Леонідович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5B0ADE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47016A7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0F59DD7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17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9B5073D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41812071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0E3899A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2295A3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56500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Миколаївська обл.,                        м. Вознесенськ, вул. Київська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           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18-3.</w:t>
            </w:r>
          </w:p>
          <w:p w14:paraId="4DD36D00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096A39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0676112819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3CE2A6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Лосихин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9CFE142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F1ECAE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C5ED1CB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18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CA31BCE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41812085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6E9D7B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9C4409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84109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Донецька обл., м. Слов'янськ, вул. Комяхова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67</w:t>
            </w:r>
          </w:p>
          <w:p w14:paraId="13EAEAA2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3808C4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0676114607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B51EB9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6858AE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6289CEE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B5AC287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19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3E5A13D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41812090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B678617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8FED9B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79000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Львівська обл., м. Львів, вул. Шевченко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358.</w:t>
            </w:r>
          </w:p>
          <w:p w14:paraId="759B378F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AF6A80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0676110175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958C97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3F3966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246244" w14:paraId="4B7E7FC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BD34D62" w14:textId="77777777" w:rsidR="00887A87" w:rsidRPr="00246244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246244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246244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20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44C7DCB" w14:textId="77777777" w:rsidR="00887A87" w:rsidRPr="00246244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582C2BE" w14:textId="77777777" w:rsidR="00887A87" w:rsidRPr="00246244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246244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41812111</w:t>
            </w:r>
          </w:p>
          <w:p w14:paraId="5475BF60" w14:textId="77777777" w:rsidR="00887A87" w:rsidRPr="00246244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443BA33C" w14:textId="77777777" w:rsidR="00887A87" w:rsidRPr="00246244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EF21B13" w14:textId="3D3D0B74" w:rsidR="00887A87" w:rsidRPr="00246244" w:rsidRDefault="00246244" w:rsidP="00246244">
            <w:pPr>
              <w:jc w:val="center"/>
              <w:rPr>
                <w:rFonts w:ascii="Bookman Old Style" w:hAnsi="Bookman Old Style"/>
                <w:sz w:val="16"/>
                <w:szCs w:val="16"/>
                <w:lang w:val="ru-RU"/>
              </w:rPr>
            </w:pPr>
            <w:r w:rsidRPr="00246244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36</w:t>
            </w:r>
            <w:r w:rsidR="00887A87" w:rsidRPr="00246244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              від </w:t>
            </w:r>
            <w:r w:rsidRPr="00246244"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  <w:t>08.05.2019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057F6B" w14:textId="1C923213" w:rsidR="00887A87" w:rsidRPr="00246244" w:rsidRDefault="00246244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246244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54000</w:t>
            </w:r>
            <w:r w:rsidR="00887A87" w:rsidRPr="00246244">
              <w:rPr>
                <w:rFonts w:ascii="Bookman Old Style" w:hAnsi="Bookman Old Style" w:cs="Calibri"/>
                <w:sz w:val="16"/>
                <w:szCs w:val="16"/>
              </w:rPr>
              <w:t xml:space="preserve">, </w:t>
            </w:r>
            <w:r w:rsidRPr="00246244">
              <w:rPr>
                <w:rFonts w:ascii="Bookman Old Style" w:hAnsi="Bookman Old Style" w:cs="Calibri"/>
                <w:sz w:val="16"/>
                <w:szCs w:val="16"/>
              </w:rPr>
              <w:t>Миколаївська</w:t>
            </w:r>
            <w:r w:rsidR="00887A87" w:rsidRPr="00246244">
              <w:rPr>
                <w:rFonts w:ascii="Bookman Old Style" w:hAnsi="Bookman Old Style" w:cs="Calibri"/>
                <w:sz w:val="16"/>
                <w:szCs w:val="16"/>
              </w:rPr>
              <w:t xml:space="preserve"> обл., м. </w:t>
            </w:r>
            <w:r w:rsidRPr="00246244">
              <w:rPr>
                <w:rFonts w:ascii="Bookman Old Style" w:hAnsi="Bookman Old Style" w:cs="Calibri"/>
                <w:sz w:val="16"/>
                <w:szCs w:val="16"/>
              </w:rPr>
              <w:t>Миколаїв</w:t>
            </w:r>
            <w:r w:rsidR="00887A87" w:rsidRPr="00246244">
              <w:rPr>
                <w:rFonts w:ascii="Bookman Old Style" w:hAnsi="Bookman Old Style" w:cs="Calibri"/>
                <w:sz w:val="16"/>
                <w:szCs w:val="16"/>
              </w:rPr>
              <w:t xml:space="preserve">, </w:t>
            </w:r>
            <w:r w:rsidRPr="00246244">
              <w:rPr>
                <w:rFonts w:ascii="Bookman Old Style" w:hAnsi="Bookman Old Style" w:cs="Calibri"/>
                <w:sz w:val="16"/>
                <w:szCs w:val="16"/>
              </w:rPr>
              <w:t>проспект Центральний</w:t>
            </w:r>
            <w:r w:rsidR="00887A87" w:rsidRPr="00246244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="00887A87" w:rsidRPr="00246244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="00887A87" w:rsidRPr="00246244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</w:t>
            </w:r>
            <w:r w:rsidRPr="00246244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71А/9</w:t>
            </w:r>
          </w:p>
          <w:p w14:paraId="12F60BB5" w14:textId="77777777" w:rsidR="00887A87" w:rsidRPr="00246244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2BDE72" w14:textId="77777777" w:rsidR="00887A87" w:rsidRPr="00246244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</w:pPr>
            <w:r w:rsidRPr="00246244"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  <w:t>0676114780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017E07" w14:textId="1E7D585B" w:rsidR="00887A87" w:rsidRPr="00246244" w:rsidRDefault="00246244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246244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Морозов Владислав Володимирович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4C9861" w14:textId="77777777" w:rsidR="00887A87" w:rsidRPr="00246244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246244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759306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EF9CF03" w14:textId="77777777" w:rsidR="00887A87" w:rsidRPr="000F4411" w:rsidRDefault="00735ECE" w:rsidP="00F64EF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 21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0878360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41812127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9C7D92F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E3BBB7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50000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 xml:space="preserve">, Дніпропетровська обл., </w:t>
            </w:r>
            <w:r w:rsidR="004F292E" w:rsidRPr="000F4411">
              <w:rPr>
                <w:rFonts w:ascii="Bookman Old Style" w:hAnsi="Bookman Old Style" w:cs="Calibri"/>
                <w:sz w:val="16"/>
                <w:szCs w:val="16"/>
              </w:rPr>
              <w:t xml:space="preserve">                  м. Кривий Ріг, пр.Південний, 30, прим.17</w:t>
            </w:r>
          </w:p>
          <w:p w14:paraId="45A51493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1334F9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0676108642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E4320A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D606D97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F05584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3A253F5" w14:textId="77777777" w:rsidR="00887A87" w:rsidRPr="000F4411" w:rsidRDefault="00735ECE" w:rsidP="00F64EF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22 ПОВНЕ ТОВАРИСТВО "ЛОМБАРД "ПЕРШИЙ" ТОВАРИСТВО З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lastRenderedPageBreak/>
              <w:t>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57B9980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lastRenderedPageBreak/>
              <w:t>41812132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1BC7F85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74D7C1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10001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Житомирська обл.,</w:t>
            </w:r>
            <w:r w:rsidR="004F292E" w:rsidRPr="000F4411">
              <w:rPr>
                <w:rFonts w:ascii="Bookman Old Style" w:hAnsi="Bookman Old Style" w:cs="Calibri"/>
                <w:sz w:val="16"/>
                <w:szCs w:val="16"/>
              </w:rPr>
              <w:t xml:space="preserve"> м. Житомир, вул..Київська, 122/5</w:t>
            </w:r>
          </w:p>
          <w:p w14:paraId="2885B0B3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D8959A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0676109389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EFEEDE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AB7DC9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687F205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B181725" w14:textId="77777777" w:rsidR="00887A87" w:rsidRPr="000F4411" w:rsidRDefault="00735ECE" w:rsidP="00F64EF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23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63CDC9B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41812148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7E7EB05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2FE7F2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33001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Рівненська обл., м. Рівне, вул. Грушевського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1.</w:t>
            </w:r>
          </w:p>
          <w:p w14:paraId="63E2138A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149329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0676111203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5E79A9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6E4CA4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61ADC53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008B80B" w14:textId="77777777" w:rsidR="00887A87" w:rsidRPr="000F4411" w:rsidRDefault="00735ECE" w:rsidP="00F64EF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24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89634D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41812153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6B34AA1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42CB2B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36039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Полтавська обл., м. Полтава, вул. Великотирнівська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35/2.</w:t>
            </w:r>
          </w:p>
          <w:p w14:paraId="087911CF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ACD5DE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0676111438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956ACF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2F53C6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984E1B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272E927" w14:textId="77777777" w:rsidR="00887A87" w:rsidRPr="000F4411" w:rsidRDefault="00735ECE" w:rsidP="002F06CC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25 ПОВНЕ ТОВАРИСТВО "ЛОМБАРД "ПЕРШИЙ" ТОВАРИСТВО З ОБМЕЖЕНОЮ ВІДПОВІДАЛЬНІСТЮ "МІКРОФІНАНС" І КОМПАНІЯ</w:t>
            </w:r>
            <w:r w:rsidR="006C4CBF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D675CC6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41812169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15F0F71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E0311A" w14:textId="77777777" w:rsidR="00887A87" w:rsidRPr="000F4411" w:rsidRDefault="00887A87" w:rsidP="002F06CC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71501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Запорізька обл., м. Енергодар, вул. Українська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="005C55D4"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16, прим.107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C87E21" w14:textId="77777777" w:rsidR="00887A87" w:rsidRPr="000F4411" w:rsidRDefault="00887A87" w:rsidP="002F06CC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0676112711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9B56A3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</w:rPr>
              <w:t>Лапков Віталій Камільович.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5769DB" w14:textId="77777777" w:rsidR="00887A87" w:rsidRPr="000F4411" w:rsidRDefault="00887A87" w:rsidP="002F06CC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BB730D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9D350FD" w14:textId="77777777" w:rsidR="00887A87" w:rsidRPr="000F4411" w:rsidRDefault="00735ECE" w:rsidP="002F06CC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 26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</w:t>
            </w:r>
            <w:r w:rsidR="006C4CBF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AD6E641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41812174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14C3E7A" w14:textId="77777777" w:rsidR="00887A87" w:rsidRPr="000F4411" w:rsidRDefault="00887A87" w:rsidP="00A70955">
            <w:pPr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05B9B1" w14:textId="77777777" w:rsidR="00887A87" w:rsidRPr="000F4411" w:rsidRDefault="00887A87" w:rsidP="002F06CC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68000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Од</w:t>
            </w:r>
            <w:r w:rsidR="004B0317" w:rsidRPr="000F4411">
              <w:rPr>
                <w:rFonts w:ascii="Bookman Old Style" w:hAnsi="Bookman Old Style" w:cs="Calibri"/>
                <w:sz w:val="16"/>
                <w:szCs w:val="16"/>
              </w:rPr>
              <w:t>еська обл., м. Чорноморськ, пр.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Мира, 18/22н.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B1A04D" w14:textId="77777777" w:rsidR="00887A87" w:rsidRPr="000F4411" w:rsidRDefault="00887A87" w:rsidP="002F06CC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0676113168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5FA47A" w14:textId="77777777" w:rsidR="00887A87" w:rsidRPr="000F4411" w:rsidRDefault="00887A87" w:rsidP="00066B10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</w:rPr>
              <w:t>Лушніков Максим В'ячеславович.</w:t>
            </w:r>
          </w:p>
          <w:p w14:paraId="1435DBED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42D375" w14:textId="77777777" w:rsidR="00887A87" w:rsidRPr="000F4411" w:rsidRDefault="00887A87" w:rsidP="002F06CC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7F6C38B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DD922A3" w14:textId="77777777" w:rsidR="00887A87" w:rsidRPr="000F4411" w:rsidRDefault="00735ECE" w:rsidP="00036A86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27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E129716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41822334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A3B18F6" w14:textId="77777777" w:rsidR="00887A87" w:rsidRPr="000F4411" w:rsidRDefault="00887A87" w:rsidP="00A70955">
            <w:pPr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4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              від 20.12.2017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39537C" w14:textId="77777777" w:rsidR="00887A87" w:rsidRPr="000F4411" w:rsidRDefault="00887A87" w:rsidP="00036A86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61098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Харківська обл., м. Харків,                 вул. Полтавський шлях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152</w:t>
            </w:r>
          </w:p>
          <w:p w14:paraId="0A4485C8" w14:textId="77777777" w:rsidR="00887A87" w:rsidRPr="000F4411" w:rsidRDefault="00887A87" w:rsidP="00036A86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CCF2F2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0676114997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90E49D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9F2572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6F8F34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5C7B391" w14:textId="77777777" w:rsidR="00887A87" w:rsidRPr="000F4411" w:rsidRDefault="00735ECE" w:rsidP="00036A86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28 ПОВНЕ ТОВАРИСТВО "ЛОМБАРД "ПЕРШИЙ" ТОВАРИСТВО З ОБМЕЖЕНОЮ ВІДПОВІДАЛЬНІСТЮ "МІКРОФІНАНС" І КОМПАНІЯ</w:t>
            </w:r>
            <w:r w:rsidR="006C4CBF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940B6CB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41822343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2B139A1" w14:textId="77777777" w:rsidR="00887A87" w:rsidRPr="000F4411" w:rsidRDefault="00887A87" w:rsidP="00A70955">
            <w:pPr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4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              від 20.12.2017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FC8B96" w14:textId="77777777" w:rsidR="00887A87" w:rsidRPr="000F4411" w:rsidRDefault="00887A87" w:rsidP="004B031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61044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 xml:space="preserve">, Харківська обл., м. Харків, </w:t>
            </w:r>
            <w:r w:rsidR="004B0317" w:rsidRPr="000F4411">
              <w:rPr>
                <w:rFonts w:ascii="Bookman Old Style" w:hAnsi="Bookman Old Style" w:cs="Calibri"/>
                <w:sz w:val="16"/>
                <w:szCs w:val="16"/>
              </w:rPr>
              <w:t>пр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. пр.Московський 256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83D8DF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0676115120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23EBFB" w14:textId="77777777" w:rsidR="00887A87" w:rsidRPr="000F4411" w:rsidRDefault="00887A87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20D786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12D5B96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7994B66" w14:textId="77777777" w:rsidR="00887A87" w:rsidRPr="000F4411" w:rsidRDefault="00735ECE" w:rsidP="00036A86">
            <w:pPr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 29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</w:t>
            </w:r>
            <w:r w:rsidR="006C4CBF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»</w:t>
            </w:r>
          </w:p>
          <w:p w14:paraId="3EEE5DC6" w14:textId="77777777" w:rsidR="00C53158" w:rsidRPr="000F4411" w:rsidRDefault="00C53158" w:rsidP="00036A86">
            <w:pPr>
              <w:rPr>
                <w:rFonts w:ascii="Bookman Old Style" w:hAnsi="Bookman Old Style" w:cs="Calibri"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99046FA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41822355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EFFBAB1" w14:textId="77777777" w:rsidR="00887A87" w:rsidRPr="000F4411" w:rsidRDefault="00887A87" w:rsidP="00A70955">
            <w:pPr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4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              від 20.12.2017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A9D1ED" w14:textId="77777777" w:rsidR="00887A87" w:rsidRPr="000F4411" w:rsidRDefault="00887A87" w:rsidP="00036A86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61001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Харківська обл.,                               м. Харків</w:t>
            </w:r>
            <w:r w:rsidR="004B0317" w:rsidRPr="000F4411">
              <w:rPr>
                <w:rFonts w:ascii="Bookman Old Style" w:hAnsi="Bookman Old Style" w:cs="Calibri"/>
                <w:sz w:val="16"/>
                <w:szCs w:val="16"/>
              </w:rPr>
              <w:t>, пр.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Гагарина, буд.22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E7185D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  <w:t>0676115529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9E6227" w14:textId="77777777" w:rsidR="00887A87" w:rsidRPr="000F4411" w:rsidRDefault="00887A87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285F1D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07A6063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C372E91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30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C022B58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41866336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A45B16C" w14:textId="77777777" w:rsidR="00735ECE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3EB47000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397BD4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79068, Львівська обл., місто Львів, Шевченківський район, ВУЛИЦЯ МАЗЕПИ І. ГЕТЬМАНА, будинок 11Е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5046F6" w14:textId="77777777" w:rsidR="00735ECE" w:rsidRPr="000F4411" w:rsidRDefault="00D41170" w:rsidP="00735EC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6132208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BF2821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734EE1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28B2CA2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749958C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31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CFAD15C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41866345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D3E846C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526B0072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FCEDC1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61105, Харківська обл., місто Харків, Комінтернівський район, ПРОСПЕКТ Г. СТАЛІНГРАДА, будинок 134-3</w:t>
            </w:r>
            <w:r w:rsidR="005C55D4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літ В-1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39E4E0" w14:textId="77777777" w:rsidR="00735ECE" w:rsidRPr="000F4411" w:rsidRDefault="00D41170" w:rsidP="00735EC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0676131267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0E1E40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AB2B8F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246244" w14:paraId="17D79EA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452E13D" w14:textId="01905026" w:rsidR="00D41170" w:rsidRPr="00246244" w:rsidRDefault="00735ECE" w:rsidP="00735ECE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32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A97E02A" w14:textId="77777777" w:rsidR="00735ECE" w:rsidRPr="00246244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41866350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F7F809A" w14:textId="333E5D9D" w:rsidR="00D41170" w:rsidRPr="00246244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246244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="00246244" w:rsidRPr="00246244">
              <w:rPr>
                <w:rFonts w:ascii="Bookman Old Style" w:hAnsi="Bookman Old Style"/>
                <w:sz w:val="16"/>
                <w:szCs w:val="16"/>
                <w:lang w:eastAsia="ru-RU"/>
              </w:rPr>
              <w:t>36</w:t>
            </w:r>
          </w:p>
          <w:p w14:paraId="79756983" w14:textId="7D1827AE" w:rsidR="00735ECE" w:rsidRPr="00246244" w:rsidRDefault="00D41170" w:rsidP="00246244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246244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Від </w:t>
            </w:r>
            <w:r w:rsidR="00246244" w:rsidRPr="00246244">
              <w:rPr>
                <w:rFonts w:ascii="Bookman Old Style" w:hAnsi="Bookman Old Style"/>
                <w:sz w:val="16"/>
                <w:szCs w:val="16"/>
                <w:lang w:eastAsia="ru-RU"/>
              </w:rPr>
              <w:t>08.05.2019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5DB111" w14:textId="21708BAF" w:rsidR="00735ECE" w:rsidRPr="00246244" w:rsidRDefault="00246244" w:rsidP="00246244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73009</w:t>
            </w:r>
            <w:r w:rsidR="00735ECE"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Херсонська</w:t>
            </w:r>
            <w:r w:rsidR="00735ECE"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обл., місто </w:t>
            </w: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Херсон</w:t>
            </w:r>
            <w:r w:rsidR="00735ECE"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вул. Лавреньова, </w:t>
            </w:r>
            <w:r w:rsidR="00735ECE"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будинок 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5E9100" w14:textId="77777777" w:rsidR="00735ECE" w:rsidRPr="00246244" w:rsidRDefault="00D41170" w:rsidP="00D41170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246244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0676130996</w:t>
            </w:r>
            <w:r w:rsidRPr="00246244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D1E4FF"/>
              </w:rPr>
              <w:t xml:space="preserve"> 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ED6CD7" w14:textId="75CBAA99" w:rsidR="00735ECE" w:rsidRPr="00246244" w:rsidRDefault="00246244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246244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Морозов Владислав Володимирович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7544A7" w14:textId="77777777" w:rsidR="00735ECE" w:rsidRPr="00246244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246244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7DD47BD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5ED1F97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33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4E1B7ED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41866366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259D14B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5ABF0E0D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8AE076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81054, Львівська обл., Яворівський район, місто Новояворівськ, ВУЛИЦЯ БАНДЕРИ С., будинок 10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D2039B" w14:textId="77777777" w:rsidR="00735ECE" w:rsidRPr="000F4411" w:rsidRDefault="00D41170" w:rsidP="00D41170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0676137597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D1E4FF"/>
              </w:rPr>
              <w:t xml:space="preserve"> 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3E12B25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41227B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1F0B1BD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BA08315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34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7D1A6A7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41866371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0F32F56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0C6BA17B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1E97BF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76018, Івано-Франківська обл., місто Івано-Франківськ, ВУЛИЦЯ ШЕРЕМЕТИ, будинок 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B031DE" w14:textId="77777777" w:rsidR="00735ECE" w:rsidRPr="000F4411" w:rsidRDefault="00D41170" w:rsidP="00D41170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0676133239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D1E4FF"/>
              </w:rPr>
              <w:t xml:space="preserve"> 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76120A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мирославович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9ED982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6D2B9E8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837786C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35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1389FF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41866387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FA1CF68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6D9EA577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3EBA84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33022, Рівненська обл., місто Рівне, ПРОСПЕКТ КНЯЗЯ РОМАНА, будинок 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86568F" w14:textId="77777777" w:rsidR="00735ECE" w:rsidRPr="000F4411" w:rsidRDefault="00D41170" w:rsidP="00D41170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0676131389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D1E4FF"/>
              </w:rPr>
              <w:t xml:space="preserve"> 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B3887C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Костельнюк Роман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87E365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617BB82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D6DEFEC" w14:textId="77777777" w:rsidR="00735ECE" w:rsidRPr="000F4411" w:rsidRDefault="002721D3" w:rsidP="00735ECE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 </w:t>
            </w:r>
            <w:r w:rsidR="00735ECE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№ 36 ПОВНОГО ТОВАРИСТВА "ЛОМБАРД "ПЕРШИЙ" ТОВАРИСТВО З ОБМЕЖЕНОЮ ВІДПОВІДАЛЬНІСТЮ "МІКРОФІНАНС" І КОМПАНІЯ"</w:t>
            </w:r>
          </w:p>
          <w:p w14:paraId="3D99F7D8" w14:textId="77777777" w:rsidR="00C53158" w:rsidRPr="000F4411" w:rsidRDefault="00C53158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C5DB68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41866392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F7EF89F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4514F5C8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25C39C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79058, Львівська обл., місто Львів, Шевченківський район, ПРОСПЕКТ ЧОРНОВОЛА, будинок 45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CE1C3A" w14:textId="77777777" w:rsidR="00735ECE" w:rsidRPr="000F4411" w:rsidRDefault="00D41170" w:rsidP="00735EC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6132651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1DADC5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A02A17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13FEF35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2549D7D" w14:textId="77777777" w:rsidR="00735ECE" w:rsidRPr="000F4411" w:rsidRDefault="002721D3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735ECE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№ 37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32A9EC6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41866408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519EE03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7ECCF25B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7A8446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88000, Закарпатська обл., місто Ужгород, ПЛОЩА ПЕТЕФІ ШАНДОРА, будинок 42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31249B" w14:textId="77777777" w:rsidR="00735ECE" w:rsidRPr="000F4411" w:rsidRDefault="00D41170" w:rsidP="002F317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6134656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562A78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Пишняк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A82777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4765F7" w14:paraId="6C71FD4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6C96AA1" w14:textId="77777777" w:rsidR="00735ECE" w:rsidRPr="004765F7" w:rsidRDefault="002721D3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735ECE"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№ 38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80C7428" w14:textId="6BCC5E93" w:rsidR="00735ECE" w:rsidRPr="004765F7" w:rsidRDefault="004765F7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41866413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0D12249" w14:textId="7E306BD5" w:rsidR="00D41170" w:rsidRPr="004765F7" w:rsidRDefault="002F317F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№28</w:t>
            </w:r>
          </w:p>
          <w:p w14:paraId="321D18BF" w14:textId="0451C7EE" w:rsidR="00735ECE" w:rsidRPr="004765F7" w:rsidRDefault="00D41170" w:rsidP="002F317F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Від </w:t>
            </w:r>
            <w:r w:rsidR="002F317F" w:rsidRPr="004765F7">
              <w:rPr>
                <w:rFonts w:ascii="Bookman Old Style" w:hAnsi="Bookman Old Style"/>
                <w:sz w:val="16"/>
                <w:szCs w:val="16"/>
                <w:lang w:eastAsia="ru-RU"/>
              </w:rPr>
              <w:t>26.02.2019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4B2324" w14:textId="4AD98C5B" w:rsidR="00735ECE" w:rsidRPr="004765F7" w:rsidRDefault="002F317F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49005, Дніпропетровська обл., місто Дніпро, вул. Чернишевського, буд. 11А</w:t>
            </w:r>
            <w:r w:rsidR="004765F7"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прим. 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8FE80E" w14:textId="1F236010" w:rsidR="00735ECE" w:rsidRPr="004765F7" w:rsidRDefault="002F317F" w:rsidP="002F317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4765F7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0676126393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C641F7" w14:textId="77777777" w:rsidR="00066B10" w:rsidRPr="004765F7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9DD9B9E" w14:textId="754AAE31" w:rsidR="00735ECE" w:rsidRPr="004765F7" w:rsidRDefault="002F317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4765F7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5A7ABAD" w14:textId="77777777" w:rsidR="00735ECE" w:rsidRPr="004765F7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4765F7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447BA7A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C0ED9DF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39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0C91FB3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41910577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ED1C7DC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20ECEE62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81E691" w14:textId="77777777" w:rsidR="00FB16EA" w:rsidRPr="000F4411" w:rsidRDefault="00066B10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11501, Житомирська обл., м.коростень, вул.Базарна площа, 4а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770EA8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0676115689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87A35E6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3727D7E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450271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5B1DB55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6DC9726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40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79F7DF2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41910582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CAF9164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2669996C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2F93E2" w14:textId="77777777" w:rsidR="00FB16EA" w:rsidRPr="000F4411" w:rsidRDefault="00066B10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07400, Київська обл., м.Бровари, вул.Гагаріна, буд.11, прим.112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49222B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067 6172087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B06FA9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3B88E66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Данилов В'ячеслав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3B9706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694AAAE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DC1D33F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41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FD1E42A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41910598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22AF5A7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651ECBB3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798F88" w14:textId="77777777" w:rsidR="00FB16EA" w:rsidRPr="000F4411" w:rsidRDefault="00066B10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65023,  Одеська обл., м.Одеса, вулл.Торгова, буд.49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8437C2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0676172082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5C0823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3B0E787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AF0474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635E7FD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08A8AA6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42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F5E763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41910603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DBA75CA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6545A265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73D8A1" w14:textId="77777777" w:rsidR="00FB16EA" w:rsidRPr="000F4411" w:rsidRDefault="00066B10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65078, Одеська обл., м.Одеса, вул.Генерала Петрова, буд.33</w:t>
            </w:r>
            <w:r w:rsidR="005C55D4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прим.3</w:t>
            </w:r>
          </w:p>
          <w:p w14:paraId="664A6D74" w14:textId="77777777" w:rsidR="005C55D4" w:rsidRPr="000F4411" w:rsidRDefault="005C55D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55FA98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0676172101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7B71F0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3CEBA0F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C4C24B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0C5F07B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B5BA869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43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658924B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41910619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EF13265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16271CCB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8851E3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65025, Одеська обл., м.Одеса, вул.Генерала</w:t>
            </w:r>
            <w:r w:rsidR="00066B10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Бочарова, буд.47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BA6FDF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</w:t>
            </w:r>
            <w:r w:rsidR="00066B10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6172252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6281F9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6E20FDA1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AEF0F8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567D618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4B835CD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44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F4D208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41910624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02A3BF5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4F4B0D4B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49CBF8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69106, Запорізька обл., м.Запоріжжя, вул.Павлокічкаська, буд.15а, прим.97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2294C6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0676175507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B26C29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7EC40E1" w14:textId="40E829AE" w:rsidR="00FB16EA" w:rsidRPr="000F4411" w:rsidRDefault="00907C5D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81C55D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1A8905A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312F1E7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45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8D6E271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41910633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B9D361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31EF1146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766686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76018, Івано-Франківська обл., м.Коломия, вул.Мазепи, 14/2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47F015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</w:t>
            </w:r>
            <w:r w:rsidR="00066B10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6172078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D22176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A5A5873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Мирославович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700108A" w14:textId="77777777" w:rsidR="00066B10" w:rsidRPr="000F4411" w:rsidRDefault="00066B10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18875308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60CF9C5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5AB2799" w14:textId="77777777" w:rsidR="0067669A" w:rsidRPr="000F4411" w:rsidRDefault="0067669A" w:rsidP="0067669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46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21ACE14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41970793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960C9A1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512402B3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88655E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37500, Полтавська </w:t>
            </w:r>
            <w:r w:rsidR="00F3112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обл., м.Лубни, вул.Володимирська, буд.46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A5A6E9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0676183214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00F185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3E299E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720E068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7ADB5D0" w14:textId="77777777" w:rsidR="0067669A" w:rsidRPr="000F4411" w:rsidRDefault="0067669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47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E2497DE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41970809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CE31F66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103880B9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AEE590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72300, Запорізька обл., м.Мелітополь, пр.50-річчя Перемоги, буд.36/1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A9B388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0676140223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5949AB" w14:textId="6EFA471F" w:rsidR="0067669A" w:rsidRPr="000F4411" w:rsidRDefault="00907C5D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6BCFC1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433FF11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F1CC2E8" w14:textId="77777777" w:rsidR="0067669A" w:rsidRPr="000F4411" w:rsidRDefault="0067669A" w:rsidP="0067669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48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D6E06BD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41970814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1054CEF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73656994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903D3E" w14:textId="77777777" w:rsidR="0067669A" w:rsidRPr="000F4411" w:rsidRDefault="00F31126" w:rsidP="00F31126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50000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Дніпропетровська обл.,</w:t>
            </w:r>
          </w:p>
          <w:p w14:paraId="7C8A2B57" w14:textId="77777777" w:rsidR="00F31126" w:rsidRPr="000F4411" w:rsidRDefault="00F31126" w:rsidP="00F31126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м.Кривий Ріг, вул.Володимира Великого, буд.24, прим.67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ADB52B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0676126842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20C2989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A22A5D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4D3A418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7113895" w14:textId="77777777" w:rsidR="0067669A" w:rsidRPr="000F4411" w:rsidRDefault="0067669A" w:rsidP="0067669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49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AB46034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41970826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4DB8DF2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65E15BB2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87B341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65000, Одеська обл., м.Одеса, вул.Преображенська, буд.30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F47432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0676140784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1A62C1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4B4F9D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4FC8769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EEFDB49" w14:textId="77777777" w:rsidR="0067669A" w:rsidRPr="000F4411" w:rsidRDefault="0067669A" w:rsidP="0067669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50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2BC6F29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41970835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2016A75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3B5E004B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3E0568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76000, Івано-Франківська обл., м.Івано-Франківськ, вул.Січових Стрільців, буд.16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621730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0676183156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204CF3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Мирославович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34EF2C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111A4CF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879CE87" w14:textId="77777777" w:rsidR="0067669A" w:rsidRPr="000F4411" w:rsidRDefault="0067669A" w:rsidP="0067669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51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F4E4D0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41970840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4FADC3F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56E0512D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970196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69000, Запорізька обл., м.Запоріжжя, вул.Північнокільцева, буд.15, прим.8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24DA52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0676172320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D834F6" w14:textId="6E7713A1" w:rsidR="0067669A" w:rsidRPr="000F4411" w:rsidRDefault="00907C5D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748B8D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408A29C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9071757" w14:textId="77777777" w:rsidR="0067669A" w:rsidRPr="000F4411" w:rsidRDefault="0067669A" w:rsidP="00D0657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 w:rsidR="00D06574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52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0173141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41970856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4C983D8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71D3F19F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E96036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20300, Черкаська обл., м.Умань, вул.Європейська, буд.58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1CF6C6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0676126844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33C6D8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Лосіхін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604029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298AF15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F70A82F" w14:textId="77777777" w:rsidR="0067669A" w:rsidRPr="000F4411" w:rsidRDefault="00D06574" w:rsidP="00D0657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53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FF0C918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41970861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35F9C80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06039ADE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58EB3F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46002, Тернопільська обл., м.Тернопіль, вул.Київська, буд.18/73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45BD5C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0676121572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7E345C" w14:textId="77777777" w:rsidR="0067669A" w:rsidRPr="000F4411" w:rsidRDefault="008D4AAE" w:rsidP="008D4AAE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Ярославович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AB8145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581E8DD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25A203A" w14:textId="77777777" w:rsidR="0067669A" w:rsidRPr="000F4411" w:rsidRDefault="00D06574" w:rsidP="00D0657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54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69327AF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41970877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66663E1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11127985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CCA16F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49000, Дніпропетровська обл., м.Кривий Ріг</w:t>
            </w:r>
            <w:r w:rsidR="0011601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просп.Поштовий, буд.48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59E90E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0676189606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14E8DBD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A0425C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471DF9" w14:paraId="26B35C8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733BFA8" w14:textId="77777777" w:rsidR="0067669A" w:rsidRPr="00471DF9" w:rsidRDefault="00D06574" w:rsidP="00D0657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55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74C4802" w14:textId="77777777" w:rsidR="0067669A" w:rsidRPr="00471DF9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41970882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4731C24" w14:textId="1188D208" w:rsidR="00D06574" w:rsidRPr="00471DF9" w:rsidRDefault="004765F7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34</w:t>
            </w:r>
          </w:p>
          <w:p w14:paraId="1F0B5963" w14:textId="0F86C867" w:rsidR="0067669A" w:rsidRPr="00471DF9" w:rsidRDefault="00D06574" w:rsidP="004765F7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Від </w:t>
            </w:r>
            <w:r w:rsidR="004765F7" w:rsidRPr="00471DF9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25.04.2019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70E94F" w14:textId="63DC326B" w:rsidR="0067669A" w:rsidRPr="00471DF9" w:rsidRDefault="0011601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471DF9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61000, Харківська обл., </w:t>
            </w:r>
            <w:r w:rsidR="006D36D0" w:rsidRPr="00471DF9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м.Харків,    </w:t>
            </w:r>
            <w:r w:rsidR="004765F7" w:rsidRPr="00471DF9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    пр. Петра Григоренка, буд. 2/144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B333F9" w14:textId="77777777" w:rsidR="0067669A" w:rsidRPr="00471DF9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471DF9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0676183006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8A14E7" w14:textId="77777777" w:rsidR="0067669A" w:rsidRPr="00471DF9" w:rsidRDefault="0067669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7CDD9ABD" w14:textId="5CEC2D83" w:rsidR="004765F7" w:rsidRPr="00471DF9" w:rsidRDefault="004765F7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471DF9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Гончарук Христина Михайлівна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C864935" w14:textId="77777777" w:rsidR="0067669A" w:rsidRPr="00471DF9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471DF9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30B66EE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9F1A4EC" w14:textId="77777777" w:rsidR="0067669A" w:rsidRPr="000F4411" w:rsidRDefault="00D06574" w:rsidP="00D0657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56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50D191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41970898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5848DBA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793E018B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CE1DC4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89600, Закарпатська обл., м.Мукачево, пл.Кирила і Мефодія, буд.22, прим.6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58D42D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0676184669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D0925F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Пишняк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8C200E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17C8043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1C8BDF9" w14:textId="77777777" w:rsidR="0067669A" w:rsidRPr="000F4411" w:rsidRDefault="00E145BF" w:rsidP="00E145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57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D2CEC8B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41999094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F7B90B2" w14:textId="77777777" w:rsidR="00E145BF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726AF4C5" w14:textId="77777777" w:rsidR="0067669A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3D305E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65069, Одеська обл., м.Одеса, пр.Добровольського, буд.75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7530EF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0676172304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E30FCD" w14:textId="77777777" w:rsidR="0067669A" w:rsidRPr="000F4411" w:rsidRDefault="00E145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E1F02F" w14:textId="77777777" w:rsidR="0067669A" w:rsidRPr="000F4411" w:rsidRDefault="00E145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0DBD8BF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F562384" w14:textId="77777777" w:rsidR="0067669A" w:rsidRPr="000F4411" w:rsidRDefault="00E145BF" w:rsidP="00E145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58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9D7CFB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41999105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2D0971A" w14:textId="77777777" w:rsidR="00E145BF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4741AC31" w14:textId="77777777" w:rsidR="0067669A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77B56F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54055, Миколаївська обл., м.Миколаїв, вул.Слобідська</w:t>
            </w:r>
            <w:r w:rsidR="005C55D4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3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буд.51/3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7830CD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0676186264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F4FB46" w14:textId="77777777" w:rsidR="0067669A" w:rsidRPr="000F4411" w:rsidRDefault="00E145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Лосіхін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5854E4" w14:textId="77777777" w:rsidR="0067669A" w:rsidRPr="000F4411" w:rsidRDefault="00E145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4097510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BAF6B1B" w14:textId="77777777" w:rsidR="0067669A" w:rsidRPr="000F4411" w:rsidRDefault="00E145BF" w:rsidP="00E145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59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ACC59F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41999110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626444C" w14:textId="77777777" w:rsidR="00E145BF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2516E1CA" w14:textId="77777777" w:rsidR="0067669A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E0D57A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73028, Херсонська обл., м.Херсон, вул.Кулика І., буд.122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6A9405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0676182896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BD5078" w14:textId="77777777" w:rsidR="0067669A" w:rsidRPr="000F4411" w:rsidRDefault="00E145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Романчук Вікторія Вікторівна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C4DE76" w14:textId="77777777" w:rsidR="0067669A" w:rsidRPr="000F4411" w:rsidRDefault="00E145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5AA7FBA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80C2C33" w14:textId="77777777" w:rsidR="0067669A" w:rsidRPr="000F4411" w:rsidRDefault="00E145BF" w:rsidP="00E145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60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084BE9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41999126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7550A01" w14:textId="77777777" w:rsidR="0067669A" w:rsidRPr="000F4411" w:rsidRDefault="00E145BF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br/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6D9278" w14:textId="77777777" w:rsidR="0067669A" w:rsidRPr="000F4411" w:rsidRDefault="004A5A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49106,  Дніпропетровська об., м.Дніпро, пр.Героїв, буд.45Д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98D1B8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0676120657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B26EAB" w14:textId="77777777" w:rsidR="0067669A" w:rsidRPr="000F4411" w:rsidRDefault="004A5A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4C3C08" w14:textId="77777777" w:rsidR="0067669A" w:rsidRPr="000F4411" w:rsidRDefault="004A5A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300C374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96E6CDD" w14:textId="77777777" w:rsidR="0067669A" w:rsidRPr="000F4411" w:rsidRDefault="004A5ABF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61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535EC3" w14:textId="77777777" w:rsidR="0067669A" w:rsidRPr="000F4411" w:rsidRDefault="004A5A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41999131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56717B6" w14:textId="77777777" w:rsidR="0067669A" w:rsidRPr="000F4411" w:rsidRDefault="004A5ABF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br/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0575CA" w14:textId="77777777" w:rsidR="0067669A" w:rsidRPr="000F4411" w:rsidRDefault="004A5A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81400, Львівська обл., м.Самбір, вул.Валова, буд.30, прим.5а/15а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84839A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0676190531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B96DC9" w14:textId="77777777" w:rsidR="0067669A" w:rsidRPr="000F4411" w:rsidRDefault="004A5A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B56C65" w14:textId="77777777" w:rsidR="0067669A" w:rsidRPr="000F4411" w:rsidRDefault="004A5A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7689CF6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FB0AD46" w14:textId="77777777" w:rsidR="0067669A" w:rsidRPr="000F4411" w:rsidRDefault="004A5ABF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62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7F44F84" w14:textId="77777777" w:rsidR="0067669A" w:rsidRPr="000F4411" w:rsidRDefault="004A5A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41999147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29B42D0" w14:textId="77777777" w:rsidR="0067669A" w:rsidRPr="000F4411" w:rsidRDefault="004A5ABF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br/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5EE074" w14:textId="77777777" w:rsidR="0067669A" w:rsidRPr="000F4411" w:rsidRDefault="004A5A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79058, Львівська обл., м.Львів, пр.В.Чорновола, буд.67-69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D5B980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0676169951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3A4AE6" w14:textId="77777777" w:rsidR="0067669A" w:rsidRPr="000F4411" w:rsidRDefault="004A5A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584CDF" w14:textId="77777777" w:rsidR="0067669A" w:rsidRPr="000F4411" w:rsidRDefault="004A5A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6BD3215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FE61B01" w14:textId="77777777" w:rsidR="004A5ABF" w:rsidRPr="000F4411" w:rsidRDefault="004A5ABF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63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9A6A996" w14:textId="77777777" w:rsidR="004A5ABF" w:rsidRPr="000F4411" w:rsidRDefault="004A5ABF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41999152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9C4D07B" w14:textId="77777777" w:rsidR="004A5ABF" w:rsidRPr="000F4411" w:rsidRDefault="004A5ABF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3E7EFB97" w14:textId="77777777" w:rsidR="004A5ABF" w:rsidRPr="000F4411" w:rsidRDefault="004A5ABF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86A1D4" w14:textId="77777777" w:rsidR="004A5ABF" w:rsidRPr="000F4411" w:rsidRDefault="004A5ABF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02105, м.Київ, пр.Миру, буд.2/3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FB10EA" w14:textId="77777777" w:rsidR="004A5ABF" w:rsidRPr="000F4411" w:rsidRDefault="00EA7C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0676164698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DC4C51C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Данілов В'ячеслав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CAB6CA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0FEF70B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DB3357E" w14:textId="77777777" w:rsidR="004A5ABF" w:rsidRPr="000F4411" w:rsidRDefault="00474EAE" w:rsidP="00474EAE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64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F17D473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41999168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03E2A06" w14:textId="77777777" w:rsidR="00B65614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7BDF17E5" w14:textId="77777777" w:rsidR="004A5ABF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A4A5BA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18000, Черкаська обл., м.Черкаси, вул.Чорновола, буд.118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769C07" w14:textId="77777777" w:rsidR="004A5ABF" w:rsidRPr="000F4411" w:rsidRDefault="00EA7C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0676172033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4C68A6" w14:textId="77777777" w:rsidR="004A5ABF" w:rsidRPr="000F4411" w:rsidRDefault="00B65614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Лосіхін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57734F" w14:textId="77777777" w:rsidR="004A5ABF" w:rsidRPr="000F4411" w:rsidRDefault="00B65614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607B741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FC42692" w14:textId="77777777" w:rsidR="004A5ABF" w:rsidRPr="000F4411" w:rsidRDefault="00B65614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65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08A62D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41999173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DBDEFF" w14:textId="77777777" w:rsidR="00B65614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47069D86" w14:textId="77777777" w:rsidR="004A5ABF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D6030E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64600, Харківська обл., м.Лозова, вул.Соборна, буд.10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402713" w14:textId="77777777" w:rsidR="004A5ABF" w:rsidRPr="000F4411" w:rsidRDefault="00EA7C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0676172039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27C876" w14:textId="77777777" w:rsidR="004A5ABF" w:rsidRPr="000F4411" w:rsidRDefault="00B65614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D42386D" w14:textId="77777777" w:rsidR="004A5ABF" w:rsidRPr="000F4411" w:rsidRDefault="00B65614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503AA40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B2206B9" w14:textId="77777777" w:rsidR="004A5ABF" w:rsidRPr="000F4411" w:rsidRDefault="00B65614" w:rsidP="00B656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66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368DC05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41999189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8CD8C8C" w14:textId="77777777" w:rsidR="00B65614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1095C3CF" w14:textId="77777777" w:rsidR="004A5ABF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8593B8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69000, Запорізька обл., м.Запоріжжя, пр. Соборний, буд.190, прим.145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80EA8A" w14:textId="77777777" w:rsidR="004A5ABF" w:rsidRPr="000F4411" w:rsidRDefault="00EA7C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0676183215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B26ACD" w14:textId="4C6FFD0B" w:rsidR="004A5ABF" w:rsidRPr="000F4411" w:rsidRDefault="00907C5D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6B81CEE" w14:textId="77777777" w:rsidR="004A5ABF" w:rsidRPr="000F4411" w:rsidRDefault="00B65614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25FD033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4B2E0DA" w14:textId="77777777" w:rsidR="004A5ABF" w:rsidRPr="000F4411" w:rsidRDefault="00065B41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ИЙ ПІДРОЗДІЛ №67 ПОВНОГО ТОВАРИСТВА «ЛОМБАРД «ПЕРШИЙ» ТОВАРИ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СТВО З ОБМЕЖЕНОЮ ВІДПОВІДАЛЬНІСТЮ «МІКРОФІНАНС І КОМПАНІЯ» 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68FC44" w14:textId="77777777" w:rsidR="004A5ABF" w:rsidRPr="000F4411" w:rsidRDefault="00065B41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42066844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FA273EE" w14:textId="77777777" w:rsidR="004A5ABF" w:rsidRPr="000F4411" w:rsidRDefault="00065B4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11 </w:t>
            </w:r>
          </w:p>
          <w:p w14:paraId="66461FEA" w14:textId="77777777" w:rsidR="00065B41" w:rsidRPr="000F4411" w:rsidRDefault="00065B4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Від 11.04.2018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434587" w14:textId="77777777" w:rsidR="004A5ABF" w:rsidRPr="000F4411" w:rsidRDefault="00065B4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49000, Дніпропетровська область, м.Дніпро, вул. Донецьке шосе, буд.2Б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CF06A3" w14:textId="77777777" w:rsidR="004A5ABF" w:rsidRPr="000F4411" w:rsidRDefault="00065B4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0676121948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73E76B3" w14:textId="77777777" w:rsidR="00E87E71" w:rsidRPr="000F4411" w:rsidRDefault="00E87E71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25CA8EA" w14:textId="77777777" w:rsidR="004A5ABF" w:rsidRPr="000F4411" w:rsidRDefault="00065B41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C8E476" w14:textId="77777777" w:rsidR="00E87E71" w:rsidRPr="000F4411" w:rsidRDefault="00E87E7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60F15955" w14:textId="77777777" w:rsidR="004A5ABF" w:rsidRPr="000F4411" w:rsidRDefault="00065B4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1B6FEA7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6725AE7" w14:textId="77777777" w:rsidR="00065B41" w:rsidRPr="000F4411" w:rsidRDefault="00065B41" w:rsidP="00ED21C8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68</w:t>
            </w:r>
            <w:r w:rsidR="009A62BC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СТВ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165A03" w14:textId="77777777" w:rsidR="004A5ABF" w:rsidRPr="000F4411" w:rsidRDefault="00065B41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42066856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087F5F1" w14:textId="77777777" w:rsidR="004A5ABF" w:rsidRPr="000F4411" w:rsidRDefault="00065B4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1AF2D1A8" w14:textId="77777777" w:rsidR="00065B41" w:rsidRPr="000F4411" w:rsidRDefault="00065B4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61C8DC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93100, Луганська область, м.</w:t>
            </w:r>
            <w:r w:rsidR="00065B41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Лисичанськ, вул. Гетьманська, буд. 31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638DEA" w14:textId="77777777" w:rsidR="004A5ABF" w:rsidRPr="000F4411" w:rsidRDefault="00065B4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0676122035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483CB8" w14:textId="77777777" w:rsidR="009A62BC" w:rsidRPr="000F4411" w:rsidRDefault="009A62BC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E4E62A5" w14:textId="77777777" w:rsidR="004A5ABF" w:rsidRPr="000F4411" w:rsidRDefault="009A62BC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Чернявський Сергій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  <w:t>Олександрович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2B1AE6" w14:textId="77777777" w:rsidR="009A62BC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50B3C3EB" w14:textId="77777777" w:rsidR="004A5ABF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2883E40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F826D69" w14:textId="77777777" w:rsidR="004A5ABF" w:rsidRPr="000F4411" w:rsidRDefault="009A62BC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69 ПОВНОГО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9AC25FE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42066865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3A5ABE" w14:textId="77777777" w:rsidR="009A62BC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05B7D9DC" w14:textId="77777777" w:rsidR="004A5ABF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2D6E30" w14:textId="77777777" w:rsidR="004A5ABF" w:rsidRPr="000F4411" w:rsidRDefault="009A62BC" w:rsidP="005F09E1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93408, Луганська область, </w:t>
            </w:r>
            <w:r w:rsidR="00E87E71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м.Сєвєродонецьк, </w:t>
            </w:r>
            <w:r w:rsidR="005F09E1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пр</w:t>
            </w:r>
            <w:r w:rsidR="00E87E71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. Хімікі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в, буд. 25/18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E91A27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0676122366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9D279B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B052C31" w14:textId="77777777" w:rsidR="009A62BC" w:rsidRPr="000F4411" w:rsidRDefault="009A62BC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Чернявський Сергій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  <w:t>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7D2732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6C55895F" w14:textId="77777777" w:rsidR="009A62BC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011D302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6D04E70" w14:textId="77777777" w:rsidR="004A5ABF" w:rsidRPr="000F4411" w:rsidRDefault="009A62BC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70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05E13B9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42066870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42795C6" w14:textId="77777777" w:rsidR="009A62BC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4DA9802E" w14:textId="77777777" w:rsidR="004A5ABF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A747D6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07111, м.Київ, вул. Щербаківського Данила, буд. 56/7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7BE8DB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0676199425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A10D2C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7833551" w14:textId="77777777" w:rsidR="009A62BC" w:rsidRPr="000F4411" w:rsidRDefault="009A62BC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Данілов В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’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A1204A" w14:textId="77777777" w:rsidR="009A62BC" w:rsidRPr="000F4411" w:rsidRDefault="009A62BC" w:rsidP="009A62B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1360BC1C" w14:textId="77777777" w:rsidR="004A5ABF" w:rsidRPr="000F4411" w:rsidRDefault="009A62BC" w:rsidP="009A62B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2627472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7CD0190" w14:textId="77777777" w:rsidR="004A5ABF" w:rsidRPr="000F4411" w:rsidRDefault="009A62BC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71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EC1D065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42066886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64AB41" w14:textId="77777777" w:rsidR="009A62BC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5D0A9A21" w14:textId="77777777" w:rsidR="004A5ABF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C7C2B2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69061, 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Запорізька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м.Запоріжжя, вул. Алмазна, буд. 53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851748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0676122572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DAFF4B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0480CDCC" w14:textId="0CBF375F" w:rsidR="009A62BC" w:rsidRPr="000F4411" w:rsidRDefault="00907C5D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C63ADCD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770F6F21" w14:textId="77777777" w:rsidR="009A62BC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30BD81B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BE0F72F" w14:textId="77777777" w:rsidR="004A5ABF" w:rsidRPr="000F4411" w:rsidRDefault="009A62BC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72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077AE61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42066891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A696CB8" w14:textId="77777777" w:rsidR="009A62BC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197CB280" w14:textId="77777777" w:rsidR="004A5ABF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D8A24E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69000, 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Запорізька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м.Запоріжжя, вул. Новокузнецька, буд. 12В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D760F5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0676122691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AF4995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0A6A3E8" w14:textId="2C26E715" w:rsidR="009A62BC" w:rsidRPr="000F4411" w:rsidRDefault="00907C5D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3EADFC3" w14:textId="77777777" w:rsidR="009A62BC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04970593" w14:textId="77777777" w:rsidR="004A5ABF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6E9D60A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12519FF" w14:textId="77777777" w:rsidR="004A5ABF" w:rsidRPr="000F4411" w:rsidRDefault="009A62BC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73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7633C68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42066907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511237E" w14:textId="77777777" w:rsidR="009A62BC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2D8B7E14" w14:textId="77777777" w:rsidR="004A5ABF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708EEB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61052,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Харківська область,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м.Харків, вул. Полтавський Шлях, буд. 43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27BC6B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0676122743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7740FB0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A8AC355" w14:textId="77777777" w:rsidR="009A62BC" w:rsidRPr="000F4411" w:rsidRDefault="009A62BC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745909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2288A136" w14:textId="77777777" w:rsidR="009A62BC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48584FD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69267F9" w14:textId="77777777" w:rsidR="004A5ABF" w:rsidRPr="000F4411" w:rsidRDefault="009A62BC" w:rsidP="009A62B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74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9AB8C01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42066912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526E652" w14:textId="77777777" w:rsidR="00E87E71" w:rsidRPr="000F4411" w:rsidRDefault="00E87E71" w:rsidP="00E87E7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605E971A" w14:textId="77777777" w:rsidR="004A5ABF" w:rsidRPr="000F4411" w:rsidRDefault="00E87E71" w:rsidP="00E87E7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D7ACF1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36000, 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Полтавська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м.Полтава, вул. Героїв Чорнобильців, буд.1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1273FE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0676122803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F893F8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9514983" w14:textId="77777777" w:rsidR="00E87E71" w:rsidRPr="000F4411" w:rsidRDefault="00E87E71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7E1E2E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67587A4A" w14:textId="77777777" w:rsidR="00E87E71" w:rsidRPr="000F4411" w:rsidRDefault="00E87E7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131CF99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EFB8E3E" w14:textId="77777777" w:rsidR="004A5ABF" w:rsidRPr="000F4411" w:rsidRDefault="00E87E71" w:rsidP="00ED21C8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75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СТВ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38CE7FF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42066928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FACE4B3" w14:textId="77777777" w:rsidR="00E87E71" w:rsidRPr="000F4411" w:rsidRDefault="00E87E71" w:rsidP="00E87E7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46CE704F" w14:textId="77777777" w:rsidR="004A5ABF" w:rsidRPr="000F4411" w:rsidRDefault="00E87E71" w:rsidP="00E87E7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B752E6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71101, Запорізька область, м.Бердянськ, пр.Азовський, буд.31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F43758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0676122871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FBF320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6AAE965" w14:textId="7C6386B0" w:rsidR="00E87E71" w:rsidRPr="000F4411" w:rsidRDefault="00907C5D" w:rsidP="00E87E71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5C88835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791E1BC9" w14:textId="77777777" w:rsidR="00E87E71" w:rsidRPr="000F4411" w:rsidRDefault="00E87E7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3DD78DD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9A0BECC" w14:textId="77777777" w:rsidR="00534309" w:rsidRPr="000F4411" w:rsidRDefault="00534309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76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6C46BE2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42089264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86B736D" w14:textId="77777777" w:rsidR="004A5ABF" w:rsidRPr="000F4411" w:rsidRDefault="00534309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0D37EA87" w14:textId="77777777" w:rsidR="00534309" w:rsidRPr="000F4411" w:rsidRDefault="00534309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2CECEC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49038,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Дніпропетровська область,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м.Дніпро, пл.Вокзальна (Петровського), буд.1, прим.97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89F633" w14:textId="77777777" w:rsidR="004A5ABF" w:rsidRPr="000F4411" w:rsidRDefault="00DB201A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0676127421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B6BB8D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745CC77" w14:textId="77777777" w:rsidR="00534309" w:rsidRPr="000F4411" w:rsidRDefault="00534309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BC1CC92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44D1C0A0" w14:textId="77777777" w:rsidR="00534309" w:rsidRPr="000F4411" w:rsidRDefault="00534309" w:rsidP="004A5ABF">
            <w:pPr>
              <w:jc w:val="center"/>
              <w:rPr>
                <w:rFonts w:ascii="Bookman Old Style" w:hAnsi="Bookman Old Style"/>
                <w:sz w:val="16"/>
                <w:szCs w:val="16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7C6DF24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1688703" w14:textId="77777777" w:rsidR="004A5ABF" w:rsidRPr="000F4411" w:rsidRDefault="00534309" w:rsidP="0066325B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 w:rsidR="0066325B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58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21029C5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42089278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11F66CB" w14:textId="77777777" w:rsidR="00534309" w:rsidRPr="000F4411" w:rsidRDefault="00534309" w:rsidP="00534309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5CB7803E" w14:textId="77777777" w:rsidR="004A5ABF" w:rsidRPr="000F4411" w:rsidRDefault="00534309" w:rsidP="00534309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BFA62A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69104, 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Запорізька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м.Запоріжжя, вул. Чумаченка/вул.</w:t>
            </w:r>
            <w:r w:rsidR="005C55D4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Європейська (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Малиновського</w:t>
            </w:r>
            <w:r w:rsidR="005C55D4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)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буд.37/24, прим.111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56525B" w14:textId="77777777" w:rsidR="004A5ABF" w:rsidRPr="000F4411" w:rsidRDefault="00DB201A" w:rsidP="00DB201A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0676127625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A23044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4229E48" w14:textId="6B9EB042" w:rsidR="00534309" w:rsidRPr="000F4411" w:rsidRDefault="00907C5D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1F25F1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78FF7D11" w14:textId="77777777" w:rsidR="00534309" w:rsidRPr="000F4411" w:rsidRDefault="00534309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09BE0FB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0F5815D" w14:textId="77777777" w:rsidR="004A5ABF" w:rsidRPr="000F4411" w:rsidRDefault="00534309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78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5709D56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42089285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C50A9D5" w14:textId="77777777" w:rsidR="00534309" w:rsidRPr="000F4411" w:rsidRDefault="00534309" w:rsidP="00534309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4D90360E" w14:textId="77777777" w:rsidR="004A5ABF" w:rsidRPr="000F4411" w:rsidRDefault="00534309" w:rsidP="00534309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76A395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43016, </w:t>
            </w:r>
            <w:r w:rsidR="001B0586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Волинська область,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м.Луцьк, вул. Левчанівської Сенаторки, буд. 13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6E6591" w14:textId="77777777" w:rsidR="004A5ABF" w:rsidRPr="000F4411" w:rsidRDefault="00DB201A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0676199435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3B4EBA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E483AB8" w14:textId="77777777" w:rsidR="00534309" w:rsidRPr="000F4411" w:rsidRDefault="00534309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Мирославович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017625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671E1FFD" w14:textId="77777777" w:rsidR="00534309" w:rsidRPr="000F4411" w:rsidRDefault="00534309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5B622B2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B6EB5E7" w14:textId="77777777" w:rsidR="004A5ABF" w:rsidRPr="000F4411" w:rsidRDefault="00534309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79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1453C81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42089290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2EF5AF" w14:textId="77777777" w:rsidR="001B0586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5C9405BA" w14:textId="77777777" w:rsidR="004A5ABF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AC9187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49038, Дніпропетровська область, м.Дніпро, пл.Старомостова (Островського), буд. 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57C388" w14:textId="77777777" w:rsidR="004A5ABF" w:rsidRPr="000F4411" w:rsidRDefault="00DB201A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0676125175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F509EE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688ABAE9" w14:textId="77777777" w:rsidR="001B0586" w:rsidRPr="000F4411" w:rsidRDefault="001B0586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D31797A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5E0E0852" w14:textId="77777777" w:rsidR="001B0586" w:rsidRPr="000F4411" w:rsidRDefault="001B0586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1D767FF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01F1AB6" w14:textId="77777777" w:rsidR="004A5ABF" w:rsidRPr="000F4411" w:rsidRDefault="001B0586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450AF41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42089306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660231C" w14:textId="77777777" w:rsidR="001B0586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712FC27C" w14:textId="77777777" w:rsidR="004A5ABF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44FCAB" w14:textId="77777777" w:rsidR="001B0586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36007, </w:t>
            </w:r>
            <w:r w:rsidR="00DB201A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Полтавська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м.Полтава, вул. Гожулівська, </w:t>
            </w:r>
          </w:p>
          <w:p w14:paraId="019DFC13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буд. 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DC111D" w14:textId="77777777" w:rsidR="004A5ABF" w:rsidRPr="000F4411" w:rsidRDefault="00DB201A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0676125217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893F75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1543A25" w14:textId="77777777" w:rsidR="001B0586" w:rsidRPr="000F4411" w:rsidRDefault="001B0586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Чернявський Сергій Олександрович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4755F9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36BA2050" w14:textId="77777777" w:rsidR="001B0586" w:rsidRPr="000F4411" w:rsidRDefault="001B0586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08BCAA09" w14:textId="77777777" w:rsidTr="00101D4C">
        <w:trPr>
          <w:trHeight w:val="630"/>
        </w:trPr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6181DF0" w14:textId="77777777" w:rsidR="004A5ABF" w:rsidRPr="000F4411" w:rsidRDefault="001B0586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81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6418004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42089311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9D8EEA5" w14:textId="77777777" w:rsidR="001B0586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72481DEF" w14:textId="77777777" w:rsidR="004A5ABF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B14C8A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65023, </w:t>
            </w:r>
            <w:r w:rsidR="00DB201A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Одеська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м.Одеса, вул. Садова, буд. 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D22791" w14:textId="77777777" w:rsidR="004A5ABF" w:rsidRPr="000F4411" w:rsidRDefault="007A7F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0676127011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44D2EC" w14:textId="77777777" w:rsidR="004A5ABF" w:rsidRPr="000F4411" w:rsidRDefault="004A5ABF" w:rsidP="007A7FD4">
            <w:pPr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B5C7B22" w14:textId="77777777" w:rsidR="001B0586" w:rsidRPr="000F4411" w:rsidRDefault="001B0586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’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ячеславович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EC8133" w14:textId="77777777" w:rsidR="004A5ABF" w:rsidRPr="000F4411" w:rsidRDefault="004A5ABF" w:rsidP="007A7FD4">
            <w:pPr>
              <w:rPr>
                <w:rFonts w:ascii="Bookman Old Style" w:hAnsi="Bookman Old Style"/>
                <w:sz w:val="16"/>
                <w:szCs w:val="16"/>
              </w:rPr>
            </w:pPr>
          </w:p>
          <w:p w14:paraId="2D253DB2" w14:textId="77777777" w:rsidR="001B0586" w:rsidRPr="000F4411" w:rsidRDefault="001B0586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6B5243D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8D3E2FA" w14:textId="77777777" w:rsidR="004A5ABF" w:rsidRPr="000F4411" w:rsidRDefault="001B0586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3B76425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42089327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D899252" w14:textId="77777777" w:rsidR="001B0586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11BF1415" w14:textId="77777777" w:rsidR="004A5ABF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721742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43020, </w:t>
            </w:r>
            <w:r w:rsidR="00DB201A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Волинська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м.Луцьк, вул. В’ячеслава Хурсенка, буд. 58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F33092" w14:textId="77777777" w:rsidR="004A5ABF" w:rsidRPr="000F4411" w:rsidRDefault="007A7F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0676126407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9B129A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1257550" w14:textId="77777777" w:rsidR="001B0586" w:rsidRPr="000F4411" w:rsidRDefault="001B0586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Яремків Віталій Мирославович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124FF6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4A92584C" w14:textId="77777777" w:rsidR="001B0586" w:rsidRPr="000F4411" w:rsidRDefault="001B0586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965FF7" w:rsidRPr="00664D0C" w14:paraId="75E83CF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E01359E" w14:textId="77777777" w:rsidR="00965FF7" w:rsidRPr="000F4411" w:rsidRDefault="00965FF7" w:rsidP="00965FF7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F72D654" w14:textId="77777777" w:rsidR="00965FF7" w:rsidRPr="000F4411" w:rsidRDefault="00513605" w:rsidP="00965FF7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42132356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3950586" w14:textId="77777777" w:rsidR="00965FF7" w:rsidRPr="000F4411" w:rsidRDefault="00513605" w:rsidP="00965FF7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12 від 11.05.2018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019136" w14:textId="77777777" w:rsidR="00965FF7" w:rsidRPr="000F4411" w:rsidRDefault="00965FF7" w:rsidP="00965FF7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69093, Запорізька область, м. Запоріжжя, вул. Руставі, буд. 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2CB2E9" w14:textId="77777777" w:rsidR="00965FF7" w:rsidRPr="000F4411" w:rsidRDefault="00965FF7" w:rsidP="00965FF7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0676142664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7D87CDF" w14:textId="77777777" w:rsidR="00965FF7" w:rsidRPr="000F4411" w:rsidRDefault="00965FF7" w:rsidP="00965FF7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073B43F8" w14:textId="4D7D34A3" w:rsidR="005328F3" w:rsidRPr="000F4411" w:rsidRDefault="00907C5D" w:rsidP="00965FF7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AB231D" w14:textId="77777777" w:rsidR="00965FF7" w:rsidRPr="000F4411" w:rsidRDefault="00965FF7" w:rsidP="00965FF7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4B6ED4D8" w14:textId="77777777" w:rsidR="00965FF7" w:rsidRPr="000F4411" w:rsidRDefault="00965FF7" w:rsidP="00965FF7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965FF7" w:rsidRPr="00664D0C" w14:paraId="6B38EAF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9785334" w14:textId="77777777" w:rsidR="00965FF7" w:rsidRPr="000F4411" w:rsidRDefault="00965FF7" w:rsidP="00965FF7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84 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81CF2FE" w14:textId="77777777" w:rsidR="00965FF7" w:rsidRPr="000F4411" w:rsidRDefault="00513605" w:rsidP="00965FF7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42132361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A2D2D7" w14:textId="77777777" w:rsidR="00965FF7" w:rsidRPr="000F4411" w:rsidRDefault="00281CBB" w:rsidP="00965FF7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12 від 11.05.2018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7F5069" w14:textId="77777777" w:rsidR="00965FF7" w:rsidRPr="000F4411" w:rsidRDefault="00965FF7" w:rsidP="00965FF7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49121, Дніпропетровська область, м. Дніпро, вул. Велика Діївська (Трофімових братів), буд. 40 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3C7881" w14:textId="77777777" w:rsidR="00965FF7" w:rsidRPr="000F4411" w:rsidRDefault="00965FF7" w:rsidP="00965FF7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0676142665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E7B4B9" w14:textId="77777777" w:rsidR="00965FF7" w:rsidRPr="000F4411" w:rsidRDefault="00965FF7" w:rsidP="00965FF7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6B0CD819" w14:textId="77777777" w:rsidR="005328F3" w:rsidRPr="000F4411" w:rsidRDefault="005328F3" w:rsidP="00965FF7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Лапков Віталій Камільович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CB2E71" w14:textId="77777777" w:rsidR="009A4EB8" w:rsidRPr="000F4411" w:rsidRDefault="009A4EB8" w:rsidP="00965FF7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1BC18C87" w14:textId="77777777" w:rsidR="00965FF7" w:rsidRPr="000F4411" w:rsidRDefault="00965FF7" w:rsidP="00965FF7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05F06BA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19AC9FF" w14:textId="77777777" w:rsidR="004A5ABF" w:rsidRPr="000F4411" w:rsidRDefault="004731E5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</w:t>
            </w:r>
            <w:r w:rsidR="00C77F2E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85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A43DB09" w14:textId="77777777" w:rsidR="004A5ABF" w:rsidRPr="000F4411" w:rsidRDefault="0051360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42132377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8369FDF" w14:textId="77777777" w:rsidR="004A5ABF" w:rsidRPr="000F4411" w:rsidRDefault="00281CBB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12 від 11.05.2018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9FE473" w14:textId="77777777" w:rsidR="004A5ABF" w:rsidRPr="000F4411" w:rsidRDefault="004731E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49125, Дніпропетровська область, м. Дніпро, вул. Березинська, буд. 19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0BD4F9" w14:textId="77777777" w:rsidR="004A5ABF" w:rsidRPr="000F4411" w:rsidRDefault="004731E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0676142667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F637B3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3C3AB17" w14:textId="77777777" w:rsidR="005328F3" w:rsidRPr="000F4411" w:rsidRDefault="005328F3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Лапков Віталій Камільович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4875BC2" w14:textId="77777777" w:rsidR="009A4EB8" w:rsidRPr="000F4411" w:rsidRDefault="009A4EB8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07D8097B" w14:textId="77777777" w:rsidR="004A5ABF" w:rsidRPr="000F4411" w:rsidRDefault="004731E5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089A0EF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35ED9CE" w14:textId="77777777" w:rsidR="004A5ABF" w:rsidRPr="000F4411" w:rsidRDefault="004731E5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 w:rsidR="00C77F2E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86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D6A282" w14:textId="77777777" w:rsidR="004A5ABF" w:rsidRPr="000F4411" w:rsidRDefault="0051360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42132382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D2513A3" w14:textId="77777777" w:rsidR="004A5ABF" w:rsidRPr="000F4411" w:rsidRDefault="00281CBB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12 від 11.05.2018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6F602F" w14:textId="77777777" w:rsidR="004A5ABF" w:rsidRPr="000F4411" w:rsidRDefault="001469DA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78405, Івано-Франкі</w:t>
            </w:r>
            <w:r w:rsidR="004731E5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вська область, м. Надвірна, майд. Шевченка, </w:t>
            </w:r>
            <w:r w:rsidR="009A4EB8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буд. </w:t>
            </w:r>
            <w:r w:rsidR="004731E5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4Б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C9AA3D" w14:textId="77777777" w:rsidR="004A5ABF" w:rsidRPr="000F4411" w:rsidRDefault="004731E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0676142675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94C4B8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4A4BA986" w14:textId="77777777" w:rsidR="005328F3" w:rsidRPr="000F4411" w:rsidRDefault="005328F3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Яремків Віталій Мирославович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B35BFC" w14:textId="77777777" w:rsidR="009A4EB8" w:rsidRPr="000F4411" w:rsidRDefault="009A4EB8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22DCB860" w14:textId="77777777" w:rsidR="004A5ABF" w:rsidRPr="000F4411" w:rsidRDefault="004731E5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78B5B96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93C2C1D" w14:textId="77777777" w:rsidR="004A5ABF" w:rsidRPr="000F4411" w:rsidRDefault="004731E5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 w:rsidR="00C77F2E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87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47511FA" w14:textId="77777777" w:rsidR="004A5ABF" w:rsidRPr="000F4411" w:rsidRDefault="0051360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42132398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A3F7B91" w14:textId="77777777" w:rsidR="004A5ABF" w:rsidRPr="000F4411" w:rsidRDefault="00281CBB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12 від 11.05.2018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7411B0" w14:textId="77777777" w:rsidR="004A5ABF" w:rsidRPr="000F4411" w:rsidRDefault="004731E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43021, Волинська область, м. Луцьк, вул. Винниченка, буд. 12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D766A1" w14:textId="77777777" w:rsidR="004A5ABF" w:rsidRPr="000F4411" w:rsidRDefault="004731E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0676142676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88F239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1C15657" w14:textId="77777777" w:rsidR="005328F3" w:rsidRPr="000F4411" w:rsidRDefault="005328F3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Яремків Віталій Мирославович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11A1514" w14:textId="77777777" w:rsidR="009A4EB8" w:rsidRPr="000F4411" w:rsidRDefault="009A4EB8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40A7996D" w14:textId="77777777" w:rsidR="004A5ABF" w:rsidRPr="000F4411" w:rsidRDefault="004731E5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137CC9D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E97415E" w14:textId="77777777" w:rsidR="004A5ABF" w:rsidRPr="000F4411" w:rsidRDefault="00965FF7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BB3AAF6" w14:textId="77777777" w:rsidR="004A5ABF" w:rsidRPr="000F4411" w:rsidRDefault="0051360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42132403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6B263EC" w14:textId="77777777" w:rsidR="004A5ABF" w:rsidRPr="000F4411" w:rsidRDefault="00281CBB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 від 11.05.2018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B05CA8" w14:textId="77777777" w:rsidR="004A5ABF" w:rsidRPr="000F4411" w:rsidRDefault="00965FF7" w:rsidP="00965FF7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50102, Дніпропетровська область, </w:t>
            </w:r>
            <w:r w:rsidR="00A61C53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      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м. </w:t>
            </w:r>
            <w:r w:rsidR="00C77F2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Крив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ий Ріг, вул. Перемоги,</w:t>
            </w:r>
            <w:r w:rsidR="00C77F2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буд. </w:t>
            </w:r>
            <w:r w:rsidR="00C77F2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35</w:t>
            </w:r>
            <w:r w:rsidR="005F09E1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прим.129а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DF5FB0" w14:textId="77777777" w:rsidR="004A5ABF" w:rsidRPr="000F4411" w:rsidRDefault="00965FF7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0676142714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66C7CA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20B7D1B" w14:textId="77777777" w:rsidR="005328F3" w:rsidRPr="000F4411" w:rsidRDefault="005328F3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CB3DCA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590E4513" w14:textId="77777777" w:rsidR="00965FF7" w:rsidRPr="000F4411" w:rsidRDefault="00965FF7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EC7727" w:rsidRPr="004765F7" w14:paraId="27634E9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556F739" w14:textId="77777777" w:rsidR="00EC7727" w:rsidRPr="004765F7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4570432" w14:textId="77777777" w:rsidR="00EC7727" w:rsidRPr="004765F7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42184404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948DEBB" w14:textId="77777777" w:rsidR="00EC7727" w:rsidRPr="004765F7" w:rsidRDefault="00A61C53" w:rsidP="00A61C53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95B3B3" w14:textId="209B0079" w:rsidR="00EC7727" w:rsidRPr="004765F7" w:rsidRDefault="00A61C53" w:rsidP="002F617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49107, Дніпропетровсь</w:t>
            </w:r>
            <w:r w:rsidR="00AE0D90" w:rsidRPr="004765F7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ка область, м.Дніпр</w:t>
            </w:r>
            <w:r w:rsidR="004765F7" w:rsidRPr="004765F7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о, пр.Гагаріна, буд.171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1BDF53" w14:textId="77777777" w:rsidR="00EC7727" w:rsidRPr="004765F7" w:rsidRDefault="00664D0C" w:rsidP="004A5ABF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4765F7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4765F7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676142905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08B012" w14:textId="77777777" w:rsidR="004C6A0C" w:rsidRPr="004765F7" w:rsidRDefault="004C6A0C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7D535262" w14:textId="08E9BD1D" w:rsidR="00EC7727" w:rsidRPr="004765F7" w:rsidRDefault="00F373A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4765F7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8C74A3" w14:textId="77777777" w:rsidR="00EC7727" w:rsidRPr="004765F7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4765F7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0A69146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7CA7AE8" w14:textId="77777777" w:rsidR="004A5ABF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DD9CDEB" w14:textId="77777777" w:rsidR="004A5ABF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42184413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7BD71F8" w14:textId="77777777" w:rsidR="004A5ABF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CA2520" w14:textId="77777777" w:rsidR="004A5ABF" w:rsidRPr="000F4411" w:rsidRDefault="00AE0D90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49100,</w:t>
            </w:r>
            <w:r w:rsidR="00F373A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Дніпропетровська  обл</w:t>
            </w:r>
            <w:r w:rsidR="00664D0C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асть, м.Дніпро, пр.Героїв, б</w:t>
            </w:r>
            <w:r w:rsidR="00F373A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уд.3, прим.9</w:t>
            </w:r>
          </w:p>
          <w:p w14:paraId="6AFF1FAE" w14:textId="77777777" w:rsidR="00F373AE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</w:p>
          <w:p w14:paraId="586F34FE" w14:textId="77777777" w:rsidR="00F373AE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</w:p>
          <w:p w14:paraId="3D50EBEF" w14:textId="77777777" w:rsidR="00F373AE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780CBC" w14:textId="77777777" w:rsidR="004A5ABF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676142950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8D6B20" w14:textId="77777777" w:rsidR="00804908" w:rsidRPr="000F4411" w:rsidRDefault="00F373A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8539ADF" w14:textId="77777777" w:rsidR="004A5ABF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39C18B6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C3FD65B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91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80F4A55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42184425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DA380A9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8BAECF" w14:textId="77777777" w:rsidR="00A97A71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49026, Дніпропетровська область, м.Дніпро, вул.Калинова, буд.14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BE05C1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676142955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EF8CB0" w14:textId="77777777" w:rsidR="00A97A71" w:rsidRPr="000F4411" w:rsidRDefault="00F373A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F51208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471DF9" w14:paraId="42972F1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10EE296" w14:textId="77777777" w:rsidR="00A97A71" w:rsidRPr="00471DF9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3177659" w14:textId="77777777" w:rsidR="00A97A71" w:rsidRPr="00471DF9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42184430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62416B6" w14:textId="4B5D413D" w:rsidR="00A97A71" w:rsidRPr="00471DF9" w:rsidRDefault="004765F7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34 від 25.04.2019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8830E9" w14:textId="0B90319B" w:rsidR="00A97A71" w:rsidRPr="00471DF9" w:rsidRDefault="004765F7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471DF9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65000, </w:t>
            </w:r>
            <w:r w:rsidRPr="00471DF9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Одеська обл., м. Одеса, пр. Добровольського, буд. 112/2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C950F5" w14:textId="77777777" w:rsidR="00A97A71" w:rsidRPr="00471DF9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471DF9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471DF9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676142963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A8E9247" w14:textId="77777777" w:rsidR="004765F7" w:rsidRPr="00471DF9" w:rsidRDefault="004765F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06339994" w14:textId="61266F74" w:rsidR="00A97A71" w:rsidRPr="00471DF9" w:rsidRDefault="004765F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471DF9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Морозов Владислав Володимирович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977CB0" w14:textId="77777777" w:rsidR="00A97A71" w:rsidRPr="00471DF9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471DF9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774891D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CF5BC27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A3FEC40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42184446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157230D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E86E5B" w14:textId="77777777" w:rsidR="00A97A71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49026, Дніпропетровська область, м.Дніпро, пр.Слобожанський, буд.93, прим.13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DE8195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676143040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4B4449" w14:textId="77777777" w:rsidR="004765F7" w:rsidRDefault="004765F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C1E19E1" w14:textId="1F1A4810" w:rsidR="00A97A71" w:rsidRPr="000F4411" w:rsidRDefault="00F373A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D3A407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489E22E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60F8ACC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4C75AD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42184454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94B1EDA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EB6317" w14:textId="77777777" w:rsidR="00A97A71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49055, </w:t>
            </w:r>
            <w:r w:rsidR="0053257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Дніпропетровська область, м.Дніпро, вул.Тітова, буд.11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4557A7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 xml:space="preserve"> 676143049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154FD9A" w14:textId="77777777" w:rsidR="004765F7" w:rsidRDefault="004765F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65406387" w14:textId="38878062" w:rsidR="00A97A71" w:rsidRPr="000F4411" w:rsidRDefault="0053257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372548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130A739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5AEF453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95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E01B9F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42184467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7908C2F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5ED6B7" w14:textId="77777777" w:rsidR="00A97A71" w:rsidRPr="000F4411" w:rsidRDefault="0053257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08200, Київська область, м.Ірпінь, вул.Привокзальна площа, буд.б/н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601D0B" w14:textId="77777777" w:rsidR="00664D0C" w:rsidRPr="000F4411" w:rsidRDefault="00664D0C" w:rsidP="00664D0C">
            <w:pPr>
              <w:shd w:val="clear" w:color="auto" w:fill="FFFFFF"/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ru-RU" w:eastAsia="ru-RU"/>
              </w:rPr>
            </w:pPr>
            <w:r w:rsidRPr="000F441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ru-RU" w:eastAsia="ru-RU"/>
              </w:rPr>
              <w:t>0676126007</w:t>
            </w:r>
          </w:p>
          <w:p w14:paraId="064724CA" w14:textId="77777777" w:rsidR="00A97A71" w:rsidRPr="000F4411" w:rsidRDefault="00A97A7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5AFB2C" w14:textId="77777777" w:rsidR="00A97A71" w:rsidRPr="000F4411" w:rsidRDefault="0053257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Данілов В'ячеслав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62C41E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2880736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3002BCA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96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89C9B02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42184472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AF35F29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969404" w14:textId="77777777" w:rsidR="00A97A71" w:rsidRPr="000F4411" w:rsidRDefault="0053257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61176, Харківська область, м.Харків,Салтівське шосе, буд.262б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B93B7D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676100656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92C02AD" w14:textId="77777777" w:rsidR="00A97A71" w:rsidRPr="000F4411" w:rsidRDefault="007E7E50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6F7FA3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36837BF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2D8BC97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97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FC7DC33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42184488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1576739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1FAF41" w14:textId="77777777" w:rsidR="00A97A71" w:rsidRPr="000F4411" w:rsidRDefault="00E32057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36021, Полтавська область, м.Полтава, вул. 23 Вересня, буд.11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931746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676100772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F096EB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DAA1F1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67C35E1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D3744F0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C5C8A58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42231595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5344630" w14:textId="77777777" w:rsidR="00A97A71" w:rsidRPr="000F4411" w:rsidRDefault="002F617F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5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11.06.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75486C" w14:textId="77777777" w:rsidR="00A97A71" w:rsidRPr="000F4411" w:rsidRDefault="002F617F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49000, Дніпропетровська область, м.Дніпро, вул.Янтарна, буд.79, корп.5, прим.1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683EC9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676142926  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3D7FE8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60CDC8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0E42D8F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CFCF8BC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FDF2B7A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42231600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F939F5E" w14:textId="77777777" w:rsidR="00A97A71" w:rsidRPr="000F4411" w:rsidRDefault="002F617F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5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11.06.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55ADE4" w14:textId="77777777" w:rsidR="00A97A71" w:rsidRPr="000F4411" w:rsidRDefault="002F617F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49000, Дніпропетровська область, м.Дніпро, вул.Коробова, буд.1м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FCEE61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676142958  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51BE1B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F6D47E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549EAA1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5895012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FD1970E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42231574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9CF017" w14:textId="77777777" w:rsidR="00A97A71" w:rsidRPr="000F4411" w:rsidRDefault="002F617F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5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11.06.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B393DF" w14:textId="77777777" w:rsidR="00A97A71" w:rsidRPr="000F4411" w:rsidRDefault="002F617F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49000, Дніпропетровська область, м.Дніпро, </w:t>
            </w:r>
            <w:r w:rsidR="00A61C53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вул.Панікахи, буд.36к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3CB2F8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676142970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CAAAF95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B1EB8A7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2F10250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5F13DBA" w14:textId="77777777" w:rsidR="00A97A7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101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2D9F9EF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42231585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F563F36" w14:textId="77777777" w:rsidR="00A97A71" w:rsidRPr="000F4411" w:rsidRDefault="002F617F" w:rsidP="002F617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5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11.06.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C3B7FC" w14:textId="77777777" w:rsidR="00A97A71" w:rsidRPr="000F4411" w:rsidRDefault="00A61C53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29013, Хмельницька область, м.Хмельницький, вул.Подільська, буд.53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760F51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676104073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368F4A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Повідайко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23BCD6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79F1D34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96840E0" w14:textId="77777777" w:rsidR="00A97A71" w:rsidRPr="000F4411" w:rsidRDefault="00D377C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102 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F8D9CFA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42264382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6CC073A" w14:textId="77777777" w:rsidR="00A97A71" w:rsidRPr="000F4411" w:rsidRDefault="00D377C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3DFED4" w14:textId="77777777" w:rsidR="00A97A71" w:rsidRPr="000F4411" w:rsidRDefault="002F617F" w:rsidP="003E62A8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50027, Дніпропетровська область, м.Кривий Ріг, </w:t>
            </w:r>
            <w:r w:rsidR="003E62A8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пр.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Гагаріна, буд.5</w:t>
            </w:r>
            <w:r w:rsidR="005C55D4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прим.2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660526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676104079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E05F7D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BC32B3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265AA00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D42DA87" w14:textId="77777777" w:rsidR="00A97A7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C64C94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42264395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A7493F3" w14:textId="77777777" w:rsidR="00A97A71" w:rsidRPr="000F4411" w:rsidRDefault="00D377C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5C7E03" w14:textId="77777777" w:rsidR="00A97A71" w:rsidRPr="000F4411" w:rsidRDefault="00E32057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88018, З</w:t>
            </w:r>
            <w:r w:rsidR="002F617F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акарпатська область, м.Ужгород, пр.Свободи, буд.32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5AFD6D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676104082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B90B41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Пишняк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F1691E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62031C9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DBB122C" w14:textId="77777777" w:rsidR="00A97A7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CB52111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42264400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BC23F0D" w14:textId="77777777" w:rsidR="00A97A71" w:rsidRPr="000F4411" w:rsidRDefault="00D377C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F9A035" w14:textId="77777777" w:rsidR="00A97A71" w:rsidRPr="000F4411" w:rsidRDefault="002F617F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61046, Харківська область, м.Харків, пр.Олександрівський, буд.99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83B37F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676104083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89E959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4C9EFD8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D377C1" w:rsidRPr="00664D0C" w14:paraId="1EC9E46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C6DA980" w14:textId="77777777" w:rsidR="00D377C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105 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60C4DA6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42264416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10B8AFC" w14:textId="77777777" w:rsidR="00D377C1" w:rsidRPr="000F4411" w:rsidRDefault="00D377C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DFA96E" w14:textId="77777777" w:rsidR="00D377C1" w:rsidRPr="000F4411" w:rsidRDefault="002F617F" w:rsidP="00FA33F6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88000, Закарпатська область, м.Ужгород, площа Корятовича, буд.12/ вулиця Лучкая (Щорса), буд.2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73D087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0676104093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13B6A4" w14:textId="77777777" w:rsidR="00D377C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Пишняк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E52851F" w14:textId="77777777" w:rsidR="00D377C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D377C1" w:rsidRPr="00664D0C" w14:paraId="5072063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24C4412" w14:textId="77777777" w:rsidR="00D377C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106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2DC3BA9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42264421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5E9830E" w14:textId="77777777" w:rsidR="00D377C1" w:rsidRPr="000F4411" w:rsidRDefault="00D377C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55A6EC" w14:textId="77777777" w:rsidR="00D377C1" w:rsidRPr="000F4411" w:rsidRDefault="00D6683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49087, Д</w:t>
            </w:r>
            <w:r w:rsidR="002F617F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ніпропетровська область, м.Дніпро, вул.Калинова, 82Д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F19FB9" w14:textId="77777777" w:rsidR="00D377C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676104098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895CF0" w14:textId="77777777" w:rsidR="00D377C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BF5023" w14:textId="77777777" w:rsidR="00D377C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  <w:highlight w:val="yellow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D377C1" w:rsidRPr="00664D0C" w14:paraId="0D38F65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1661C7D" w14:textId="77777777" w:rsidR="00D377C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107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55FC872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42264437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6997982" w14:textId="77777777" w:rsidR="00D377C1" w:rsidRPr="000F4411" w:rsidRDefault="00D377C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D73DA2" w14:textId="77777777" w:rsidR="00D377C1" w:rsidRPr="000F4411" w:rsidRDefault="0083072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37600, Полтавська область, м.Миргород, вул.Воскресінська, буд.4, прим1.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641551" w14:textId="77777777" w:rsidR="00D377C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676104110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92975F" w14:textId="77777777" w:rsidR="00D377C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8C5F445" w14:textId="77777777" w:rsidR="00D377C1" w:rsidRPr="000F4411" w:rsidRDefault="0083072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D377C1" w:rsidRPr="00664D0C" w14:paraId="40ECC42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D4EA046" w14:textId="77777777" w:rsidR="00D377C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C677A44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42264442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CA5E91" w14:textId="77777777" w:rsidR="00D377C1" w:rsidRPr="000F4411" w:rsidRDefault="00D377C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9AAEAE" w14:textId="77777777" w:rsidR="00D377C1" w:rsidRPr="000F4411" w:rsidRDefault="0083072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41100, Сумська область, м.Шостка, вул.Свободи, буд.29, прим.32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2C0010" w14:textId="77777777" w:rsidR="00D377C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676104140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0B17CB" w14:textId="77777777" w:rsidR="00D377C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9C8024" w14:textId="77777777" w:rsidR="00D377C1" w:rsidRPr="000F4411" w:rsidRDefault="0083072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D377C1" w:rsidRPr="00664D0C" w14:paraId="021EF43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62E45FD" w14:textId="77777777" w:rsidR="00D377C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83FE6BB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42264458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837C62" w14:textId="77777777" w:rsidR="00D377C1" w:rsidRPr="000F4411" w:rsidRDefault="00D377C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479D63" w14:textId="77777777" w:rsidR="00D377C1" w:rsidRPr="000F4411" w:rsidRDefault="0083072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10030, Житомирська область, м.Житомир, вул.Небесної сотні, буд.14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6D9404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676168083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D42801" w14:textId="77777777" w:rsidR="00D377C1" w:rsidRPr="000F4411" w:rsidRDefault="002C0E45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Повідайко Юрій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  <w:t>П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0FA44D" w14:textId="77777777" w:rsidR="00D377C1" w:rsidRPr="000F4411" w:rsidRDefault="0083072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5152E0" w:rsidRPr="00664D0C" w14:paraId="72052E6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88BBE70" w14:textId="77777777" w:rsidR="005152E0" w:rsidRPr="000F4411" w:rsidRDefault="005152E0" w:rsidP="005152E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415D470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42316762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4839FEE" w14:textId="77777777" w:rsidR="005152E0" w:rsidRPr="000F4411" w:rsidRDefault="005152E0" w:rsidP="005152E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7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18.07.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9B6618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4000, Сумська область, м.Суми, проспект Курський, буд.119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A891A3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</w:rPr>
              <w:t>676168535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E82235" w14:textId="77777777" w:rsidR="005152E0" w:rsidRPr="000F4411" w:rsidRDefault="005152E0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753F2C" w14:textId="77777777" w:rsidR="005152E0" w:rsidRPr="000F4411" w:rsidRDefault="005152E0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5152E0" w:rsidRPr="00664D0C" w14:paraId="599076E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BD156AB" w14:textId="77777777" w:rsidR="005152E0" w:rsidRPr="000F4411" w:rsidRDefault="005152E0" w:rsidP="005152E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111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8F6BBB5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42316778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C8BE392" w14:textId="77777777" w:rsidR="005152E0" w:rsidRPr="000F4411" w:rsidRDefault="005152E0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7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18.07.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A6498E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69006, Запорізька область, м.Запоріжжя, пр.Соборний, буд.222, прим.18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60AD9D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</w:rPr>
              <w:t>676168548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F168DB" w14:textId="7ECB1D94" w:rsidR="005152E0" w:rsidRPr="000F4411" w:rsidRDefault="00907C5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50671C" w14:textId="77777777" w:rsidR="005152E0" w:rsidRPr="000F4411" w:rsidRDefault="005152E0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5152E0" w:rsidRPr="00664D0C" w14:paraId="5548692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62F9FE5" w14:textId="77777777" w:rsidR="005152E0" w:rsidRPr="000F4411" w:rsidRDefault="005152E0" w:rsidP="005152E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C15CB57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42316783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B269675" w14:textId="77777777" w:rsidR="005152E0" w:rsidRPr="000F4411" w:rsidRDefault="005152E0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7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18.07.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66D5C8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79000, Львівська область, м.Львів, площа Ярослава Осмомисла князя, буд.11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2413E0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</w:rPr>
              <w:t>676168561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1B5764" w14:textId="77777777" w:rsidR="00C14DEA" w:rsidRPr="000F4411" w:rsidRDefault="00C14DEA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78F447BB" w14:textId="77777777" w:rsidR="005152E0" w:rsidRPr="000F4411" w:rsidRDefault="005152E0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70B7CF" w14:textId="77777777" w:rsidR="005152E0" w:rsidRPr="000F4411" w:rsidRDefault="005152E0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C14DEA" w:rsidRPr="00664D0C" w14:paraId="594B27E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5F7A92E" w14:textId="77777777" w:rsidR="00C14DEA" w:rsidRPr="000F4411" w:rsidRDefault="00C14DEA" w:rsidP="00C14D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222EA4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42398316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F6416C1" w14:textId="77777777" w:rsidR="00C14DEA" w:rsidRPr="000F4411" w:rsidRDefault="0022415C" w:rsidP="0022415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8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15.08.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C9C766" w14:textId="77777777" w:rsidR="00C14DEA" w:rsidRPr="000F4411" w:rsidRDefault="0001029F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53210, Дніпропетровська обл., місто Нікополь, ПРОСПЕКТ ТРУБНИКІВ, будинок 17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F3735D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 676168568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9D926D" w14:textId="77777777" w:rsidR="00C14DEA" w:rsidRPr="000F4411" w:rsidRDefault="0022415C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0718B2" w14:textId="77777777" w:rsidR="00C14DEA" w:rsidRPr="000F4411" w:rsidRDefault="00C14DEA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C14DEA" w:rsidRPr="00664D0C" w14:paraId="2F5BD49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3459398" w14:textId="77777777" w:rsidR="00C14DEA" w:rsidRPr="000F4411" w:rsidRDefault="00C14DEA" w:rsidP="00C14D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F3BF22F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42398337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9C69EE3" w14:textId="77777777" w:rsidR="00C14DEA" w:rsidRPr="000F4411" w:rsidRDefault="0022415C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8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15.08.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CA2B94" w14:textId="77777777" w:rsidR="00C14DEA" w:rsidRPr="000F4411" w:rsidRDefault="0022415C" w:rsidP="0022415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79018, Львівська область, м.Львів, вул.Городоцька, буд.139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F6A0B0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676168610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7F4433" w14:textId="77777777" w:rsidR="00C14DEA" w:rsidRPr="000F4411" w:rsidRDefault="0022415C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681E36" w14:textId="77777777" w:rsidR="00C14DEA" w:rsidRPr="000F4411" w:rsidRDefault="00C14DEA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C14DEA" w:rsidRPr="00664D0C" w14:paraId="7884DAD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0F83A16" w14:textId="77777777" w:rsidR="00C14DEA" w:rsidRPr="000F4411" w:rsidRDefault="00C14DEA" w:rsidP="00C14D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115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DD960E3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42398342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766F142" w14:textId="77777777" w:rsidR="00C14DEA" w:rsidRPr="000F4411" w:rsidRDefault="0022415C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8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15.08.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423024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36021, Полтавська область, м.Полтава, вул.Мазепи Івана, буд.3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3DB3A2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676168615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32156E5" w14:textId="77777777" w:rsidR="00C14DEA" w:rsidRPr="000F4411" w:rsidRDefault="0022415C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0F7192" w14:textId="77777777" w:rsidR="00C14DEA" w:rsidRPr="000F4411" w:rsidRDefault="00C14DEA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01FDF" w:rsidRPr="00664D0C" w14:paraId="0C2674B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BCC13B1" w14:textId="77777777" w:rsidR="00201FDF" w:rsidRPr="000F4411" w:rsidRDefault="00F94470" w:rsidP="00C14D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116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F1C3FF1" w14:textId="77777777" w:rsidR="00201FDF" w:rsidRPr="000F4411" w:rsidRDefault="00F9447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42450077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9CE0E29" w14:textId="77777777" w:rsidR="00201FDF" w:rsidRPr="000F4411" w:rsidRDefault="00FB5DA5" w:rsidP="00FB5DA5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03.09.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0246C8" w14:textId="77777777" w:rsidR="00201FDF" w:rsidRPr="000F4411" w:rsidRDefault="00F94470" w:rsidP="00F9447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21032, Вінницька область, м.Вінниця, вул.Київська, буд.45, прим.67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626BA7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0676168212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C8CF63" w14:textId="77777777" w:rsidR="00201FDF" w:rsidRPr="000F4411" w:rsidRDefault="00F94470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Повідайко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C9148F" w14:textId="77777777" w:rsidR="00201FDF" w:rsidRPr="000F4411" w:rsidRDefault="00F9447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01FDF" w:rsidRPr="00664D0C" w14:paraId="2EAC83E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A583DE3" w14:textId="77777777" w:rsidR="00201FDF" w:rsidRPr="000F4411" w:rsidRDefault="00F9447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117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64B0A26" w14:textId="77777777" w:rsidR="00201FDF" w:rsidRPr="000F4411" w:rsidRDefault="00F9447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42450082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7D14817" w14:textId="77777777" w:rsidR="00201FDF" w:rsidRPr="000F4411" w:rsidRDefault="00FB5DA5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03.09.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C796F6" w14:textId="77777777" w:rsidR="00201FDF" w:rsidRPr="000F4411" w:rsidRDefault="00F94470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72312, Запорізька область, м.Мелітополь, проспект Хмельницького Богдана, буд.36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F737D5" w14:textId="77777777" w:rsidR="00FB5DA5" w:rsidRPr="000F4411" w:rsidRDefault="00FB5DA5" w:rsidP="00FB5DA5">
            <w:pPr>
              <w:shd w:val="clear" w:color="auto" w:fill="FFFFFF"/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ru-RU" w:eastAsia="ru-RU"/>
              </w:rPr>
            </w:pPr>
            <w:r w:rsidRPr="000F441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ru-RU"/>
              </w:rPr>
              <w:t>0676168647</w:t>
            </w:r>
          </w:p>
          <w:p w14:paraId="30259F67" w14:textId="77777777" w:rsidR="00201FDF" w:rsidRPr="000F4411" w:rsidRDefault="00201FDF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60EEA9" w14:textId="5619A7F0" w:rsidR="00201FDF" w:rsidRPr="000F4411" w:rsidRDefault="00907C5D" w:rsidP="00F9447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B0A4BB" w14:textId="77777777" w:rsidR="00201FDF" w:rsidRPr="000F4411" w:rsidRDefault="00F9447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01FDF" w:rsidRPr="00664D0C" w14:paraId="00A802A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B4C48CC" w14:textId="77777777" w:rsidR="00201FDF" w:rsidRPr="000F4411" w:rsidRDefault="00F9447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8918FD4" w14:textId="77777777" w:rsidR="00201FDF" w:rsidRPr="000F4411" w:rsidRDefault="00F9447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42450098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3478A0F" w14:textId="77777777" w:rsidR="00201FDF" w:rsidRPr="000F4411" w:rsidRDefault="00FB5DA5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03.09.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885DAF" w14:textId="77777777" w:rsidR="00201FDF" w:rsidRPr="000F4411" w:rsidRDefault="00F94470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20701, Черкаська область, м.Сміла, вул.Тельмана (О.Бобринського), буд.3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7EBC57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0676168651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0C5788" w14:textId="77777777" w:rsidR="00201FDF" w:rsidRPr="000F4411" w:rsidRDefault="00FB5DA5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Лосіхін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586D50B" w14:textId="77777777" w:rsidR="00201FDF" w:rsidRPr="000F4411" w:rsidRDefault="00F9447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01FDF" w:rsidRPr="00664D0C" w14:paraId="1F0D624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879A916" w14:textId="77777777" w:rsidR="00201FDF" w:rsidRPr="000F4411" w:rsidRDefault="00F9447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E589F96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42450103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8EF26B1" w14:textId="77777777" w:rsidR="00201FDF" w:rsidRPr="000F4411" w:rsidRDefault="00FB5DA5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03.09.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AC2F09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51400, Дніпропетровська область, м.Павлоград, вул.Горького, 164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956B32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 0676168625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3E51FA" w14:textId="77777777" w:rsidR="00201FDF" w:rsidRPr="000F4411" w:rsidRDefault="00FB5DA5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DBC47B" w14:textId="77777777" w:rsidR="00201FDF" w:rsidRPr="000F4411" w:rsidRDefault="00F9447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01FDF" w:rsidRPr="00664D0C" w14:paraId="196CA63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F80DF9D" w14:textId="77777777" w:rsidR="00201FDF" w:rsidRPr="000F4411" w:rsidRDefault="00F9447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E0F7A5A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42450119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2D5B33F" w14:textId="77777777" w:rsidR="00201FDF" w:rsidRPr="000F4411" w:rsidRDefault="00FB5DA5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03.09.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4A6F19" w14:textId="77777777" w:rsidR="00201FDF" w:rsidRPr="000F4411" w:rsidRDefault="00FB5DA5" w:rsidP="003300D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25000, Кіровоградська область, м.Кропивницький, вул.Преображенськ</w:t>
            </w:r>
            <w:r w:rsidR="003300DC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а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буд.7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94EB8C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0676168635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1D2F0E" w14:textId="77777777" w:rsidR="00201FDF" w:rsidRPr="000F4411" w:rsidRDefault="00FB5DA5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Лосіхін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A2F3B8" w14:textId="77777777" w:rsidR="00201FDF" w:rsidRPr="000F4411" w:rsidRDefault="00F9447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3300DC" w:rsidRPr="00664D0C" w14:paraId="798FF42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830A986" w14:textId="77777777" w:rsidR="003300DC" w:rsidRPr="000F4411" w:rsidRDefault="003E62A8" w:rsidP="003E62A8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121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DE45FF4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42511883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D421198" w14:textId="77777777" w:rsidR="003300DC" w:rsidRPr="000F4411" w:rsidRDefault="0096152E" w:rsidP="0096152E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02.10.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A9DB19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58000, Чернівецька область, м.Чернівці, проспект Незалежності, 82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47109E" w14:textId="77777777" w:rsidR="003300DC" w:rsidRPr="000F4411" w:rsidRDefault="0096152E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 676168737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5562A1" w14:textId="77777777" w:rsidR="003300DC" w:rsidRPr="000F4411" w:rsidRDefault="003E62A8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Ярославович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CB57D2D" w14:textId="77777777" w:rsidR="003300DC" w:rsidRPr="000F4411" w:rsidRDefault="0096152E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3300DC" w:rsidRPr="00664D0C" w14:paraId="1A6C616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296369D" w14:textId="77777777" w:rsidR="003300DC" w:rsidRPr="000F4411" w:rsidRDefault="003E62A8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7B9F295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42511899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39C3E42" w14:textId="77777777" w:rsidR="003300DC" w:rsidRPr="000F4411" w:rsidRDefault="0096152E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02.10.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0D34D5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54000, Миколаївська область, м.Миколаїв, проспект Корабелів, буд.15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B09476" w14:textId="77777777" w:rsidR="003300DC" w:rsidRPr="000F4411" w:rsidRDefault="0096152E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676168652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3C5ED7" w14:textId="77777777" w:rsidR="003300DC" w:rsidRPr="000F4411" w:rsidRDefault="003E62A8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0F2E35" w14:textId="77777777" w:rsidR="003300DC" w:rsidRPr="000F4411" w:rsidRDefault="0096152E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3300DC" w:rsidRPr="00664D0C" w14:paraId="210C800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AE15E18" w14:textId="77777777" w:rsidR="003300DC" w:rsidRPr="000F4411" w:rsidRDefault="003E62A8" w:rsidP="003E62A8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2E3A8F8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42511904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2D5FB4D" w14:textId="77777777" w:rsidR="003300DC" w:rsidRPr="000F4411" w:rsidRDefault="0096152E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02.10.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167E35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48502, Тернопільська область, м.Чортків, вул.Шевченка, буд.30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F48ACD" w14:textId="77777777" w:rsidR="003300DC" w:rsidRPr="000F4411" w:rsidRDefault="0096152E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676168681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7DA241" w14:textId="77777777" w:rsidR="003300DC" w:rsidRPr="000F4411" w:rsidRDefault="003E62A8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Ярославович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C671E6" w14:textId="77777777" w:rsidR="003300DC" w:rsidRPr="000F4411" w:rsidRDefault="0096152E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3300DC" w:rsidRPr="00664D0C" w14:paraId="04E88B6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798C04B" w14:textId="77777777" w:rsidR="003300DC" w:rsidRPr="000F4411" w:rsidRDefault="003E62A8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A15F415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42511911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741A6C3" w14:textId="77777777" w:rsidR="003300DC" w:rsidRPr="000F4411" w:rsidRDefault="0096152E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02.10.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A77E94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07400, Київська область, м.Бровари, вул.Сергія Москаленка (Красовського), буд.25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AFB16F" w14:textId="77777777" w:rsidR="003300DC" w:rsidRPr="000F4411" w:rsidRDefault="0096152E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676223941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36B59B" w14:textId="77777777" w:rsidR="003300DC" w:rsidRPr="000F4411" w:rsidRDefault="00123FA0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Данілов Вячеслав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E1E3AF" w14:textId="77777777" w:rsidR="003300DC" w:rsidRPr="000F4411" w:rsidRDefault="0096152E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3300DC" w:rsidRPr="00664D0C" w14:paraId="58EB565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838347F" w14:textId="77777777" w:rsidR="003300DC" w:rsidRPr="000F4411" w:rsidRDefault="00123FA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125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F42DCAE" w14:textId="77777777" w:rsidR="003300DC" w:rsidRPr="000F4411" w:rsidRDefault="00123FA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42511925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18D24E" w14:textId="77777777" w:rsidR="003300DC" w:rsidRPr="000F4411" w:rsidRDefault="0096152E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02.10.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48E508" w14:textId="77777777" w:rsidR="003300DC" w:rsidRPr="000F4411" w:rsidRDefault="00123FA0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87500, Донецька область, м.Маріуполь,</w:t>
            </w:r>
            <w:r w:rsidR="000C628D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вул.Київська, буд.31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8756EC" w14:textId="77777777" w:rsidR="003300DC" w:rsidRPr="000F4411" w:rsidRDefault="0096152E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676224005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1E6EAE" w14:textId="11A7B757" w:rsidR="003300DC" w:rsidRPr="000F4411" w:rsidRDefault="00907C5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88E5FA" w14:textId="77777777" w:rsidR="003300DC" w:rsidRPr="000F4411" w:rsidRDefault="0096152E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E8013D" w:rsidRPr="00664D0C" w14:paraId="32727FF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75C8CD1" w14:textId="77777777" w:rsidR="00E8013D" w:rsidRPr="000F4411" w:rsidRDefault="00E8013D" w:rsidP="00E8013D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126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49321C5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en-US"/>
              </w:rPr>
              <w:t>42564385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B832EFF" w14:textId="3CCECBF6" w:rsidR="00E8013D" w:rsidRPr="000F4411" w:rsidRDefault="00E95E05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="000F4411"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AEE1D4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65481, Одеська область, м.Южне, пр.Миру, буд.15/1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1A38CA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676224060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016EC1" w14:textId="77777777" w:rsidR="00E8013D" w:rsidRPr="000F4411" w:rsidRDefault="00E8013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102C5FF" w14:textId="77777777" w:rsidR="00E8013D" w:rsidRPr="000F4411" w:rsidRDefault="00E8013D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E8013D" w:rsidRPr="00664D0C" w14:paraId="5700E88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DA4B0CC" w14:textId="77777777" w:rsidR="00E8013D" w:rsidRPr="000F4411" w:rsidRDefault="00E8013D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127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21F8289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42564390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DDFA87E" w14:textId="0FEB54C9" w:rsidR="00E8013D" w:rsidRPr="000F4411" w:rsidRDefault="000F441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4FEB1A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10030, Полтавська область, м.Кременчук,  вул.Небесної Сотні, буд.23-Б, прим.1-1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FB0BB3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676224078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FCC843" w14:textId="77777777" w:rsidR="00E8013D" w:rsidRPr="000F4411" w:rsidRDefault="00E8013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9BA474" w14:textId="77777777" w:rsidR="00E8013D" w:rsidRPr="000F4411" w:rsidRDefault="00E8013D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E8013D" w:rsidRPr="00664D0C" w14:paraId="0DD4EC3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8E67783" w14:textId="77777777" w:rsidR="00E8013D" w:rsidRPr="000F4411" w:rsidRDefault="00E8013D" w:rsidP="00E8013D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83B3F5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42564406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39B8FE8" w14:textId="52205166" w:rsidR="00E8013D" w:rsidRPr="000F4411" w:rsidRDefault="000F441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EC58DA" w14:textId="77777777" w:rsidR="00E8013D" w:rsidRPr="000F4411" w:rsidRDefault="00E8013D" w:rsidP="00E8013D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40034, Сумська область, м.Суми, пр.М.Лушпи, буд.10/1 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19650E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676224094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046BD54" w14:textId="77777777" w:rsidR="00E8013D" w:rsidRPr="000F4411" w:rsidRDefault="00E8013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4DA17EF" w14:textId="77777777" w:rsidR="00E8013D" w:rsidRPr="000F4411" w:rsidRDefault="00E8013D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E8013D" w:rsidRPr="00664D0C" w14:paraId="136D15A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C75C867" w14:textId="77777777" w:rsidR="00E8013D" w:rsidRPr="000F4411" w:rsidRDefault="00E8013D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95DE87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42564411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986A2FB" w14:textId="6A211905" w:rsidR="00E8013D" w:rsidRPr="000F4411" w:rsidRDefault="000F441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274B07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89300, Закарпатська область, Свалявський район, м.Свалява, вул.Головна, буд.76/1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762F32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0676224171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FD8156" w14:textId="77777777" w:rsidR="00E8013D" w:rsidRPr="000F4411" w:rsidRDefault="00E8013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7577093" w14:textId="77777777" w:rsidR="00E8013D" w:rsidRPr="000F4411" w:rsidRDefault="00E8013D" w:rsidP="00E8013D">
            <w:pPr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08670F3" w14:textId="77777777" w:rsidR="00E8013D" w:rsidRPr="000F4411" w:rsidRDefault="00E8013D" w:rsidP="00E8013D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Пишняк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A7E0F0" w14:textId="77777777" w:rsidR="00E8013D" w:rsidRPr="000F4411" w:rsidRDefault="00E8013D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E8013D" w:rsidRPr="00664D0C" w14:paraId="6F0FDD9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AE57A6B" w14:textId="77777777" w:rsidR="00E8013D" w:rsidRPr="000F4411" w:rsidRDefault="004D5DE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0963C47" w14:textId="77777777" w:rsidR="00E8013D" w:rsidRPr="000F4411" w:rsidRDefault="004D5DE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42564427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E934EBB" w14:textId="3CDFA09A" w:rsidR="00E8013D" w:rsidRPr="000F4411" w:rsidRDefault="000F441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4014BB" w14:textId="77777777" w:rsidR="00E8013D" w:rsidRPr="000F4411" w:rsidRDefault="004D5DE0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58000, Чернівецька область, м.Чернівці,вул.Героїв Майдану, буд.25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6817A2" w14:textId="77777777" w:rsidR="00E8013D" w:rsidRPr="000F4411" w:rsidRDefault="004D5DE0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676224183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95F898D" w14:textId="77777777" w:rsidR="00E8013D" w:rsidRPr="000F4411" w:rsidRDefault="004D5DE0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12CCF0C" w14:textId="77777777" w:rsidR="00E8013D" w:rsidRPr="000F4411" w:rsidRDefault="004D5DE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6E7E1BB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EB5E392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131 ПОВНОГО ТОВАРИСТВА «ЛОМБАРД «ПЕРШИЙ» ТОВАРИСТВО З ОБМЕЖЕНОЮ ВІДПОВІДАЛЬНІСТЮ «МІКРОФІНАНС» І КОМПАНІЯ»</w:t>
            </w:r>
            <w:commentRangeStart w:id="0"/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2E8248B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42564432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ECEAD6F" w14:textId="187FE261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E032FF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03186, м.Київ, бульвар Чоколівський, буд.1, прим.45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1138E8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676224197</w:t>
            </w:r>
          </w:p>
        </w:tc>
        <w:commentRangeEnd w:id="0"/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C0CEB5" w14:textId="77777777" w:rsidR="000F4411" w:rsidRPr="000F4411" w:rsidRDefault="000F4411" w:rsidP="000F4411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Style w:val="a8"/>
                <w:rFonts w:ascii="Bookman Old Style" w:hAnsi="Bookman Old Style"/>
              </w:rPr>
              <w:commentReference w:id="0"/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Данілов Вячеслав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C6D8F6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246244" w14:paraId="2C62BAC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6FA778C" w14:textId="77777777" w:rsidR="000F4411" w:rsidRPr="00246244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1C93312" w14:textId="77777777" w:rsidR="000F4411" w:rsidRPr="00246244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246244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42564448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EB8DABC" w14:textId="16B92AD1" w:rsidR="000F4411" w:rsidRPr="00246244" w:rsidRDefault="000F4411" w:rsidP="0024624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246244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="00246244" w:rsidRPr="00246244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36</w:t>
            </w:r>
            <w:r w:rsidRPr="00246244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="00246244" w:rsidRPr="00246244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08.05.2019</w:t>
            </w:r>
            <w:r w:rsidRPr="00246244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AC23AF" w14:textId="319B5E14" w:rsidR="000F4411" w:rsidRPr="00246244" w:rsidRDefault="00246244" w:rsidP="00246244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10001</w:t>
            </w:r>
            <w:r w:rsidR="000F4411"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Житомирська</w:t>
            </w:r>
            <w:r w:rsidR="000F4411"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область, м.</w:t>
            </w: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Житомир</w:t>
            </w:r>
            <w:r w:rsidR="000F4411"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вул. Домбровського</w:t>
            </w:r>
            <w:r w:rsidR="000F4411"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38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E1C2B2" w14:textId="77777777" w:rsidR="000F4411" w:rsidRPr="00246244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246244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246244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676224204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F70380" w14:textId="48FF1415" w:rsidR="000F4411" w:rsidRPr="00246244" w:rsidRDefault="00246244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246244">
              <w:rPr>
                <w:rStyle w:val="a8"/>
                <w:rFonts w:ascii="Bookman Old Style" w:hAnsi="Bookman Old Style"/>
              </w:rPr>
              <w:t xml:space="preserve">Повідайко Юрій Петрович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4E215E" w14:textId="77777777" w:rsidR="000F4411" w:rsidRPr="00246244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246244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140DBAF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2A48E3B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DF145C6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42564453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C0E9CB1" w14:textId="4387F888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9DEB06" w14:textId="3FC37E4B" w:rsidR="000F4411" w:rsidRPr="000F4411" w:rsidRDefault="000F4411" w:rsidP="00907C5D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50071, Дніпропетровська область, м.Кривий Ріг, вул.Володимира Великого, буд.38, </w:t>
            </w:r>
            <w:r w:rsidR="00907C5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прим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.40</w:t>
            </w:r>
            <w:r w:rsidR="00907C5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літ.А-9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4E0BE9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 xml:space="preserve"> 676224252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2BD577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A91EC2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471DF9" w14:paraId="3887935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DC96772" w14:textId="77777777" w:rsidR="000F4411" w:rsidRPr="00471DF9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2926D95" w14:textId="77777777" w:rsidR="000F4411" w:rsidRPr="00471DF9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471DF9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42564469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682DFFF" w14:textId="4B9D2A2C" w:rsidR="000F4411" w:rsidRPr="00471DF9" w:rsidRDefault="000F4411" w:rsidP="00471DF9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="00B15F1A" w:rsidRPr="00471DF9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36</w:t>
            </w:r>
            <w:r w:rsidRPr="00471DF9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="00471DF9" w:rsidRPr="00471DF9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08.05.2019</w:t>
            </w:r>
            <w:r w:rsidRPr="00471DF9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D7FE93" w14:textId="53892EAD" w:rsidR="000F4411" w:rsidRPr="00471DF9" w:rsidRDefault="00471DF9" w:rsidP="00471DF9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69000</w:t>
            </w:r>
            <w:r w:rsidR="000F4411"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Запорізька</w:t>
            </w:r>
            <w:r w:rsidR="000F4411"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область, м.</w:t>
            </w: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Запоріжжя</w:t>
            </w:r>
            <w:r w:rsidR="000F4411"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вул.</w:t>
            </w: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Ладозька</w:t>
            </w:r>
            <w:r w:rsidR="000F4411"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буд.</w:t>
            </w: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4E0513" w14:textId="3002385F" w:rsidR="000F4411" w:rsidRPr="00471DF9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471DF9">
              <w:rPr>
                <w:rFonts w:ascii="Bookman Old Style" w:hAnsi="Bookman Old Style" w:cs="Calibri"/>
                <w:color w:val="000000"/>
                <w:shd w:val="clear" w:color="auto" w:fill="FFFFFF"/>
              </w:rPr>
              <w:t>0676224283 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25822B" w14:textId="4D85B342" w:rsidR="000F4411" w:rsidRPr="00471DF9" w:rsidRDefault="00471DF9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471DF9">
              <w:rPr>
                <w:rStyle w:val="a8"/>
                <w:rFonts w:ascii="Bookman Old Style" w:hAnsi="Bookman Old Style"/>
              </w:rPr>
              <w:t xml:space="preserve">Веселянський Ігор Дмитрович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FF8469" w14:textId="77777777" w:rsidR="000F4411" w:rsidRPr="00471DF9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71DF9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35959FF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42CAA0E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135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084A412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42564474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B96F6DD" w14:textId="54AD6A98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89828E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49000, Дніпропетровська область, м.Дніпро, вул.Панікахи, буд.14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627A25" w14:textId="7CE716F0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676224299 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F4C13E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A665A1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4DFE712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8259AD8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136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5B23672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42564480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0DF956D" w14:textId="1BDF1D37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741A31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51200, Дніпропетровська область, м.Новомосковськ, вул. Гетьманська, буд.34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1D87FE" w14:textId="73AAACA1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676224318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0F6F779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80B721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B13CBA" w14:paraId="17735B8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5481B9F" w14:textId="77777777" w:rsidR="000F4411" w:rsidRPr="00B13CBA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B13CBA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137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A58618E" w14:textId="77777777" w:rsidR="000F4411" w:rsidRPr="00B13CBA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B13CBA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42564495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BA3404E" w14:textId="4496CEFE" w:rsidR="000F4411" w:rsidRPr="00B13CBA" w:rsidRDefault="000F4411" w:rsidP="00B13CBA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B13CBA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="00B13CBA" w:rsidRPr="00B13CBA">
              <w:rPr>
                <w:rFonts w:ascii="Bookman Old Style" w:hAnsi="Bookman Old Style"/>
                <w:sz w:val="16"/>
                <w:szCs w:val="16"/>
                <w:lang w:eastAsia="ru-RU"/>
              </w:rPr>
              <w:t>37</w:t>
            </w:r>
            <w:r w:rsidRPr="00B13CBA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="00B13CBA" w:rsidRPr="00B13CBA">
              <w:rPr>
                <w:rFonts w:ascii="Bookman Old Style" w:hAnsi="Bookman Old Style"/>
                <w:sz w:val="16"/>
                <w:szCs w:val="16"/>
                <w:lang w:eastAsia="ru-RU"/>
              </w:rPr>
              <w:t>17.05.2019</w:t>
            </w:r>
            <w:r w:rsidRPr="00B13CBA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E6C142" w14:textId="09500BB6" w:rsidR="000F4411" w:rsidRPr="00B13CBA" w:rsidRDefault="000F4411" w:rsidP="00B13CBA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B13CBA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49000, Дніпропетровська область, м.Дніпро, </w:t>
            </w:r>
            <w:r w:rsidR="00B13CBA" w:rsidRPr="00B13CBA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вул. Панікахи</w:t>
            </w:r>
            <w:r w:rsidR="00907C5D" w:rsidRPr="00B13CBA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буд.</w:t>
            </w:r>
            <w:r w:rsidR="00B13CBA" w:rsidRPr="00B13CBA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15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90E16A" w14:textId="73E13C68" w:rsidR="000F4411" w:rsidRPr="00B13CBA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B13CBA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B13CBA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676224335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244A38" w14:textId="77777777" w:rsidR="000F4411" w:rsidRPr="00B13CBA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B13CBA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F400E5A" w14:textId="77777777" w:rsidR="000F4411" w:rsidRPr="00B13CBA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B13CBA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4765F7" w14:paraId="4CE952C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F8B12CC" w14:textId="77777777" w:rsidR="000F4411" w:rsidRPr="004765F7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55D0442" w14:textId="77777777" w:rsidR="000F4411" w:rsidRPr="004765F7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42564500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8E7C0A2" w14:textId="77777777" w:rsidR="000F4411" w:rsidRPr="004765F7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6C79443F" w14:textId="3FEA73BB" w:rsidR="002F2D27" w:rsidRPr="004765F7" w:rsidRDefault="002F2D27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33 від 11.04.2019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3C10CA" w14:textId="3E5F9130" w:rsidR="000F4411" w:rsidRPr="004765F7" w:rsidRDefault="009B2226" w:rsidP="009B2226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18000</w:t>
            </w:r>
            <w:r w:rsidR="000F4411"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Черкаська</w:t>
            </w:r>
            <w:r w:rsidR="000F4411"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область, м.</w:t>
            </w: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Черкаси</w:t>
            </w:r>
            <w:r w:rsidR="000F4411"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бул. Шевченка</w:t>
            </w:r>
            <w:r w:rsidR="000F4411"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буд.</w:t>
            </w: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345/10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5CB813" w14:textId="15088C6D" w:rsidR="000F4411" w:rsidRPr="004765F7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4765F7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676224340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535DFC" w14:textId="77777777" w:rsidR="009B2226" w:rsidRPr="004765F7" w:rsidRDefault="009B2226" w:rsidP="000F4411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2A0E8E91" w14:textId="21CE3EFE" w:rsidR="000F4411" w:rsidRPr="004765F7" w:rsidRDefault="009B2226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4765F7">
              <w:rPr>
                <w:rStyle w:val="a8"/>
                <w:rFonts w:ascii="Bookman Old Style" w:hAnsi="Bookman Old Style"/>
              </w:rPr>
              <w:t>Шепета Олег Олексійович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801D1B" w14:textId="77777777" w:rsidR="000F4411" w:rsidRPr="004765F7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765F7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4765F7" w14:paraId="497A51D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E195816" w14:textId="77777777" w:rsidR="000F4411" w:rsidRPr="004765F7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D551BE3" w14:textId="77777777" w:rsidR="000F4411" w:rsidRPr="004765F7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42564516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5FBCCE7" w14:textId="77777777" w:rsidR="000F4411" w:rsidRPr="004765F7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651B8969" w14:textId="47F07B41" w:rsidR="002F2D27" w:rsidRPr="004765F7" w:rsidRDefault="002F2D27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33 від 11.04.2019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7378F4" w14:textId="4BD41D33" w:rsidR="000F4411" w:rsidRPr="004765F7" w:rsidRDefault="009B2226" w:rsidP="009B2226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29000</w:t>
            </w:r>
            <w:r w:rsidR="000F4411"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Хмельницька</w:t>
            </w:r>
            <w:r w:rsidR="000F4411"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область, м.</w:t>
            </w: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Хмельницький</w:t>
            </w:r>
            <w:r w:rsidR="000F4411"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вул.</w:t>
            </w: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Кам’янецька, буд. 82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F4137E" w14:textId="5C2FB9BE" w:rsidR="000F4411" w:rsidRPr="004765F7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4765F7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676224351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34ACC4A" w14:textId="77777777" w:rsidR="009B2226" w:rsidRPr="004765F7" w:rsidRDefault="009B2226" w:rsidP="000F4411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429C7D26" w14:textId="4BAC1267" w:rsidR="000F4411" w:rsidRPr="004765F7" w:rsidRDefault="009B2226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4765F7">
              <w:rPr>
                <w:rStyle w:val="a8"/>
                <w:rFonts w:ascii="Bookman Old Style" w:hAnsi="Bookman Old Style"/>
              </w:rPr>
              <w:t>Повідайко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879F360" w14:textId="77777777" w:rsidR="000F4411" w:rsidRPr="004765F7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765F7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6435274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4A16B48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F9D9760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42564521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BC51F36" w14:textId="74F95829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4B0C4C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50056, Дніпропетровська область, м.Кривий Ріг, вул.Соборності, буд.29а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23837E" w14:textId="36AEA200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676224355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786857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D47BD48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1539F" w14:paraId="33A6D47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631C55C" w14:textId="77777777" w:rsidR="000F4411" w:rsidRPr="0061539F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61539F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141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E6D3516" w14:textId="77777777" w:rsidR="000F4411" w:rsidRPr="0061539F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61539F">
              <w:rPr>
                <w:rFonts w:ascii="Bookman Old Style" w:hAnsi="Bookman Old Style"/>
                <w:sz w:val="16"/>
                <w:szCs w:val="16"/>
                <w:lang w:eastAsia="ru-RU"/>
              </w:rPr>
              <w:t>42564537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4DADC2B" w14:textId="77777777" w:rsidR="000F4411" w:rsidRPr="0061539F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5E9A5E96" w14:textId="634D0888" w:rsidR="0061539F" w:rsidRPr="0061539F" w:rsidRDefault="0061539F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61539F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38 від 29.05.2019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2B9946" w14:textId="2CD424FF" w:rsidR="000F4411" w:rsidRPr="0061539F" w:rsidRDefault="00693D4F" w:rsidP="00693D4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61539F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43000</w:t>
            </w:r>
            <w:r w:rsidR="000F4411" w:rsidRPr="0061539F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61539F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Волинська </w:t>
            </w:r>
            <w:r w:rsidR="000F4411" w:rsidRPr="0061539F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область, м.</w:t>
            </w:r>
            <w:r w:rsidRPr="0061539F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Луцьк, пр. Молоді, буд. 19Б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A40B24" w14:textId="19CA184D" w:rsidR="000F4411" w:rsidRPr="0061539F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61539F">
              <w:rPr>
                <w:rFonts w:ascii="Bookman Old Style" w:hAnsi="Bookman Old Style" w:cs="Calibri"/>
                <w:color w:val="000000"/>
                <w:shd w:val="clear" w:color="auto" w:fill="FFFFFF"/>
              </w:rPr>
              <w:t>0676224387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4C2F75" w14:textId="6158BC64" w:rsidR="000F4411" w:rsidRPr="0061539F" w:rsidRDefault="00693D4F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61539F">
              <w:rPr>
                <w:rStyle w:val="a8"/>
                <w:rFonts w:ascii="Bookman Old Style" w:hAnsi="Bookman Old Style"/>
              </w:rPr>
              <w:t xml:space="preserve">Повідайко Юрій Петрович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C56B00" w14:textId="77777777" w:rsidR="000F4411" w:rsidRPr="0061539F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61539F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7F80A71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232920F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91A0A57" w14:textId="75B69A18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42564542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70B6A9F" w14:textId="5B9218A9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062663" w14:textId="34446B86" w:rsidR="000F4411" w:rsidRPr="000F4411" w:rsidRDefault="000F4411" w:rsidP="00907C5D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50001, Дніпропетровська область, м.Кривий Ріг, вул.Володимира Великого, буд.18, </w:t>
            </w:r>
            <w:r w:rsidR="00907C5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прим.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9а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FB6886" w14:textId="49569620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0676168470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E5BE3C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BFF0AC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73656C0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597D8F5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D6AE52E" w14:textId="6506B40E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42564558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8E6D5B2" w14:textId="0EC8FEA3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A11283" w14:textId="69332CDB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49000, Дніпропетровська область, м.Дніпро, вул.Глінки, буд.1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500761" w14:textId="1CB79186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0676168476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37DB45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E3C766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1F30489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4EDDF19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4948F7D" w14:textId="2DF95C70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42564563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25153E0" w14:textId="4FDD74A0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0B8B53" w14:textId="3E545B02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49108, Дніпропетровська область, м.Дніпро, вул.Янтарна, буд.75м/1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ECA58C" w14:textId="6EA0014E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676168478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97E71D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18A3C19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5A4D6A" w:rsidRPr="00664D0C" w14:paraId="5817AEB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5A15D11" w14:textId="4212A6A8" w:rsidR="005A4D6A" w:rsidRPr="000F4411" w:rsidRDefault="005A4D6A" w:rsidP="005A4D6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</w:t>
            </w:r>
            <w:r w:rsidRPr="005A4D6A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A7C3649" w14:textId="5F3670E6" w:rsidR="005A4D6A" w:rsidRPr="008F1DF4" w:rsidRDefault="008F1DF4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42629520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A3B5194" w14:textId="79B218C7" w:rsidR="005A4D6A" w:rsidRPr="000F4411" w:rsidRDefault="00304212" w:rsidP="00304212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22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15.11.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B58A69" w14:textId="114FCFB5" w:rsidR="005A4D6A" w:rsidRPr="008F1DF4" w:rsidRDefault="008F1DF4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73009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Херсонська область, м.Херсон, вул.Маяковського, буд.4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8BAA59" w14:textId="691AF8CA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 xml:space="preserve"> 676168481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12E7C1" w14:textId="1DA37413" w:rsidR="005A4D6A" w:rsidRPr="000F4411" w:rsidRDefault="00304212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C51C5A2" w14:textId="7903F115" w:rsidR="005A4D6A" w:rsidRPr="000F4411" w:rsidRDefault="008F1DF4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5A4D6A" w:rsidRPr="00664D0C" w14:paraId="5CD4A2B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59CBE26" w14:textId="587D54E3" w:rsidR="005A4D6A" w:rsidRPr="000F4411" w:rsidRDefault="008F1DF4" w:rsidP="008F1DF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9377B04" w14:textId="522CE982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42629536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0771FAC" w14:textId="266542D2" w:rsidR="005A4D6A" w:rsidRPr="000F4411" w:rsidRDefault="00304212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22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15.11.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06CD73" w14:textId="5ABCA6AB" w:rsidR="005A4D6A" w:rsidRPr="000F4411" w:rsidRDefault="008F1DF4" w:rsidP="008F1DF4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72312, Запорізька область, місто Мелітополь, вул.Університетська, буд.3а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045E96" w14:textId="05076813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 xml:space="preserve"> 676168532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AD87F7" w14:textId="2B6B7081" w:rsidR="005A4D6A" w:rsidRPr="000F4411" w:rsidRDefault="00304212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460904" w14:textId="2744B5FB" w:rsidR="005A4D6A" w:rsidRPr="000F4411" w:rsidRDefault="008F1DF4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5A4D6A" w:rsidRPr="00664D0C" w14:paraId="39698B1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9E3F4D4" w14:textId="1774ABAC" w:rsidR="005A4D6A" w:rsidRPr="000F4411" w:rsidRDefault="008F1DF4" w:rsidP="008F1DF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9343D15" w14:textId="57E301AB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42629541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BDD6A08" w14:textId="77777777" w:rsidR="00691E1B" w:rsidRDefault="00691E1B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64184730" w14:textId="4F5786DB" w:rsidR="005A4D6A" w:rsidRPr="000F4411" w:rsidRDefault="00304212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22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15.11.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6FE052" w14:textId="5AE488CE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54000, Миколаївська область, місто Миколаїв, проспект Богоявленський (Жовтневий),буд.35а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FD6222" w14:textId="2730D776" w:rsidR="005A4D6A" w:rsidRPr="000F4411" w:rsidRDefault="00304212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>676121076.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AAA2F8" w14:textId="6A06ACE3" w:rsidR="005A4D6A" w:rsidRPr="000F4411" w:rsidRDefault="00304212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3ADE28" w14:textId="120621B2" w:rsidR="005A4D6A" w:rsidRPr="000F4411" w:rsidRDefault="008F1DF4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5A4D6A" w:rsidRPr="00664D0C" w14:paraId="60C5705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9BAFFCE" w14:textId="65EE1E7C" w:rsidR="005A4D6A" w:rsidRPr="000F4411" w:rsidRDefault="008F1DF4" w:rsidP="008F1DF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8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5F439E3" w14:textId="7217A57B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42629557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3C9DFB0" w14:textId="77777777" w:rsidR="00691E1B" w:rsidRDefault="00691E1B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055D67D9" w14:textId="28399305" w:rsidR="005A4D6A" w:rsidRPr="000F4411" w:rsidRDefault="00304212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22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15.11.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65B404" w14:textId="2C8CCDAC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65000, Одеська область, м.Одеса, проспект Академіка Глушка, буд.14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B7E288" w14:textId="7B212D79" w:rsidR="005A4D6A" w:rsidRPr="000F4411" w:rsidRDefault="00304212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>676121369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7A5699" w14:textId="1D236E89" w:rsidR="005A4D6A" w:rsidRPr="000F4411" w:rsidRDefault="00304212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58E13C" w14:textId="10477665" w:rsidR="005A4D6A" w:rsidRPr="000F4411" w:rsidRDefault="008F1DF4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5A4D6A" w:rsidRPr="00664D0C" w14:paraId="327864C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E8EBBCC" w14:textId="4ECCB067" w:rsidR="005A4D6A" w:rsidRPr="000F4411" w:rsidRDefault="008F1DF4" w:rsidP="008F1DF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4C7411A" w14:textId="6279D3BE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42629562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E42DE3F" w14:textId="77777777" w:rsidR="00101D4C" w:rsidRDefault="00101D4C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3B193A91" w14:textId="766510CF" w:rsidR="005A4D6A" w:rsidRPr="000F4411" w:rsidRDefault="00304212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22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15.11.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E8A863" w14:textId="0CF79588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02121, м.Київ, вул.Декабристів, буд.12а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90C464" w14:textId="2CC82063" w:rsidR="005A4D6A" w:rsidRPr="000F4411" w:rsidRDefault="00304212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>676121751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2BD4B6" w14:textId="77777777" w:rsidR="00101D4C" w:rsidRDefault="00101D4C" w:rsidP="000F4411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7DCB15C7" w14:textId="0654D2E8" w:rsidR="005A4D6A" w:rsidRPr="000F4411" w:rsidRDefault="00E23C54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Дані</w:t>
            </w:r>
            <w:r w:rsidR="00304212">
              <w:rPr>
                <w:rStyle w:val="a8"/>
                <w:rFonts w:ascii="Bookman Old Style" w:hAnsi="Bookman Old Style"/>
              </w:rPr>
              <w:t>лов Вячеслав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908E9B" w14:textId="77777777" w:rsidR="00101D4C" w:rsidRDefault="00101D4C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730F713F" w14:textId="4F8C406E" w:rsidR="005A4D6A" w:rsidRPr="000F4411" w:rsidRDefault="008F1DF4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101D4C" w:rsidRPr="00664D0C" w14:paraId="0203DA5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7AD3F6A" w14:textId="04CE0430" w:rsidR="00101D4C" w:rsidRPr="000F4411" w:rsidRDefault="00101D4C" w:rsidP="00101D4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 w:rsidRPr="00101D4C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150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C669F7F" w14:textId="2310B94D" w:rsidR="00101D4C" w:rsidRPr="00101D4C" w:rsidRDefault="00101D4C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</w:t>
            </w: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77836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801AABF" w14:textId="77777777" w:rsidR="00101D4C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3F6E50D3" w14:textId="77777777" w:rsidR="00101D4C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0300328A" w14:textId="635B2007" w:rsidR="00101D4C" w:rsidRPr="000F4411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23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06.12.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9F80BF" w14:textId="5546256D" w:rsidR="00101D4C" w:rsidRPr="00101D4C" w:rsidRDefault="00101D4C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101D4C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72300, Запорізька о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б</w:t>
            </w:r>
            <w:r w:rsidRPr="00101D4C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л., м. Мелітополь,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бульвар 30-річчя Перемоги, буд. 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1AE419" w14:textId="7B9377AC" w:rsidR="00101D4C" w:rsidRPr="000F4411" w:rsidRDefault="00101D4C" w:rsidP="00101D4C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0676121992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DAD7338" w14:textId="77777777" w:rsidR="00101D4C" w:rsidRDefault="00101D4C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2229E08C" w14:textId="3754066F" w:rsidR="00101D4C" w:rsidRPr="000F4411" w:rsidRDefault="00101D4C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980CFD" w14:textId="77777777" w:rsidR="00101D4C" w:rsidRDefault="00101D4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53370D3E" w14:textId="77777777" w:rsidR="00101D4C" w:rsidRPr="000F4411" w:rsidRDefault="00101D4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101D4C" w:rsidRPr="00664D0C" w14:paraId="61DB024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D879230" w14:textId="5942BAF7" w:rsidR="00101D4C" w:rsidRPr="000F4411" w:rsidRDefault="00101D4C" w:rsidP="00101D4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151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5000850" w14:textId="7DC23F5A" w:rsidR="00101D4C" w:rsidRPr="000F4411" w:rsidRDefault="00101D4C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42677841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D4BCCD7" w14:textId="77777777" w:rsidR="00101D4C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0A31213D" w14:textId="77777777" w:rsidR="00101D4C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4FFE1D89" w14:textId="2B0B9C64" w:rsidR="00101D4C" w:rsidRPr="000F4411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23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06.12.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BFEAE8" w14:textId="76D57430" w:rsidR="00101D4C" w:rsidRPr="000F4411" w:rsidRDefault="00101D4C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39600, Полтавська обл., м. Кременчук, вул. О. Халаменюка, буд. 14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A3B3D3" w14:textId="167962D4" w:rsidR="00101D4C" w:rsidRPr="000F4411" w:rsidRDefault="00101D4C" w:rsidP="00101D4C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0676122061 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E3694EB" w14:textId="77777777" w:rsidR="00101D4C" w:rsidRDefault="00101D4C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6EFBF188" w14:textId="107A0C41" w:rsidR="00101D4C" w:rsidRPr="00101D4C" w:rsidRDefault="00101D4C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Чернявський Сергій </w:t>
            </w:r>
            <w:r>
              <w:rPr>
                <w:rStyle w:val="a8"/>
                <w:rFonts w:ascii="Bookman Old Style" w:hAnsi="Bookman Old Style"/>
                <w:lang w:val="en-US"/>
              </w:rPr>
              <w:t>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6DD967" w14:textId="77777777" w:rsidR="00101D4C" w:rsidRDefault="00101D4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5B3A2CF1" w14:textId="77777777" w:rsidR="00101D4C" w:rsidRPr="000F4411" w:rsidRDefault="00101D4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171E54" w:rsidRPr="00664D0C" w14:paraId="11DDF66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C37E2FF" w14:textId="7D53AF93" w:rsidR="00171E54" w:rsidRPr="000F4411" w:rsidRDefault="00171E54" w:rsidP="00101D4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152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70BFFEB" w14:textId="5D99A1C2" w:rsidR="00171E54" w:rsidRPr="009048EF" w:rsidRDefault="009048EF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42753136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DF23157" w14:textId="77777777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1265A574" w14:textId="0444D5A8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24 від 14.01.2019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8906C4" w14:textId="3EC568C6" w:rsidR="00171E54" w:rsidRDefault="00171E54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54037, Миколаївська обл., м. Миколаїв, </w:t>
            </w:r>
            <w:r w:rsidR="00833A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вул. Озерна, буд. 11/11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D56CD1" w14:textId="49AB3DA3" w:rsidR="00171E54" w:rsidRDefault="00833AF9" w:rsidP="00101D4C">
            <w:pPr>
              <w:pStyle w:val="a5"/>
              <w:jc w:val="center"/>
              <w:rPr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0676122399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F65DB0" w14:textId="77777777" w:rsidR="00171E54" w:rsidRDefault="00171E5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2DBC38B6" w14:textId="2D5D6C99" w:rsidR="00833AF9" w:rsidRDefault="00833AF9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D3B282" w14:textId="77777777" w:rsidR="00171E54" w:rsidRDefault="00171E54" w:rsidP="00833AF9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28D86D18" w14:textId="3F7407FB" w:rsidR="00833AF9" w:rsidRDefault="00833AF9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171E54" w:rsidRPr="00664D0C" w14:paraId="3BD5AAA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3D28E60" w14:textId="7A10A5DF" w:rsidR="00171E54" w:rsidRPr="000F4411" w:rsidRDefault="00171E54" w:rsidP="00171E5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153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FACA36F" w14:textId="747A363D" w:rsidR="00171E54" w:rsidRPr="009048EF" w:rsidRDefault="009048EF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42753141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99ED192" w14:textId="77777777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5D06B9C1" w14:textId="3CDABF55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24 від 14.01.2019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11188C" w14:textId="10DCACE7" w:rsidR="00171E54" w:rsidRDefault="00833AF9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72312, Запорізька обл., м. Мелітополь, вул. Кірова, буд. 48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E7A13B" w14:textId="63BD1074" w:rsidR="00171E54" w:rsidRDefault="00833AF9" w:rsidP="00101D4C">
            <w:pPr>
              <w:pStyle w:val="a5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>676122204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7A99E8" w14:textId="77777777" w:rsidR="00171E54" w:rsidRDefault="00171E5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29211D44" w14:textId="765E4FA3" w:rsidR="00833AF9" w:rsidRDefault="00833AF9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A19736" w14:textId="77777777" w:rsidR="00171E54" w:rsidRDefault="00171E5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766C8275" w14:textId="4232C710" w:rsidR="00833AF9" w:rsidRDefault="00833AF9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171E54" w:rsidRPr="00664D0C" w14:paraId="1794A5B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1532501" w14:textId="1451EC6E" w:rsidR="00171E54" w:rsidRPr="000F4411" w:rsidRDefault="00171E54" w:rsidP="00101D4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154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DBF460B" w14:textId="0FE37BE9" w:rsidR="00171E54" w:rsidRPr="009048EF" w:rsidRDefault="009048EF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42753157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C5B5A76" w14:textId="77777777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6DEEF40D" w14:textId="0569F151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24 від 14.01.2019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1591AF" w14:textId="58C3465D" w:rsidR="00171E54" w:rsidRDefault="00833AF9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61172, Харківська обл., </w:t>
            </w:r>
            <w:r w:rsidR="00972BC0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м. Харків, вул. Грицевця, буд. 3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829CE5" w14:textId="52674876" w:rsidR="00171E54" w:rsidRDefault="00833AF9" w:rsidP="00101D4C">
            <w:pPr>
              <w:pStyle w:val="a5"/>
              <w:jc w:val="center"/>
              <w:rPr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 0676122151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C0B9F8E" w14:textId="77777777" w:rsidR="00171E54" w:rsidRDefault="00171E5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46C9F17B" w14:textId="3AABE37B" w:rsidR="00833AF9" w:rsidRDefault="00833AF9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Гончарук Христина Михайлівна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26AD9D" w14:textId="77777777" w:rsidR="00171E54" w:rsidRDefault="00171E5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4C41E901" w14:textId="63DF1349" w:rsidR="00833AF9" w:rsidRDefault="00833AF9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972BC0" w:rsidRPr="00664D0C" w14:paraId="02AE7AE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C839414" w14:textId="21C76195" w:rsidR="00972BC0" w:rsidRPr="000F4411" w:rsidRDefault="00972BC0" w:rsidP="00101D4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155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ED473E4" w14:textId="4BF40485" w:rsidR="00972BC0" w:rsidRPr="00F86FC5" w:rsidRDefault="00F86FC5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42772049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2ECD6B6" w14:textId="77777777" w:rsidR="00972BC0" w:rsidRDefault="00972BC0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4B788355" w14:textId="77777777" w:rsidR="00F86FC5" w:rsidRDefault="00F86FC5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val="ru-RU" w:eastAsia="ru-RU"/>
              </w:rPr>
            </w:pPr>
          </w:p>
          <w:p w14:paraId="376EED9C" w14:textId="01DE6294" w:rsidR="00F86FC5" w:rsidRPr="00F86FC5" w:rsidRDefault="00F86FC5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val="ru-RU"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Протокол № 25 від 23.01.2019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9E5636" w14:textId="5F3786BE" w:rsidR="00972BC0" w:rsidRDefault="00972BC0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02140, м. Київ, пр. Григоренка, буд. 32Д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5E159C" w14:textId="40A9EB1E" w:rsidR="00972BC0" w:rsidRDefault="00972BC0" w:rsidP="00101D4C">
            <w:pPr>
              <w:pStyle w:val="a5"/>
              <w:jc w:val="center"/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067</w:t>
            </w:r>
            <w:r w:rsidRPr="00972BC0">
              <w:rPr>
                <w:rFonts w:cs="Calibri"/>
                <w:color w:val="000000"/>
                <w:shd w:val="clear" w:color="auto" w:fill="FFFFFF"/>
              </w:rPr>
              <w:t>6122428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CA442D" w14:textId="77777777" w:rsidR="00972BC0" w:rsidRDefault="00972BC0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326FB9CB" w14:textId="0F761A30" w:rsidR="00972BC0" w:rsidRDefault="00972BC0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Шепета Олег Олексійович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9362B7" w14:textId="77777777" w:rsidR="00AC64C7" w:rsidRDefault="00AC64C7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03377C76" w14:textId="6B728CE0" w:rsidR="00972BC0" w:rsidRDefault="00972BC0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972BC0" w:rsidRPr="00664D0C" w14:paraId="0436C48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1D1B48E" w14:textId="5F4ECF0A" w:rsidR="00972BC0" w:rsidRPr="000F4411" w:rsidRDefault="00972BC0" w:rsidP="00972BC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156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3059EF" w14:textId="77777777" w:rsidR="00972BC0" w:rsidRDefault="00972BC0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</w:p>
          <w:p w14:paraId="7508863F" w14:textId="1AC8A27C" w:rsidR="00F86FC5" w:rsidRPr="00F86FC5" w:rsidRDefault="00F86FC5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42772054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852B69A" w14:textId="77777777" w:rsidR="00972BC0" w:rsidRDefault="00972BC0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631316D8" w14:textId="3833FD8C" w:rsidR="00F86FC5" w:rsidRPr="00972BC0" w:rsidRDefault="00F86FC5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Протокол № 25 від 23.01.2019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605553" w14:textId="0FAA8030" w:rsidR="00972BC0" w:rsidRDefault="00972BC0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02121, м. Київ, вул. Декабристів, буд. 2А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B650D6" w14:textId="68C2F7E1" w:rsidR="00972BC0" w:rsidRDefault="00972BC0" w:rsidP="00101D4C">
            <w:pPr>
              <w:pStyle w:val="a5"/>
              <w:jc w:val="center"/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067</w:t>
            </w:r>
            <w:r w:rsidRPr="00972BC0">
              <w:rPr>
                <w:rFonts w:cs="Calibri"/>
                <w:color w:val="000000"/>
                <w:shd w:val="clear" w:color="auto" w:fill="FFFFFF"/>
              </w:rPr>
              <w:t>6122617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1F6A4F" w14:textId="77777777" w:rsidR="00972BC0" w:rsidRDefault="00972BC0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6D47C2A2" w14:textId="17DD5F3B" w:rsidR="00972BC0" w:rsidRDefault="00972BC0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Шепета Олег Олексійович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0B9FAD" w14:textId="77777777" w:rsidR="00AC64C7" w:rsidRDefault="00AC64C7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7502B716" w14:textId="453ECB57" w:rsidR="00972BC0" w:rsidRDefault="00972BC0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10414" w:rsidRPr="00664D0C" w14:paraId="6EA870C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3BFCA36" w14:textId="2BB257AD" w:rsidR="00010414" w:rsidRPr="000F4411" w:rsidRDefault="00010414" w:rsidP="000104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157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FBD52B5" w14:textId="6F8362BD" w:rsidR="00010414" w:rsidRDefault="00010414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42823365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994030D" w14:textId="77777777" w:rsidR="00010414" w:rsidRDefault="0001041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2D1AC278" w14:textId="364E7DC7" w:rsidR="004317A3" w:rsidRDefault="004317A3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27 від 14.02.2019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A351D4" w14:textId="166A4EDB" w:rsidR="00010414" w:rsidRDefault="00010414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73028, Херсонська обл., м. Херсон, вул. Університетська (40 років Жовтня), буд. 157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8722DB" w14:textId="6D3C5A46" w:rsidR="00010414" w:rsidRDefault="00010414" w:rsidP="00101D4C">
            <w:pPr>
              <w:pStyle w:val="a5"/>
              <w:jc w:val="center"/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>676122811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8A759B" w14:textId="77777777" w:rsidR="00010414" w:rsidRDefault="0001041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45511AAD" w14:textId="55A4605B" w:rsidR="00010414" w:rsidRDefault="004317A3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Морозов Владислав Володимирович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794712" w14:textId="36B37AF8" w:rsidR="00010414" w:rsidRDefault="0001041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10414" w:rsidRPr="00664D0C" w14:paraId="2B00F31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0C1EE52" w14:textId="093EC167" w:rsidR="00010414" w:rsidRPr="000F4411" w:rsidRDefault="00010414" w:rsidP="000104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158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AE0C05D" w14:textId="17F31ABC" w:rsidR="00010414" w:rsidRDefault="004317A3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42823370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10F5389" w14:textId="77777777" w:rsidR="00010414" w:rsidRDefault="0001041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7B40A44C" w14:textId="6404628B" w:rsidR="004317A3" w:rsidRDefault="004317A3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27 від 14.02.2019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EBE2C1" w14:textId="7D16EC6E" w:rsidR="00010414" w:rsidRDefault="004317A3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50084, Дніпропетровська обл., м. Кривий Ріг, пр. 200-річчя Кривого Рогу, буд. 7В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66FCB9" w14:textId="53C72067" w:rsidR="00010414" w:rsidRDefault="00010414" w:rsidP="00101D4C">
            <w:pPr>
              <w:pStyle w:val="a5"/>
              <w:jc w:val="center"/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 0</w:t>
            </w:r>
            <w:r>
              <w:rPr>
                <w:rFonts w:cs="Calibri"/>
                <w:color w:val="000000"/>
                <w:shd w:val="clear" w:color="auto" w:fill="FFFFFF"/>
              </w:rPr>
              <w:t>676122856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D4475F" w14:textId="77777777" w:rsidR="00010414" w:rsidRDefault="0001041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2EFA33BA" w14:textId="0F0C318B" w:rsidR="004317A3" w:rsidRDefault="004317A3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Лапков Віталій Камільвоич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9F3D56" w14:textId="1E8156C2" w:rsidR="00010414" w:rsidRDefault="0001041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10414" w:rsidRPr="00664D0C" w14:paraId="41507B5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32E6074" w14:textId="2C478D4B" w:rsidR="00010414" w:rsidRPr="000F4411" w:rsidRDefault="00010414" w:rsidP="000104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159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5371FA7" w14:textId="1591539A" w:rsidR="00010414" w:rsidRDefault="004317A3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42823386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AE8DAE6" w14:textId="77777777" w:rsidR="00010414" w:rsidRDefault="0001041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1EC61785" w14:textId="32229FA5" w:rsidR="004317A3" w:rsidRDefault="004317A3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27 від 14.02.2019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811898" w14:textId="0B5E578F" w:rsidR="00010414" w:rsidRDefault="004317A3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43026, Волинська обл., м. Луцьк, пр. Соборності, буд. 26А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993970" w14:textId="1A71B519" w:rsidR="00010414" w:rsidRPr="00010414" w:rsidRDefault="00010414" w:rsidP="00010414">
            <w:pPr>
              <w:jc w:val="center"/>
            </w:pPr>
            <w:r w:rsidRPr="00010414">
              <w:t>0676122957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097881" w14:textId="77777777" w:rsidR="00010414" w:rsidRDefault="0001041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083D5CB3" w14:textId="76DF7AE0" w:rsidR="004317A3" w:rsidRDefault="004317A3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Повідайко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19FECB" w14:textId="62EA2212" w:rsidR="00010414" w:rsidRDefault="0001041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10414" w:rsidRPr="00664D0C" w14:paraId="60A98C6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1E053A3" w14:textId="5C7DAE2B" w:rsidR="00010414" w:rsidRPr="000F4411" w:rsidRDefault="00010414" w:rsidP="000104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160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5F539C2" w14:textId="448FF8D4" w:rsidR="00010414" w:rsidRDefault="004317A3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42823391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B21D12B" w14:textId="77777777" w:rsidR="004317A3" w:rsidRDefault="004317A3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7BB57B07" w14:textId="14FC38F5" w:rsidR="00010414" w:rsidRDefault="004317A3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27 від 14.02.2019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3DAB2F" w14:textId="09915D91" w:rsidR="00010414" w:rsidRDefault="004317A3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53408, Дніпропетровська обл., м. Марганець, вул. Лермонтова, буд. 27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DD1CCA" w14:textId="110E803B" w:rsidR="00010414" w:rsidRPr="00010414" w:rsidRDefault="00010414" w:rsidP="00010414">
            <w:pPr>
              <w:jc w:val="center"/>
            </w:pPr>
            <w:r w:rsidRPr="00010414">
              <w:t>0676123266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524042" w14:textId="77777777" w:rsidR="00010414" w:rsidRDefault="0001041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11A64ED2" w14:textId="2404B9C5" w:rsidR="004317A3" w:rsidRDefault="004317A3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2A952C" w14:textId="4B2A0553" w:rsidR="00010414" w:rsidRDefault="0001041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10414" w:rsidRPr="00664D0C" w14:paraId="18ACE88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4F4BE9B" w14:textId="387E26BD" w:rsidR="00010414" w:rsidRPr="000F4411" w:rsidRDefault="00010414" w:rsidP="000104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161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C4132A6" w14:textId="69E59B40" w:rsidR="00010414" w:rsidRDefault="004317A3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42823407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E992105" w14:textId="77777777" w:rsidR="00010414" w:rsidRDefault="0001041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7C40EB2F" w14:textId="239487BF" w:rsidR="004317A3" w:rsidRDefault="004317A3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27 від 14.02.2019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8B64F4" w14:textId="5494CDE0" w:rsidR="00010414" w:rsidRDefault="004317A3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25002, Кіровоградська обл., м. Кропивницький, вул. Вокзальна, буд. 24Є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ACE0A6" w14:textId="32E22F7B" w:rsidR="00010414" w:rsidRPr="00010414" w:rsidRDefault="00010414" w:rsidP="00010414">
            <w:pPr>
              <w:jc w:val="center"/>
            </w:pPr>
            <w:r w:rsidRPr="00010414">
              <w:t>0676123506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049804" w14:textId="77777777" w:rsidR="00010414" w:rsidRDefault="0001041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72330B61" w14:textId="5D394FA1" w:rsidR="004317A3" w:rsidRDefault="004317A3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Шепета Олег Олексійович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B488898" w14:textId="261B1380" w:rsidR="00010414" w:rsidRDefault="0001041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784684" w:rsidRPr="00664D0C" w14:paraId="027326A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49A5960" w14:textId="0FF7A291" w:rsidR="00784684" w:rsidRPr="000F4411" w:rsidRDefault="00784684" w:rsidP="000104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162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0638BA5" w14:textId="44AD6DA3" w:rsidR="00784684" w:rsidRDefault="00784684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42850095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E3C15B4" w14:textId="77777777" w:rsidR="00784684" w:rsidRDefault="0078468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15F115A1" w14:textId="5F8CA7E0" w:rsidR="00784684" w:rsidRDefault="0078468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29 від 26.02.2019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D78F6A" w14:textId="7FE5BBF4" w:rsidR="00784684" w:rsidRDefault="00784684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69002, Запорізька обл., м. Запоріжжя, вул. Запорізька, буд. 10Б, прим. 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A5ABC0" w14:textId="4F31FA7F" w:rsidR="00784684" w:rsidRPr="00EC6A11" w:rsidRDefault="00EC6A11" w:rsidP="00010414">
            <w:pPr>
              <w:jc w:val="center"/>
            </w:pPr>
            <w:r w:rsidRPr="00EC6A11">
              <w:rPr>
                <w:rFonts w:cs="Calibri"/>
                <w:bCs/>
                <w:color w:val="000000"/>
                <w:shd w:val="clear" w:color="auto" w:fill="FFFFFF"/>
              </w:rPr>
              <w:t>0676126393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9DDD5D" w14:textId="77777777" w:rsidR="00784684" w:rsidRDefault="0078468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72BAC135" w14:textId="6C92B68D" w:rsidR="00784684" w:rsidRDefault="00784684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931401" w14:textId="21E5D1D2" w:rsidR="00784684" w:rsidRPr="000F4411" w:rsidRDefault="0078468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784684" w:rsidRPr="00664D0C" w14:paraId="1D4BFB4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EA10D28" w14:textId="2A244442" w:rsidR="00784684" w:rsidRPr="000F4411" w:rsidRDefault="00784684" w:rsidP="000104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163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382B723" w14:textId="5B70C990" w:rsidR="00784684" w:rsidRDefault="00784684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42850100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37D6386" w14:textId="77777777" w:rsidR="00784684" w:rsidRDefault="0078468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38B87A14" w14:textId="1C5FDC61" w:rsidR="00784684" w:rsidRDefault="0078468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29 від 26.02.2019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302C3B" w14:textId="00683F9D" w:rsidR="00784684" w:rsidRDefault="00784684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03062, м. Київ, пр. Перемоги, буд. 100С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1D9A8B" w14:textId="039EF9A8" w:rsidR="00784684" w:rsidRPr="00EC6A11" w:rsidRDefault="00EC6A11" w:rsidP="00010414">
            <w:pPr>
              <w:jc w:val="center"/>
            </w:pPr>
            <w:r w:rsidRPr="00EC6A11">
              <w:rPr>
                <w:rFonts w:cs="Calibri"/>
                <w:bCs/>
                <w:color w:val="000000"/>
                <w:shd w:val="clear" w:color="auto" w:fill="FFFFFF"/>
              </w:rPr>
              <w:t>0676126595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4E614F0" w14:textId="77777777" w:rsidR="00784684" w:rsidRDefault="0078468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09BE8870" w14:textId="001230C8" w:rsidR="00784684" w:rsidRDefault="00784684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Шепета Олег Олексійович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D84DE2B" w14:textId="08AF285B" w:rsidR="00784684" w:rsidRPr="000F4411" w:rsidRDefault="0078468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76379C" w:rsidRPr="00664D0C" w14:paraId="2CC8B8D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A5773F6" w14:textId="5AE0B8BC" w:rsidR="0076379C" w:rsidRPr="000F4411" w:rsidRDefault="0076379C" w:rsidP="000104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16</w:t>
            </w:r>
            <w:r w:rsidRPr="0076379C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80884BA" w14:textId="4364AEE7" w:rsidR="0076379C" w:rsidRDefault="006C1159" w:rsidP="006C1159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42907303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2CC44C7" w14:textId="77777777" w:rsidR="0076379C" w:rsidRDefault="0076379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39D89DAD" w14:textId="089B5472" w:rsidR="00EC6A11" w:rsidRDefault="00EC6A11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30 від 25.03.2019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25C1FA" w14:textId="40DAA770" w:rsidR="0076379C" w:rsidRPr="0076379C" w:rsidRDefault="0076379C" w:rsidP="0076379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46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000, м. Тернопіль, вул. Митрополита Шептицького, буд. 6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8F5C47" w14:textId="45FACF1E" w:rsidR="0076379C" w:rsidRPr="00010414" w:rsidRDefault="00EC6A11" w:rsidP="00010414">
            <w:pPr>
              <w:jc w:val="center"/>
            </w:pPr>
            <w:r>
              <w:rPr>
                <w:rFonts w:cs="Calibri"/>
                <w:color w:val="000000"/>
                <w:shd w:val="clear" w:color="auto" w:fill="FFFFFF"/>
              </w:rPr>
              <w:t>0676127154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085D1A" w14:textId="77777777" w:rsidR="0076379C" w:rsidRDefault="0076379C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63D3DC11" w14:textId="4899B0BC" w:rsidR="0076379C" w:rsidRDefault="0076379C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Яремків Віталій Мирославович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AE74EE" w14:textId="3714160A" w:rsidR="0076379C" w:rsidRPr="000F4411" w:rsidRDefault="0076379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76379C" w:rsidRPr="00664D0C" w14:paraId="4CB19E4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434F62C" w14:textId="0DFC48A6" w:rsidR="0076379C" w:rsidRPr="000F4411" w:rsidRDefault="0076379C" w:rsidP="0076379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16</w:t>
            </w:r>
            <w:r w:rsidRPr="0076379C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ED4BF57" w14:textId="5FF28165" w:rsidR="0076379C" w:rsidRDefault="006C1159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42907319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25FBAA9" w14:textId="77777777" w:rsidR="0076379C" w:rsidRDefault="0076379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02BD3FC8" w14:textId="1D88A6E2" w:rsidR="00027916" w:rsidRDefault="00027916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30 від 25.03.2019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448099" w14:textId="5B488A2D" w:rsidR="0076379C" w:rsidRDefault="0076379C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90600, Закарпатська об</w:t>
            </w:r>
            <w:r w:rsidR="004C6A0C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л., м. Рахів, вул. Миру, буд. 34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06361E" w14:textId="74345844" w:rsidR="0076379C" w:rsidRPr="00010414" w:rsidRDefault="00EC6A11" w:rsidP="00010414">
            <w:pPr>
              <w:jc w:val="center"/>
            </w:pPr>
            <w:r>
              <w:rPr>
                <w:rFonts w:cs="Calibri"/>
                <w:color w:val="000000"/>
                <w:shd w:val="clear" w:color="auto" w:fill="FFFFFF"/>
              </w:rPr>
              <w:t>0676127135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35CED4" w14:textId="77777777" w:rsidR="0076379C" w:rsidRDefault="0076379C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0556E0CA" w14:textId="618EAE76" w:rsidR="0076379C" w:rsidRDefault="0076379C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Пишняк Віталій Миколайович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FA4839" w14:textId="189E44D1" w:rsidR="0076379C" w:rsidRPr="000F4411" w:rsidRDefault="0076379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76379C" w:rsidRPr="00664D0C" w14:paraId="6699780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F0C4FFA" w14:textId="295B6044" w:rsidR="0076379C" w:rsidRPr="000F4411" w:rsidRDefault="0076379C" w:rsidP="0076379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16</w:t>
            </w:r>
            <w:r w:rsidRPr="0076379C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651079" w14:textId="5E33D773" w:rsidR="0076379C" w:rsidRDefault="006C1159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42907324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5C19084" w14:textId="77777777" w:rsidR="0076379C" w:rsidRDefault="0076379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7E35C5F3" w14:textId="7DD205DF" w:rsidR="00027916" w:rsidRDefault="00027916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30 від 25.03.2019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F7ECDE" w14:textId="53CC5739" w:rsidR="0076379C" w:rsidRDefault="0076379C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11701, Житомирська обл., м. Новоград-Волинський, вул. Шолома Алейхема, буд. 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46E894" w14:textId="4C251A8A" w:rsidR="0076379C" w:rsidRPr="00010414" w:rsidRDefault="00EC6A11" w:rsidP="00010414">
            <w:pPr>
              <w:jc w:val="center"/>
            </w:pPr>
            <w:r>
              <w:rPr>
                <w:rFonts w:cs="Calibri"/>
                <w:color w:val="000000"/>
                <w:shd w:val="clear" w:color="auto" w:fill="FFFFFF"/>
              </w:rPr>
              <w:t>0676127363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E86984" w14:textId="77777777" w:rsidR="0076379C" w:rsidRDefault="0076379C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5C5526D8" w14:textId="0C2C8A07" w:rsidR="0076379C" w:rsidRDefault="0076379C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Повідайко Юрій Петрович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9C00555" w14:textId="0AC2CED6" w:rsidR="0076379C" w:rsidRPr="000F4411" w:rsidRDefault="0076379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76379C" w:rsidRPr="00664D0C" w14:paraId="051FFA1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8D76854" w14:textId="40BC47E0" w:rsidR="0076379C" w:rsidRPr="000F4411" w:rsidRDefault="0076379C" w:rsidP="0076379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167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ACA38CE" w14:textId="7F3FFF22" w:rsidR="0076379C" w:rsidRDefault="006C1159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42907330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E5A1F1B" w14:textId="77777777" w:rsidR="0076379C" w:rsidRDefault="0076379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1AF20BF5" w14:textId="126842BA" w:rsidR="00027916" w:rsidRDefault="00027916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30 від 25.03.2019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C176AB" w14:textId="3E0A4E16" w:rsidR="0076379C" w:rsidRDefault="0076379C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87500, Донецька обл., м. Маріуполь, пр. Перемоги, буд. 51/32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F24E98" w14:textId="499951EF" w:rsidR="0076379C" w:rsidRPr="00010414" w:rsidRDefault="00EC6A11" w:rsidP="00010414">
            <w:pPr>
              <w:jc w:val="center"/>
            </w:pPr>
            <w:r>
              <w:rPr>
                <w:rFonts w:cs="Calibri"/>
                <w:color w:val="000000"/>
                <w:sz w:val="21"/>
                <w:szCs w:val="21"/>
                <w:shd w:val="clear" w:color="auto" w:fill="FFFFFF"/>
              </w:rPr>
              <w:t>0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676127529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21DA1A" w14:textId="77777777" w:rsidR="0076379C" w:rsidRDefault="0076379C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04BDFA35" w14:textId="2BD7E63C" w:rsidR="0076379C" w:rsidRDefault="0076379C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Веселянський Ігор Дмитрович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3486B1" w14:textId="6E85911A" w:rsidR="0076379C" w:rsidRPr="000F4411" w:rsidRDefault="0076379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76379C" w:rsidRPr="00664D0C" w14:paraId="17E4DF3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4F24B07" w14:textId="0CCCD5BE" w:rsidR="0076379C" w:rsidRPr="000F4411" w:rsidRDefault="0076379C" w:rsidP="0076379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168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E352D52" w14:textId="00423AD3" w:rsidR="0076379C" w:rsidRDefault="006C1159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42907345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933D708" w14:textId="77777777" w:rsidR="0076379C" w:rsidRDefault="0076379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0918A492" w14:textId="44CD274C" w:rsidR="00027916" w:rsidRDefault="00027916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30 від 25.03.2019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6E193C" w14:textId="07B85B1B" w:rsidR="0076379C" w:rsidRDefault="0076379C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53300, Дніпропетровська обл., м. Покров (Орджонікідзе), вул. Центральна, буд. 33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CABC02" w14:textId="4BCEC860" w:rsidR="0076379C" w:rsidRPr="00010414" w:rsidRDefault="00EC6A11" w:rsidP="00010414">
            <w:pPr>
              <w:jc w:val="center"/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0676127730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426A16" w14:textId="77777777" w:rsidR="0076379C" w:rsidRDefault="0076379C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479B6ED2" w14:textId="2B80143A" w:rsidR="0076379C" w:rsidRDefault="00EC6A11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Лапков Віталій Камільович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F73CD1" w14:textId="151C767A" w:rsidR="0076379C" w:rsidRPr="000F4411" w:rsidRDefault="0076379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F2D27" w:rsidRPr="00664D0C" w14:paraId="02655DDA" w14:textId="77777777" w:rsidTr="004765F7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A4EEFF4" w14:textId="577A66C7" w:rsidR="002F2D27" w:rsidRPr="000F4411" w:rsidRDefault="002F2D27" w:rsidP="002F2D27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169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15854C8" w14:textId="51AB1493" w:rsidR="002F2D27" w:rsidRDefault="00D422DE" w:rsidP="002F2D27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42950144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4B96148" w14:textId="77777777" w:rsidR="002F2D27" w:rsidRDefault="002F2D27" w:rsidP="002F2D27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06D60531" w14:textId="7E286992" w:rsidR="002F2D27" w:rsidRDefault="002F2D27" w:rsidP="002F2D27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33 від 11.04.2019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91C9FE" w14:textId="2EA1B85D" w:rsidR="002F2D27" w:rsidRDefault="002F2D27" w:rsidP="002F2D27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49000, Дніпропетровська обл., м. Дніпро, вул. Калинова, буд. 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FF0106" w14:textId="29BAEAAA" w:rsidR="002F2D27" w:rsidRPr="002F2D27" w:rsidRDefault="002F2D27" w:rsidP="002F2D27">
            <w:pPr>
              <w:jc w:val="center"/>
              <w:rPr>
                <w:sz w:val="21"/>
                <w:szCs w:val="21"/>
              </w:rPr>
            </w:pPr>
            <w:r w:rsidRPr="002F2D27">
              <w:rPr>
                <w:rFonts w:cs="Calibri"/>
                <w:color w:val="000000"/>
                <w:sz w:val="21"/>
                <w:szCs w:val="21"/>
                <w:shd w:val="clear" w:color="auto" w:fill="FFFFFF"/>
              </w:rPr>
              <w:t>0676127820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D6FE4D" w14:textId="77777777" w:rsidR="002F2D27" w:rsidRDefault="002F2D27" w:rsidP="002F2D27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51E68F83" w14:textId="77777777" w:rsidR="002F2D27" w:rsidRDefault="002F2D27" w:rsidP="002F2D27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Лапков Віталій Камільович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1C86A0" w14:textId="77777777" w:rsidR="002F2D27" w:rsidRPr="000F4411" w:rsidRDefault="002F2D27" w:rsidP="002F2D27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F2D27" w:rsidRPr="00664D0C" w14:paraId="50929F0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7985F5A" w14:textId="222B2FDA" w:rsidR="002F2D27" w:rsidRPr="000F4411" w:rsidRDefault="00693D4F" w:rsidP="00693D4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170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B8EFB41" w14:textId="559E8D1B" w:rsidR="002F2D27" w:rsidRPr="00E23E48" w:rsidRDefault="00E23E48" w:rsidP="00E23E48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43027654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E6713B7" w14:textId="77777777" w:rsidR="0061539F" w:rsidRDefault="0061539F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2749B452" w14:textId="034B64CF" w:rsidR="002F2D27" w:rsidRPr="0061539F" w:rsidRDefault="0061539F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61539F">
              <w:rPr>
                <w:rFonts w:ascii="Bookman Old Style" w:hAnsi="Bookman Old Style"/>
                <w:sz w:val="16"/>
                <w:szCs w:val="16"/>
                <w:lang w:eastAsia="ru-RU"/>
              </w:rPr>
              <w:t>Пр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отокол</w:t>
            </w: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№ 38 від 29.05.2019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97811C" w14:textId="6D76408C" w:rsidR="002F2D27" w:rsidRDefault="00693D4F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74900, Херсонська обл., м. Нова Каховка, вул. Ентузіастів, буд. 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40E869" w14:textId="24C3EBBB" w:rsidR="002F2D27" w:rsidRDefault="00693D4F" w:rsidP="00010414">
            <w:pPr>
              <w:jc w:val="center"/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0676115625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28A3ED" w14:textId="77777777" w:rsidR="00693D4F" w:rsidRDefault="00693D4F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2120EACC" w14:textId="7E93336C" w:rsidR="002F2D27" w:rsidRDefault="00693D4F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Морозов Владислав Володимирович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DC681C" w14:textId="2F89C06D" w:rsidR="002F2D27" w:rsidRPr="000F4411" w:rsidRDefault="00693D4F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Надання фінансових кредитів за рахунок власних коштів </w:t>
            </w:r>
          </w:p>
        </w:tc>
      </w:tr>
      <w:tr w:rsidR="00693D4F" w:rsidRPr="00664D0C" w14:paraId="0B26043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AEF36A1" w14:textId="27849887" w:rsidR="00693D4F" w:rsidRPr="000F4411" w:rsidRDefault="00693D4F" w:rsidP="00693D4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171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60F67B4" w14:textId="46311F8A" w:rsidR="00693D4F" w:rsidRPr="00E23E48" w:rsidRDefault="00E23E48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43027660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D073281" w14:textId="77777777" w:rsidR="0061539F" w:rsidRDefault="0061539F" w:rsidP="0061539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680A141E" w14:textId="536C4E5D" w:rsidR="00693D4F" w:rsidRDefault="0061539F" w:rsidP="0061539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38 від 29.09.2019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B2B7C9" w14:textId="6458A328" w:rsidR="00693D4F" w:rsidRDefault="00693D4F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49000, Дніпропетровська обл., м. Дніпро, пл. Старомостова, буд. 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4181A6" w14:textId="252459BB" w:rsidR="00693D4F" w:rsidRDefault="00693D4F" w:rsidP="00010414">
            <w:pPr>
              <w:jc w:val="center"/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0676115501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1778CD" w14:textId="23123A50" w:rsidR="00693D4F" w:rsidRDefault="00693D4F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Лапков Віталій Камільович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F820C7E" w14:textId="47518977" w:rsidR="00693D4F" w:rsidRPr="000F4411" w:rsidRDefault="00693D4F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Надання фінансових кредитів за рахунок власних коштів </w:t>
            </w:r>
          </w:p>
        </w:tc>
      </w:tr>
      <w:tr w:rsidR="00DF4A1B" w:rsidRPr="00664D0C" w14:paraId="3D3E7DA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6870515" w14:textId="18544B6C" w:rsidR="00DF4A1B" w:rsidRPr="000F4411" w:rsidRDefault="00DF4A1B" w:rsidP="00693D4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172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4DAEC7E" w14:textId="70164A16" w:rsidR="00DF4A1B" w:rsidRPr="00E23E48" w:rsidRDefault="00E23E48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43027675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875BE19" w14:textId="77777777" w:rsidR="0061539F" w:rsidRDefault="0061539F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2DAF6CE6" w14:textId="18296E36" w:rsidR="00DF4A1B" w:rsidRDefault="0061539F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38 від 29.05.2019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F18633" w14:textId="6F8E3495" w:rsidR="00DF4A1B" w:rsidRDefault="00DF4A1B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51200, Дніпропетровська обл., м. Новомосковськ, вул. Сучкова, буд. 32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B639C7" w14:textId="1A9673BC" w:rsidR="00DF4A1B" w:rsidRDefault="00DF4A1B" w:rsidP="00010414">
            <w:pPr>
              <w:jc w:val="center"/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0676115631 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C2EF0D" w14:textId="77777777" w:rsidR="00DF4A1B" w:rsidRDefault="00DF4A1B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6AD36CAB" w14:textId="4B060564" w:rsidR="00DF4A1B" w:rsidRDefault="00DF4A1B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Лапков Віталій Камільович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FCD32F" w14:textId="5DD6E391" w:rsidR="00DF4A1B" w:rsidRDefault="00457941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DF4A1B" w:rsidRPr="00664D0C" w14:paraId="62B3595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DD5A501" w14:textId="6171C115" w:rsidR="00DF4A1B" w:rsidRPr="000F4411" w:rsidRDefault="00DF4A1B" w:rsidP="00693D4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173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827D39B" w14:textId="5D8F9C14" w:rsidR="00DF4A1B" w:rsidRPr="00E23E48" w:rsidRDefault="00E23E48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430027680</w:t>
            </w:r>
            <w:bookmarkStart w:id="1" w:name="_GoBack"/>
            <w:bookmarkEnd w:id="1"/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7BF5518" w14:textId="77777777" w:rsidR="00DF4A1B" w:rsidRDefault="00DF4A1B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1AEDBCA6" w14:textId="3A88B5AD" w:rsidR="0061539F" w:rsidRDefault="0061539F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38 від 29.05.2019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6AEFE4" w14:textId="2184F61B" w:rsidR="00DF4A1B" w:rsidRDefault="00DF4A1B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10000, Житомирська обл., м. Житомир, вул. Перемоги, буд. 24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81D185" w14:textId="4C2A3CB4" w:rsidR="00DF4A1B" w:rsidRDefault="00DF4A1B" w:rsidP="00010414">
            <w:pPr>
              <w:jc w:val="center"/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0676115654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558ADC" w14:textId="77777777" w:rsidR="00DF4A1B" w:rsidRDefault="00DF4A1B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614FD765" w14:textId="3E4536D6" w:rsidR="00DF4A1B" w:rsidRDefault="00DF4A1B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Повідайко Юрій Петрович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07361A" w14:textId="17E512EF" w:rsidR="00DF4A1B" w:rsidRDefault="00457941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</w:tbl>
    <w:p w14:paraId="104CBAAE" w14:textId="77777777" w:rsidR="00887A87" w:rsidRPr="00664D0C" w:rsidRDefault="00887A87" w:rsidP="00B57D7F">
      <w:pPr>
        <w:spacing w:before="100" w:beforeAutospacing="1" w:after="100" w:afterAutospacing="1" w:line="240" w:lineRule="auto"/>
        <w:outlineLvl w:val="1"/>
        <w:rPr>
          <w:rFonts w:ascii="Bookman Old Style" w:hAnsi="Bookman Old Style" w:cs="Calibri"/>
          <w:b/>
          <w:bCs/>
          <w:color w:val="505ABC"/>
          <w:sz w:val="16"/>
          <w:szCs w:val="16"/>
          <w:lang w:eastAsia="ru-RU"/>
        </w:rPr>
      </w:pPr>
    </w:p>
    <w:sectPr w:rsidR="00887A87" w:rsidRPr="00664D0C" w:rsidSect="00A62D1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Повстяная Екатерина" w:date="2018-11-07T13:45:00Z" w:initials="ПЕ">
    <w:p w14:paraId="7DC0255F" w14:textId="77777777" w:rsidR="00DF4A1B" w:rsidRDefault="00DF4A1B" w:rsidP="000F4411">
      <w:pPr>
        <w:pStyle w:val="a9"/>
      </w:pPr>
      <w:r>
        <w:rPr>
          <w:rStyle w:val="a8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C0255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92ACA"/>
    <w:multiLevelType w:val="hybridMultilevel"/>
    <w:tmpl w:val="83D27950"/>
    <w:lvl w:ilvl="0" w:tplc="0EDC71E2">
      <w:start w:val="1"/>
      <w:numFmt w:val="bullet"/>
      <w:lvlText w:val="-"/>
      <w:lvlJc w:val="left"/>
      <w:pPr>
        <w:ind w:left="2848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овстяная Екатерина">
    <w15:presenceInfo w15:providerId="None" w15:userId="Повстяная Екатер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6B"/>
    <w:rsid w:val="000031A7"/>
    <w:rsid w:val="000063AC"/>
    <w:rsid w:val="0000781F"/>
    <w:rsid w:val="0001029F"/>
    <w:rsid w:val="00010414"/>
    <w:rsid w:val="000124AB"/>
    <w:rsid w:val="00013EF1"/>
    <w:rsid w:val="00027916"/>
    <w:rsid w:val="00033415"/>
    <w:rsid w:val="00033FC1"/>
    <w:rsid w:val="00036A86"/>
    <w:rsid w:val="00065B41"/>
    <w:rsid w:val="00066B10"/>
    <w:rsid w:val="000773E9"/>
    <w:rsid w:val="00086F26"/>
    <w:rsid w:val="000B364A"/>
    <w:rsid w:val="000C628D"/>
    <w:rsid w:val="000D26AF"/>
    <w:rsid w:val="000F4411"/>
    <w:rsid w:val="00101D4C"/>
    <w:rsid w:val="0011601E"/>
    <w:rsid w:val="00123FA0"/>
    <w:rsid w:val="00131858"/>
    <w:rsid w:val="001350CA"/>
    <w:rsid w:val="001469DA"/>
    <w:rsid w:val="0015043B"/>
    <w:rsid w:val="00151C57"/>
    <w:rsid w:val="00152911"/>
    <w:rsid w:val="001607E4"/>
    <w:rsid w:val="00162F21"/>
    <w:rsid w:val="00163035"/>
    <w:rsid w:val="00166F00"/>
    <w:rsid w:val="00171E54"/>
    <w:rsid w:val="001A0339"/>
    <w:rsid w:val="001A2CCE"/>
    <w:rsid w:val="001B0586"/>
    <w:rsid w:val="001B3354"/>
    <w:rsid w:val="001C4E72"/>
    <w:rsid w:val="001D30A0"/>
    <w:rsid w:val="001D35A3"/>
    <w:rsid w:val="001F6F59"/>
    <w:rsid w:val="00201FDF"/>
    <w:rsid w:val="00205ED3"/>
    <w:rsid w:val="0022415C"/>
    <w:rsid w:val="00226E1E"/>
    <w:rsid w:val="00231829"/>
    <w:rsid w:val="00246244"/>
    <w:rsid w:val="002721D3"/>
    <w:rsid w:val="00273CD0"/>
    <w:rsid w:val="00281B4B"/>
    <w:rsid w:val="00281CBB"/>
    <w:rsid w:val="00284AFE"/>
    <w:rsid w:val="00290328"/>
    <w:rsid w:val="00295902"/>
    <w:rsid w:val="002B6486"/>
    <w:rsid w:val="002C0E45"/>
    <w:rsid w:val="002F06CC"/>
    <w:rsid w:val="002F0985"/>
    <w:rsid w:val="002F2D27"/>
    <w:rsid w:val="002F317F"/>
    <w:rsid w:val="002F617F"/>
    <w:rsid w:val="00304212"/>
    <w:rsid w:val="0031570E"/>
    <w:rsid w:val="0032287E"/>
    <w:rsid w:val="003300DC"/>
    <w:rsid w:val="00362205"/>
    <w:rsid w:val="00364F10"/>
    <w:rsid w:val="003803A4"/>
    <w:rsid w:val="003838B4"/>
    <w:rsid w:val="00391131"/>
    <w:rsid w:val="003C454A"/>
    <w:rsid w:val="003E62A8"/>
    <w:rsid w:val="003F5459"/>
    <w:rsid w:val="00414F6B"/>
    <w:rsid w:val="00415F91"/>
    <w:rsid w:val="00425D66"/>
    <w:rsid w:val="004317A3"/>
    <w:rsid w:val="00431EB7"/>
    <w:rsid w:val="00435A6A"/>
    <w:rsid w:val="00445233"/>
    <w:rsid w:val="00456E64"/>
    <w:rsid w:val="004577C1"/>
    <w:rsid w:val="00457941"/>
    <w:rsid w:val="00471DF9"/>
    <w:rsid w:val="004731E5"/>
    <w:rsid w:val="00474EAE"/>
    <w:rsid w:val="004765F7"/>
    <w:rsid w:val="00483380"/>
    <w:rsid w:val="00484021"/>
    <w:rsid w:val="004A5ABF"/>
    <w:rsid w:val="004B0317"/>
    <w:rsid w:val="004C6A0C"/>
    <w:rsid w:val="004D5DE0"/>
    <w:rsid w:val="004D6BD9"/>
    <w:rsid w:val="004E0107"/>
    <w:rsid w:val="004F292E"/>
    <w:rsid w:val="004F63CD"/>
    <w:rsid w:val="00507C8D"/>
    <w:rsid w:val="00513605"/>
    <w:rsid w:val="00514866"/>
    <w:rsid w:val="005152E0"/>
    <w:rsid w:val="0053257E"/>
    <w:rsid w:val="005328F3"/>
    <w:rsid w:val="00534309"/>
    <w:rsid w:val="00575262"/>
    <w:rsid w:val="00580511"/>
    <w:rsid w:val="005A1B31"/>
    <w:rsid w:val="005A4D6A"/>
    <w:rsid w:val="005B4CF4"/>
    <w:rsid w:val="005C55D4"/>
    <w:rsid w:val="005D03CB"/>
    <w:rsid w:val="005E1C1A"/>
    <w:rsid w:val="005F0811"/>
    <w:rsid w:val="005F09E1"/>
    <w:rsid w:val="005F1750"/>
    <w:rsid w:val="0061539F"/>
    <w:rsid w:val="00616559"/>
    <w:rsid w:val="006175E8"/>
    <w:rsid w:val="006207C7"/>
    <w:rsid w:val="006529F6"/>
    <w:rsid w:val="0066325B"/>
    <w:rsid w:val="00664D0C"/>
    <w:rsid w:val="00665A25"/>
    <w:rsid w:val="0067000E"/>
    <w:rsid w:val="00670EDB"/>
    <w:rsid w:val="006753E8"/>
    <w:rsid w:val="0067669A"/>
    <w:rsid w:val="00683F24"/>
    <w:rsid w:val="00691E1B"/>
    <w:rsid w:val="00693D4F"/>
    <w:rsid w:val="006A427C"/>
    <w:rsid w:val="006A47D6"/>
    <w:rsid w:val="006A5D57"/>
    <w:rsid w:val="006C1159"/>
    <w:rsid w:val="006C4CBF"/>
    <w:rsid w:val="006D36D0"/>
    <w:rsid w:val="006E384F"/>
    <w:rsid w:val="00723A9C"/>
    <w:rsid w:val="00734029"/>
    <w:rsid w:val="00735ECE"/>
    <w:rsid w:val="0076379C"/>
    <w:rsid w:val="00784684"/>
    <w:rsid w:val="007864EC"/>
    <w:rsid w:val="007977D7"/>
    <w:rsid w:val="007A7FD4"/>
    <w:rsid w:val="007B33D8"/>
    <w:rsid w:val="007D7E06"/>
    <w:rsid w:val="007E2B09"/>
    <w:rsid w:val="007E7755"/>
    <w:rsid w:val="007E7E50"/>
    <w:rsid w:val="007F7506"/>
    <w:rsid w:val="007F7EBC"/>
    <w:rsid w:val="00801DD9"/>
    <w:rsid w:val="00804908"/>
    <w:rsid w:val="0082127B"/>
    <w:rsid w:val="00821DFA"/>
    <w:rsid w:val="0082597B"/>
    <w:rsid w:val="0083072C"/>
    <w:rsid w:val="00833AF9"/>
    <w:rsid w:val="00846D83"/>
    <w:rsid w:val="00863C60"/>
    <w:rsid w:val="00880DD3"/>
    <w:rsid w:val="008855D6"/>
    <w:rsid w:val="008858AB"/>
    <w:rsid w:val="00887A87"/>
    <w:rsid w:val="008A5374"/>
    <w:rsid w:val="008A790F"/>
    <w:rsid w:val="008D4AAE"/>
    <w:rsid w:val="008F1DF4"/>
    <w:rsid w:val="009048EF"/>
    <w:rsid w:val="009067DE"/>
    <w:rsid w:val="00907C5D"/>
    <w:rsid w:val="00911E5C"/>
    <w:rsid w:val="00925EA4"/>
    <w:rsid w:val="00950CA1"/>
    <w:rsid w:val="009529F4"/>
    <w:rsid w:val="0095489F"/>
    <w:rsid w:val="0096152E"/>
    <w:rsid w:val="00965923"/>
    <w:rsid w:val="00965FF7"/>
    <w:rsid w:val="00966E3C"/>
    <w:rsid w:val="00972BC0"/>
    <w:rsid w:val="0098087B"/>
    <w:rsid w:val="009937AA"/>
    <w:rsid w:val="009A4EB8"/>
    <w:rsid w:val="009A62BC"/>
    <w:rsid w:val="009B2226"/>
    <w:rsid w:val="009E799F"/>
    <w:rsid w:val="00A02006"/>
    <w:rsid w:val="00A21679"/>
    <w:rsid w:val="00A5240F"/>
    <w:rsid w:val="00A61C53"/>
    <w:rsid w:val="00A62D15"/>
    <w:rsid w:val="00A70099"/>
    <w:rsid w:val="00A70955"/>
    <w:rsid w:val="00A75E81"/>
    <w:rsid w:val="00A76CDF"/>
    <w:rsid w:val="00A771CF"/>
    <w:rsid w:val="00A97A71"/>
    <w:rsid w:val="00AA424E"/>
    <w:rsid w:val="00AA793F"/>
    <w:rsid w:val="00AB50CC"/>
    <w:rsid w:val="00AB5F50"/>
    <w:rsid w:val="00AC5C72"/>
    <w:rsid w:val="00AC64C7"/>
    <w:rsid w:val="00AC6C8B"/>
    <w:rsid w:val="00AE0B52"/>
    <w:rsid w:val="00AE0D90"/>
    <w:rsid w:val="00AE151B"/>
    <w:rsid w:val="00AE49D2"/>
    <w:rsid w:val="00AF00D3"/>
    <w:rsid w:val="00AF1FCC"/>
    <w:rsid w:val="00AF7E24"/>
    <w:rsid w:val="00B00ABE"/>
    <w:rsid w:val="00B01EBE"/>
    <w:rsid w:val="00B11076"/>
    <w:rsid w:val="00B13CBA"/>
    <w:rsid w:val="00B1480E"/>
    <w:rsid w:val="00B15F1A"/>
    <w:rsid w:val="00B1624F"/>
    <w:rsid w:val="00B1714E"/>
    <w:rsid w:val="00B34182"/>
    <w:rsid w:val="00B4291D"/>
    <w:rsid w:val="00B57D7F"/>
    <w:rsid w:val="00B63F04"/>
    <w:rsid w:val="00B65614"/>
    <w:rsid w:val="00B75B10"/>
    <w:rsid w:val="00B971E0"/>
    <w:rsid w:val="00BA151C"/>
    <w:rsid w:val="00BA57D5"/>
    <w:rsid w:val="00BB278E"/>
    <w:rsid w:val="00BC485F"/>
    <w:rsid w:val="00BE51E3"/>
    <w:rsid w:val="00BF10D1"/>
    <w:rsid w:val="00C07289"/>
    <w:rsid w:val="00C14DEA"/>
    <w:rsid w:val="00C2121A"/>
    <w:rsid w:val="00C227F7"/>
    <w:rsid w:val="00C42B38"/>
    <w:rsid w:val="00C53158"/>
    <w:rsid w:val="00C537B0"/>
    <w:rsid w:val="00C55956"/>
    <w:rsid w:val="00C55FE9"/>
    <w:rsid w:val="00C6653D"/>
    <w:rsid w:val="00C755A8"/>
    <w:rsid w:val="00C77F2E"/>
    <w:rsid w:val="00C86382"/>
    <w:rsid w:val="00C87553"/>
    <w:rsid w:val="00C93C82"/>
    <w:rsid w:val="00CB0E81"/>
    <w:rsid w:val="00CB4E97"/>
    <w:rsid w:val="00CB7B85"/>
    <w:rsid w:val="00CC0389"/>
    <w:rsid w:val="00CD21F7"/>
    <w:rsid w:val="00CD77E5"/>
    <w:rsid w:val="00CE5655"/>
    <w:rsid w:val="00CF632C"/>
    <w:rsid w:val="00D06574"/>
    <w:rsid w:val="00D13AB9"/>
    <w:rsid w:val="00D377C1"/>
    <w:rsid w:val="00D41170"/>
    <w:rsid w:val="00D422DE"/>
    <w:rsid w:val="00D60261"/>
    <w:rsid w:val="00D634E6"/>
    <w:rsid w:val="00D66831"/>
    <w:rsid w:val="00D757C2"/>
    <w:rsid w:val="00D84CEE"/>
    <w:rsid w:val="00D9046D"/>
    <w:rsid w:val="00DA1804"/>
    <w:rsid w:val="00DA4021"/>
    <w:rsid w:val="00DA4AEB"/>
    <w:rsid w:val="00DB201A"/>
    <w:rsid w:val="00DE6C1E"/>
    <w:rsid w:val="00DF4A1B"/>
    <w:rsid w:val="00E070E7"/>
    <w:rsid w:val="00E10D36"/>
    <w:rsid w:val="00E145BF"/>
    <w:rsid w:val="00E2370C"/>
    <w:rsid w:val="00E23C54"/>
    <w:rsid w:val="00E23E48"/>
    <w:rsid w:val="00E23F08"/>
    <w:rsid w:val="00E32057"/>
    <w:rsid w:val="00E5791A"/>
    <w:rsid w:val="00E60E6C"/>
    <w:rsid w:val="00E8013D"/>
    <w:rsid w:val="00E81459"/>
    <w:rsid w:val="00E87E71"/>
    <w:rsid w:val="00E95E05"/>
    <w:rsid w:val="00EA7CD4"/>
    <w:rsid w:val="00EC65D3"/>
    <w:rsid w:val="00EC6A11"/>
    <w:rsid w:val="00EC7727"/>
    <w:rsid w:val="00ED21C8"/>
    <w:rsid w:val="00EE04CA"/>
    <w:rsid w:val="00EE3AD4"/>
    <w:rsid w:val="00EF7DEA"/>
    <w:rsid w:val="00F06869"/>
    <w:rsid w:val="00F12ED7"/>
    <w:rsid w:val="00F1557B"/>
    <w:rsid w:val="00F305D4"/>
    <w:rsid w:val="00F31126"/>
    <w:rsid w:val="00F32257"/>
    <w:rsid w:val="00F36792"/>
    <w:rsid w:val="00F372FD"/>
    <w:rsid w:val="00F373AE"/>
    <w:rsid w:val="00F51116"/>
    <w:rsid w:val="00F519CA"/>
    <w:rsid w:val="00F55059"/>
    <w:rsid w:val="00F60DD3"/>
    <w:rsid w:val="00F64EFE"/>
    <w:rsid w:val="00F84D85"/>
    <w:rsid w:val="00F86FC5"/>
    <w:rsid w:val="00F94470"/>
    <w:rsid w:val="00FA33F6"/>
    <w:rsid w:val="00FB16EA"/>
    <w:rsid w:val="00FB5DA5"/>
    <w:rsid w:val="00FC421D"/>
    <w:rsid w:val="00FD7185"/>
    <w:rsid w:val="00FE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94D3D2"/>
  <w15:docId w15:val="{99B5C212-AF1C-4705-A876-A1B3727A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FCC"/>
    <w:pPr>
      <w:spacing w:after="160" w:line="259" w:lineRule="auto"/>
    </w:pPr>
    <w:rPr>
      <w:lang w:val="uk-UA" w:eastAsia="en-US"/>
    </w:rPr>
  </w:style>
  <w:style w:type="paragraph" w:styleId="2">
    <w:name w:val="heading 2"/>
    <w:basedOn w:val="a"/>
    <w:link w:val="20"/>
    <w:uiPriority w:val="99"/>
    <w:qFormat/>
    <w:rsid w:val="00A62D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A62D15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rsid w:val="00A62D15"/>
    <w:rPr>
      <w:rFonts w:cs="Times New Roman"/>
      <w:color w:val="0000FF"/>
      <w:u w:val="single"/>
    </w:rPr>
  </w:style>
  <w:style w:type="character" w:styleId="a4">
    <w:name w:val="FollowedHyperlink"/>
    <w:basedOn w:val="a0"/>
    <w:uiPriority w:val="99"/>
    <w:semiHidden/>
    <w:rsid w:val="00A62D15"/>
    <w:rPr>
      <w:rFonts w:cs="Times New Roman"/>
      <w:color w:val="800080"/>
      <w:u w:val="single"/>
    </w:rPr>
  </w:style>
  <w:style w:type="paragraph" w:styleId="a5">
    <w:name w:val="No Spacing"/>
    <w:uiPriority w:val="99"/>
    <w:qFormat/>
    <w:rsid w:val="001A0339"/>
    <w:rPr>
      <w:lang w:val="uk-UA" w:eastAsia="en-US"/>
    </w:rPr>
  </w:style>
  <w:style w:type="paragraph" w:styleId="a6">
    <w:name w:val="List Paragraph"/>
    <w:basedOn w:val="a"/>
    <w:uiPriority w:val="99"/>
    <w:qFormat/>
    <w:rsid w:val="009529F4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table" w:styleId="a7">
    <w:name w:val="Table Grid"/>
    <w:basedOn w:val="a1"/>
    <w:uiPriority w:val="99"/>
    <w:locked/>
    <w:rsid w:val="001D30A0"/>
    <w:pPr>
      <w:spacing w:after="160" w:line="259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E8013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8013D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8013D"/>
    <w:rPr>
      <w:sz w:val="20"/>
      <w:szCs w:val="20"/>
      <w:lang w:val="uk-UA"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8013D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8013D"/>
    <w:rPr>
      <w:b/>
      <w:bCs/>
      <w:sz w:val="20"/>
      <w:szCs w:val="20"/>
      <w:lang w:val="uk-UA" w:eastAsia="en-US"/>
    </w:rPr>
  </w:style>
  <w:style w:type="paragraph" w:styleId="ad">
    <w:name w:val="Balloon Text"/>
    <w:basedOn w:val="a"/>
    <w:link w:val="ae"/>
    <w:uiPriority w:val="99"/>
    <w:semiHidden/>
    <w:unhideWhenUsed/>
    <w:rsid w:val="00E801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8013D"/>
    <w:rPr>
      <w:rFonts w:ascii="Segoe UI" w:hAnsi="Segoe UI" w:cs="Segoe UI"/>
      <w:sz w:val="18"/>
      <w:szCs w:val="1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D8A51-43DD-4AD3-9B41-08DAC9B92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7AB38632</Template>
  <TotalTime>1058</TotalTime>
  <Pages>24</Pages>
  <Words>7023</Words>
  <Characters>51550</Characters>
  <Application>Microsoft Office Word</Application>
  <DocSecurity>0</DocSecurity>
  <Lines>429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Шокот Евгения</dc:creator>
  <cp:keywords/>
  <dc:description/>
  <cp:lastModifiedBy>Блонская Анна</cp:lastModifiedBy>
  <cp:revision>27</cp:revision>
  <cp:lastPrinted>2019-05-30T07:30:00Z</cp:lastPrinted>
  <dcterms:created xsi:type="dcterms:W3CDTF">2018-08-23T07:37:00Z</dcterms:created>
  <dcterms:modified xsi:type="dcterms:W3CDTF">2019-06-03T10:30:00Z</dcterms:modified>
</cp:coreProperties>
</file>