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A7D" w:rsidRPr="000A25A3" w:rsidRDefault="006A1A7D" w:rsidP="006A3A2A">
      <w:pPr>
        <w:spacing w:after="0" w:line="360" w:lineRule="auto"/>
        <w:jc w:val="right"/>
        <w:outlineLvl w:val="0"/>
        <w:rPr>
          <w:rFonts w:ascii="Times New Roman" w:hAnsi="Times New Roman" w:cs="Times New Roman"/>
          <w:b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 w:rsidRPr="000A25A3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 w:rsidRPr="000A25A3">
        <w:rPr>
          <w:rFonts w:ascii="Times New Roman" w:hAnsi="Times New Roman" w:cs="Times New Roman"/>
          <w:b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t>Додаток№1 до наказу №01/</w:t>
      </w:r>
      <w:r w:rsidR="006A3A2A" w:rsidRPr="000A25A3">
        <w:rPr>
          <w:rFonts w:ascii="Times New Roman" w:hAnsi="Times New Roman" w:cs="Times New Roman"/>
          <w:b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t>56</w:t>
      </w:r>
      <w:r w:rsidRPr="000A25A3">
        <w:rPr>
          <w:rFonts w:ascii="Times New Roman" w:hAnsi="Times New Roman" w:cs="Times New Roman"/>
          <w:b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t xml:space="preserve"> від </w:t>
      </w:r>
      <w:r w:rsidR="0033241E">
        <w:rPr>
          <w:rFonts w:ascii="Times New Roman" w:hAnsi="Times New Roman" w:cs="Times New Roman"/>
          <w:b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t>26</w:t>
      </w:r>
      <w:bookmarkStart w:id="0" w:name="_GoBack"/>
      <w:bookmarkEnd w:id="0"/>
      <w:r w:rsidR="006A3A2A" w:rsidRPr="000A25A3">
        <w:rPr>
          <w:rFonts w:ascii="Times New Roman" w:hAnsi="Times New Roman" w:cs="Times New Roman"/>
          <w:b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t xml:space="preserve"> березня</w:t>
      </w:r>
      <w:r w:rsidRPr="000A25A3">
        <w:rPr>
          <w:rFonts w:ascii="Times New Roman" w:hAnsi="Times New Roman" w:cs="Times New Roman"/>
          <w:b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t xml:space="preserve"> 2019 року</w:t>
      </w:r>
    </w:p>
    <w:p w:rsidR="006A1A7D" w:rsidRPr="000A25A3" w:rsidRDefault="006A1A7D" w:rsidP="006A3A2A">
      <w:pPr>
        <w:spacing w:after="0" w:line="360" w:lineRule="auto"/>
        <w:ind w:left="2832"/>
        <w:jc w:val="right"/>
        <w:outlineLvl w:val="0"/>
        <w:rPr>
          <w:rFonts w:ascii="Times New Roman" w:hAnsi="Times New Roman" w:cs="Times New Roman"/>
          <w:b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</w:pPr>
      <w:r w:rsidRPr="000A25A3">
        <w:rPr>
          <w:rFonts w:ascii="Times New Roman" w:hAnsi="Times New Roman" w:cs="Times New Roman"/>
          <w:b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t xml:space="preserve">    Затверджено_______________________</w:t>
      </w:r>
    </w:p>
    <w:p w:rsidR="006A1A7D" w:rsidRPr="000A25A3" w:rsidRDefault="006A1A7D" w:rsidP="006A1A7D">
      <w:pPr>
        <w:spacing w:after="0" w:line="360" w:lineRule="auto"/>
        <w:ind w:left="2832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</w:pPr>
    </w:p>
    <w:p w:rsidR="006A1A7D" w:rsidRPr="000A25A3" w:rsidRDefault="006A1A7D" w:rsidP="006A1A7D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</w:pPr>
      <w:r w:rsidRPr="000A25A3">
        <w:rPr>
          <w:rFonts w:ascii="Times New Roman" w:hAnsi="Times New Roman" w:cs="Times New Roman"/>
          <w:b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t>Умови проведення акції</w:t>
      </w:r>
    </w:p>
    <w:p w:rsidR="006A1A7D" w:rsidRPr="000A25A3" w:rsidRDefault="006A1A7D" w:rsidP="006A1A7D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</w:pPr>
      <w:r w:rsidRPr="000A25A3">
        <w:rPr>
          <w:rFonts w:ascii="Times New Roman" w:hAnsi="Times New Roman" w:cs="Times New Roman"/>
          <w:b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t>«</w:t>
      </w:r>
      <w:proofErr w:type="spellStart"/>
      <w:r w:rsidRPr="000A25A3">
        <w:rPr>
          <w:rFonts w:ascii="Times New Roman" w:hAnsi="Times New Roman" w:cs="Times New Roman"/>
          <w:b/>
          <w:bCs/>
          <w:color w:val="000000" w:themeColor="text1"/>
          <w:spacing w:val="-3"/>
          <w:kern w:val="36"/>
          <w:sz w:val="24"/>
          <w:szCs w:val="24"/>
          <w:lang w:eastAsia="ru-RU"/>
        </w:rPr>
        <w:t>Подвійна</w:t>
      </w:r>
      <w:proofErr w:type="spellEnd"/>
      <w:r w:rsidRPr="000A25A3">
        <w:rPr>
          <w:rFonts w:ascii="Times New Roman" w:hAnsi="Times New Roman" w:cs="Times New Roman"/>
          <w:b/>
          <w:bCs/>
          <w:color w:val="000000" w:themeColor="text1"/>
          <w:spacing w:val="-3"/>
          <w:kern w:val="36"/>
          <w:sz w:val="24"/>
          <w:szCs w:val="24"/>
          <w:lang w:eastAsia="ru-RU"/>
        </w:rPr>
        <w:t xml:space="preserve"> </w:t>
      </w:r>
      <w:proofErr w:type="spellStart"/>
      <w:r w:rsidRPr="000A25A3">
        <w:rPr>
          <w:rFonts w:ascii="Times New Roman" w:hAnsi="Times New Roman" w:cs="Times New Roman"/>
          <w:b/>
          <w:bCs/>
          <w:color w:val="000000" w:themeColor="text1"/>
          <w:spacing w:val="-3"/>
          <w:kern w:val="36"/>
          <w:sz w:val="24"/>
          <w:szCs w:val="24"/>
          <w:lang w:eastAsia="ru-RU"/>
        </w:rPr>
        <w:t>оцінка</w:t>
      </w:r>
      <w:proofErr w:type="spellEnd"/>
      <w:r w:rsidR="006A3A2A" w:rsidRPr="000A25A3">
        <w:rPr>
          <w:rFonts w:ascii="Times New Roman" w:hAnsi="Times New Roman" w:cs="Times New Roman"/>
          <w:b/>
          <w:bCs/>
          <w:color w:val="000000" w:themeColor="text1"/>
          <w:spacing w:val="-3"/>
          <w:kern w:val="36"/>
          <w:sz w:val="24"/>
          <w:szCs w:val="24"/>
          <w:lang w:eastAsia="ru-RU"/>
        </w:rPr>
        <w:t xml:space="preserve"> золота</w:t>
      </w:r>
      <w:r w:rsidRPr="000A25A3">
        <w:rPr>
          <w:rFonts w:ascii="Times New Roman" w:hAnsi="Times New Roman" w:cs="Times New Roman"/>
          <w:b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t>»</w:t>
      </w:r>
    </w:p>
    <w:p w:rsidR="006A1A7D" w:rsidRPr="000A25A3" w:rsidRDefault="006A3A2A" w:rsidP="006A1A7D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</w:pPr>
      <w:r w:rsidRPr="000A25A3">
        <w:rPr>
          <w:rFonts w:ascii="Times New Roman" w:hAnsi="Times New Roman" w:cs="Times New Roman"/>
          <w:b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t xml:space="preserve"> </w:t>
      </w:r>
      <w:r w:rsidR="006A1A7D" w:rsidRPr="000A25A3">
        <w:rPr>
          <w:rFonts w:ascii="Times New Roman" w:hAnsi="Times New Roman" w:cs="Times New Roman"/>
          <w:b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t>(далі – Умови акції)</w:t>
      </w:r>
    </w:p>
    <w:p w:rsidR="006A1A7D" w:rsidRPr="0033241E" w:rsidRDefault="006A1A7D" w:rsidP="006A1A7D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8"/>
          <w:szCs w:val="28"/>
          <w:lang w:val="uk-UA" w:eastAsia="ru-RU"/>
        </w:rPr>
      </w:pPr>
    </w:p>
    <w:p w:rsidR="006A1A7D" w:rsidRPr="000A25A3" w:rsidRDefault="006A1A7D" w:rsidP="000A25A3">
      <w:pPr>
        <w:pStyle w:val="1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0A25A3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Організатор акції</w:t>
      </w:r>
      <w:r w:rsidRPr="000A25A3"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-  ПТ  "ЛОМБАРД “ПЕРШИЙ" ТОВАРИСТВО З ОБМЕЖЕНОЮ ВІДПОВІДАЛЬНІСТЮ “МІКРОФІНАНС” І КОМПАНІЯ”, код ЄДРПОУ 41589168, яке знаходиться за </w:t>
      </w:r>
      <w:proofErr w:type="spellStart"/>
      <w:r w:rsidRPr="000A25A3"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  <w:t>адресою</w:t>
      </w:r>
      <w:proofErr w:type="spellEnd"/>
      <w:r w:rsidRPr="000A25A3"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  <w:t>: 69035, м. Запоріжжя, вул. Рекордна, 26 г</w:t>
      </w:r>
      <w:r w:rsidR="000A25A3" w:rsidRPr="000A25A3"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  <w:t>.</w:t>
      </w:r>
    </w:p>
    <w:p w:rsidR="000A25A3" w:rsidRPr="000A25A3" w:rsidRDefault="000A25A3" w:rsidP="000A25A3">
      <w:pPr>
        <w:rPr>
          <w:rFonts w:ascii="Times New Roman" w:hAnsi="Times New Roman" w:cs="Times New Roman"/>
          <w:lang w:val="uk-UA" w:eastAsia="ru-RU"/>
        </w:rPr>
      </w:pPr>
    </w:p>
    <w:p w:rsidR="006A1A7D" w:rsidRDefault="006A1A7D" w:rsidP="006A1A7D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0A25A3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Мета проведення Акції</w:t>
      </w:r>
      <w:r w:rsidRPr="000A25A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: </w:t>
      </w:r>
      <w:r w:rsidRPr="000A25A3">
        <w:rPr>
          <w:rFonts w:ascii="Times New Roman" w:hAnsi="Times New Roman" w:cs="Times New Roman"/>
          <w:sz w:val="24"/>
          <w:szCs w:val="24"/>
          <w:lang w:val="uk-UA"/>
        </w:rPr>
        <w:t xml:space="preserve">збільшення популярності кредитів серед діючих та нових клієнтів </w:t>
      </w:r>
      <w:r w:rsidRPr="000A25A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ПТ  "ЛОМБАРД “ПЕРШИЙ" ТОВАРИСТВО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З ОБМЕЖЕНОЮ ВІДПОВІДАЛЬНІСТЮ “МІКРОФІНАНС” І КОМПАНІЯ”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>
        <w:rPr>
          <w:rFonts w:ascii="Times New Roman" w:hAnsi="Times New Roman" w:cs="Times New Roman"/>
          <w:sz w:val="24"/>
          <w:szCs w:val="24"/>
          <w:lang w:val="uk-UA"/>
        </w:rPr>
        <w:t>збільшення кількості клієнтів.</w:t>
      </w:r>
    </w:p>
    <w:p w:rsidR="006A1A7D" w:rsidRDefault="006A1A7D" w:rsidP="006A1A7D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027476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Ця Акція не є азартною грою, лотереєю, послугою у сфері грального бізнесу, чи конкурсом, а ці Правила не є публічною обіцянкою винагороди, чи умовами конкурсу.</w:t>
      </w:r>
    </w:p>
    <w:p w:rsidR="006A1A7D" w:rsidRPr="00027476" w:rsidRDefault="006A1A7D" w:rsidP="006A1A7D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6A1A7D" w:rsidRDefault="006A1A7D" w:rsidP="006A1A7D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Місце проведення акції:</w:t>
      </w:r>
    </w:p>
    <w:p w:rsidR="006A1A7D" w:rsidRDefault="006A1A7D" w:rsidP="006A1A7D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Акція діє на всіх відділеннях мережі Ломбард «Перший»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, перелік відділень зазначено на сайті </w:t>
      </w:r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http://www.lombard1.com.ua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6A1A7D" w:rsidRPr="00A67E00" w:rsidRDefault="006A1A7D" w:rsidP="006A1A7D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6A1A7D" w:rsidRDefault="006A1A7D" w:rsidP="006A1A7D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D4067B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Період проведення Акції: </w:t>
      </w:r>
    </w:p>
    <w:p w:rsidR="006A1A7D" w:rsidRDefault="006A1A7D" w:rsidP="006A1A7D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Акція діє з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27.03</w:t>
      </w:r>
      <w:r w:rsidRPr="00F3501D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.2019 до</w:t>
      </w:r>
      <w:r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30.04</w:t>
      </w:r>
      <w:r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.2019 року включно. </w:t>
      </w:r>
    </w:p>
    <w:p w:rsidR="006A1A7D" w:rsidRPr="00827DF3" w:rsidRDefault="006A1A7D" w:rsidP="006A1A7D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</w:pPr>
    </w:p>
    <w:p w:rsidR="006A1A7D" w:rsidRDefault="006A1A7D" w:rsidP="006A1A7D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Під назвою акції «</w:t>
      </w:r>
      <w:proofErr w:type="spellStart"/>
      <w:r w:rsidRPr="00DB4EEA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>Подвійна</w:t>
      </w:r>
      <w:proofErr w:type="spellEnd"/>
      <w:r w:rsidRPr="00DB4EEA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 xml:space="preserve"> </w:t>
      </w:r>
      <w:proofErr w:type="spellStart"/>
      <w:r w:rsidRPr="00DB4EEA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>оцінка</w:t>
      </w:r>
      <w:proofErr w:type="spellEnd"/>
      <w:r w:rsidR="006A3A2A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 xml:space="preserve"> золота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» мається на увазі  отримання кредиту під заставу золота, коли  клієнт може отримати подвійну оцінку – до 1200грн.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 за 1 </w:t>
      </w:r>
      <w:proofErr w:type="spellStart"/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грам</w:t>
      </w:r>
      <w:proofErr w:type="spellEnd"/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 золота 585 </w:t>
      </w:r>
      <w:proofErr w:type="spellStart"/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проби</w:t>
      </w:r>
      <w:proofErr w:type="spellEnd"/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. </w:t>
      </w:r>
    </w:p>
    <w:p w:rsidR="006A1A7D" w:rsidRDefault="006A1A7D" w:rsidP="006A1A7D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Строк </w:t>
      </w:r>
      <w:proofErr w:type="spellStart"/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кредитування</w:t>
      </w:r>
      <w:proofErr w:type="spellEnd"/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 - до 14 д</w:t>
      </w:r>
      <w:proofErr w:type="spellStart"/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іб</w:t>
      </w:r>
      <w:proofErr w:type="spellEnd"/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, </w:t>
      </w:r>
    </w:p>
    <w:p w:rsidR="006A1A7D" w:rsidRPr="009227EB" w:rsidRDefault="006A1A7D" w:rsidP="006A1A7D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Відсоткова ставка – 0,99%.</w:t>
      </w:r>
    </w:p>
    <w:p w:rsidR="006A1A7D" w:rsidRDefault="006A1A7D" w:rsidP="006A1A7D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Максимальна вага виробу – 7 грам.</w:t>
      </w:r>
    </w:p>
    <w:p w:rsidR="006A1A7D" w:rsidRDefault="006A1A7D" w:rsidP="006A1A7D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Максимальна сума видачі по кредиту – 8400 грн.</w:t>
      </w:r>
    </w:p>
    <w:p w:rsidR="006A1A7D" w:rsidRPr="00A67E00" w:rsidRDefault="006A1A7D" w:rsidP="006A1A7D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</w:pPr>
    </w:p>
    <w:p w:rsidR="006A1A7D" w:rsidRPr="00F90BE1" w:rsidRDefault="006A1A7D" w:rsidP="006A1A7D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Хто може прийняти участь в акції?</w:t>
      </w:r>
    </w:p>
    <w:p w:rsidR="006A1A7D" w:rsidRPr="00A27B03" w:rsidRDefault="006A1A7D" w:rsidP="006A1A7D">
      <w:pPr>
        <w:spacing w:after="0" w:line="360" w:lineRule="auto"/>
        <w:ind w:firstLine="426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Тарифним планом «</w:t>
      </w:r>
      <w:r w:rsidRPr="009227EB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Подвійна оцінка </w:t>
      </w:r>
      <w:r w:rsidR="006A3A2A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золота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»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на умовах цієї Акції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мають можливість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скористатися всі клієнти л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омбарду «Перший», 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як нові, так і діючи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.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Діючий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клієнт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має право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оформити новий кредит під нову заставу на умовах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цієї Акції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6A1A7D" w:rsidRPr="00A27B03" w:rsidRDefault="006A1A7D" w:rsidP="006A1A7D">
      <w:pPr>
        <w:spacing w:after="0" w:line="360" w:lineRule="auto"/>
        <w:ind w:firstLine="426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</w:pPr>
      <w:r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Тарифним планом «</w:t>
      </w:r>
      <w:proofErr w:type="spellStart"/>
      <w:r w:rsidRPr="00DB4EEA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>Подвійна</w:t>
      </w:r>
      <w:proofErr w:type="spellEnd"/>
      <w:r w:rsidRPr="00DB4EEA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 xml:space="preserve"> </w:t>
      </w:r>
      <w:proofErr w:type="spellStart"/>
      <w:r w:rsidRPr="00DB4EEA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>оцінка</w:t>
      </w:r>
      <w:proofErr w:type="spellEnd"/>
      <w:r w:rsidRPr="00DB4EEA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 xml:space="preserve"> </w:t>
      </w:r>
      <w:r w:rsidR="006A3A2A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>золота</w:t>
      </w:r>
      <w:r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» на умовах цієї Акції кожен клієнт може скористатися 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необмежену кількість разів, при цьому одночасно у клієнта може бути тільки </w:t>
      </w:r>
      <w:r w:rsidR="006A3A2A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один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активний договір, оформлений на акційних умовах.</w:t>
      </w:r>
    </w:p>
    <w:p w:rsidR="006A1A7D" w:rsidRDefault="006A1A7D" w:rsidP="006A1A7D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>У</w:t>
      </w: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мови ТП «</w:t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Подвійна оцінка</w:t>
      </w:r>
      <w:r w:rsidR="006A3A2A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золота</w:t>
      </w: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»</w:t>
      </w:r>
    </w:p>
    <w:tbl>
      <w:tblPr>
        <w:tblW w:w="8789" w:type="dxa"/>
        <w:tblInd w:w="112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4"/>
        <w:gridCol w:w="5245"/>
      </w:tblGrid>
      <w:tr w:rsidR="006347ED" w:rsidRPr="006347ED" w:rsidTr="006347ED">
        <w:trPr>
          <w:trHeight w:val="592"/>
        </w:trPr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</w:tcPr>
          <w:p w:rsidR="006347ED" w:rsidRPr="006347ED" w:rsidRDefault="006347ED" w:rsidP="006347ED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</w:pPr>
            <w:r w:rsidRPr="006347ED"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  <w:lastRenderedPageBreak/>
              <w:t>Проба сплаву золота</w:t>
            </w:r>
          </w:p>
        </w:tc>
        <w:tc>
          <w:tcPr>
            <w:tcW w:w="5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</w:tcPr>
          <w:p w:rsidR="006347ED" w:rsidRPr="006347ED" w:rsidRDefault="006347ED" w:rsidP="006347ED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</w:pPr>
            <w:proofErr w:type="spellStart"/>
            <w:r w:rsidRPr="006347ED"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  <w:t>Вартість</w:t>
            </w:r>
            <w:proofErr w:type="spellEnd"/>
            <w:r w:rsidRPr="006347ED"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6347ED"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  <w:t>грн</w:t>
            </w:r>
            <w:proofErr w:type="spellEnd"/>
          </w:p>
        </w:tc>
      </w:tr>
      <w:tr w:rsidR="006347ED" w:rsidRPr="006347ED" w:rsidTr="006347ED">
        <w:trPr>
          <w:trHeight w:val="592"/>
        </w:trPr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</w:tcPr>
          <w:p w:rsidR="006347ED" w:rsidRPr="006347ED" w:rsidRDefault="006347ED" w:rsidP="006347ED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</w:tcPr>
          <w:p w:rsidR="006347ED" w:rsidRPr="006347ED" w:rsidRDefault="006347ED" w:rsidP="006347ED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</w:pPr>
            <w:r w:rsidRPr="006347ED"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  <w:t xml:space="preserve">ПОДВІЙНА ОЦІНКА ЗОЛОТА (максимальна вага 7 </w:t>
            </w:r>
            <w:proofErr w:type="spellStart"/>
            <w:r w:rsidRPr="006347ED"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  <w:t>грам</w:t>
            </w:r>
            <w:proofErr w:type="spellEnd"/>
            <w:r w:rsidRPr="006347ED"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  <w:t>)</w:t>
            </w:r>
          </w:p>
        </w:tc>
      </w:tr>
      <w:tr w:rsidR="006347ED" w:rsidRPr="006347ED" w:rsidTr="006347ED">
        <w:trPr>
          <w:trHeight w:val="592"/>
        </w:trPr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</w:tcPr>
          <w:p w:rsidR="006347ED" w:rsidRPr="006347ED" w:rsidRDefault="006347ED" w:rsidP="006347ED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</w:pPr>
            <w:proofErr w:type="spellStart"/>
            <w:r w:rsidRPr="006347ED"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  <w:t>Категорії</w:t>
            </w:r>
            <w:proofErr w:type="spellEnd"/>
          </w:p>
        </w:tc>
        <w:tc>
          <w:tcPr>
            <w:tcW w:w="5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</w:tcPr>
          <w:p w:rsidR="006347ED" w:rsidRPr="006347ED" w:rsidRDefault="006347ED" w:rsidP="006347ED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</w:pPr>
          </w:p>
        </w:tc>
      </w:tr>
      <w:tr w:rsidR="006347ED" w:rsidRPr="006347ED" w:rsidTr="006347ED">
        <w:trPr>
          <w:trHeight w:val="592"/>
        </w:trPr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</w:tcPr>
          <w:p w:rsidR="006347ED" w:rsidRPr="006347ED" w:rsidRDefault="006347ED" w:rsidP="006347ED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</w:pPr>
            <w:r w:rsidRPr="006347ED"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  <w:t>333</w:t>
            </w:r>
          </w:p>
        </w:tc>
        <w:tc>
          <w:tcPr>
            <w:tcW w:w="5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</w:tcPr>
          <w:p w:rsidR="006347ED" w:rsidRPr="006347ED" w:rsidRDefault="006347ED" w:rsidP="006347ED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</w:pPr>
            <w:r w:rsidRPr="006347ED"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  <w:t>683</w:t>
            </w:r>
          </w:p>
        </w:tc>
      </w:tr>
      <w:tr w:rsidR="006347ED" w:rsidRPr="006347ED" w:rsidTr="006347ED">
        <w:trPr>
          <w:trHeight w:val="592"/>
        </w:trPr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</w:tcPr>
          <w:p w:rsidR="006347ED" w:rsidRPr="006347ED" w:rsidRDefault="006347ED" w:rsidP="006347ED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</w:pPr>
            <w:r w:rsidRPr="006347ED"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  <w:t>375</w:t>
            </w:r>
          </w:p>
        </w:tc>
        <w:tc>
          <w:tcPr>
            <w:tcW w:w="5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</w:tcPr>
          <w:p w:rsidR="006347ED" w:rsidRPr="006347ED" w:rsidRDefault="006347ED" w:rsidP="006347ED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</w:pPr>
            <w:r w:rsidRPr="006347ED"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  <w:t>769</w:t>
            </w:r>
          </w:p>
        </w:tc>
      </w:tr>
      <w:tr w:rsidR="006347ED" w:rsidRPr="006347ED" w:rsidTr="006347ED">
        <w:trPr>
          <w:trHeight w:val="592"/>
        </w:trPr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</w:tcPr>
          <w:p w:rsidR="006347ED" w:rsidRPr="006347ED" w:rsidRDefault="006347ED" w:rsidP="006347ED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</w:pPr>
            <w:r w:rsidRPr="006347ED"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5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</w:tcPr>
          <w:p w:rsidR="006347ED" w:rsidRPr="006347ED" w:rsidRDefault="006347ED" w:rsidP="006347ED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</w:pPr>
            <w:r w:rsidRPr="006347ED"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  <w:t>1128</w:t>
            </w:r>
          </w:p>
        </w:tc>
      </w:tr>
      <w:tr w:rsidR="006347ED" w:rsidRPr="006347ED" w:rsidTr="006347ED">
        <w:trPr>
          <w:trHeight w:val="592"/>
        </w:trPr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</w:tcPr>
          <w:p w:rsidR="006347ED" w:rsidRPr="006347ED" w:rsidRDefault="006347ED" w:rsidP="006347ED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</w:pPr>
            <w:r w:rsidRPr="006347ED"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  <w:t>583/585</w:t>
            </w:r>
          </w:p>
        </w:tc>
        <w:tc>
          <w:tcPr>
            <w:tcW w:w="5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</w:tcPr>
          <w:p w:rsidR="006347ED" w:rsidRPr="006347ED" w:rsidRDefault="006347ED" w:rsidP="006347ED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</w:pPr>
            <w:r w:rsidRPr="006347ED"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  <w:t>1200</w:t>
            </w:r>
          </w:p>
        </w:tc>
      </w:tr>
      <w:tr w:rsidR="006347ED" w:rsidRPr="006347ED" w:rsidTr="006347ED">
        <w:trPr>
          <w:trHeight w:val="592"/>
        </w:trPr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</w:tcPr>
          <w:p w:rsidR="006347ED" w:rsidRPr="006347ED" w:rsidRDefault="006347ED" w:rsidP="006347ED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</w:pPr>
            <w:r w:rsidRPr="006347ED"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  <w:t>750</w:t>
            </w:r>
          </w:p>
        </w:tc>
        <w:tc>
          <w:tcPr>
            <w:tcW w:w="5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</w:tcPr>
          <w:p w:rsidR="006347ED" w:rsidRPr="006347ED" w:rsidRDefault="006347ED" w:rsidP="006347ED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</w:pPr>
            <w:r w:rsidRPr="006347ED"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  <w:t>1538</w:t>
            </w:r>
          </w:p>
        </w:tc>
      </w:tr>
      <w:tr w:rsidR="006347ED" w:rsidRPr="006347ED" w:rsidTr="006347ED">
        <w:trPr>
          <w:trHeight w:val="592"/>
        </w:trPr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</w:tcPr>
          <w:p w:rsidR="006347ED" w:rsidRPr="006347ED" w:rsidRDefault="006347ED" w:rsidP="006347ED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</w:pPr>
            <w:r w:rsidRPr="006347ED"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  <w:t>900/750</w:t>
            </w:r>
          </w:p>
        </w:tc>
        <w:tc>
          <w:tcPr>
            <w:tcW w:w="5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</w:tcPr>
          <w:p w:rsidR="006347ED" w:rsidRPr="006347ED" w:rsidRDefault="006347ED" w:rsidP="006347ED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</w:pPr>
            <w:r w:rsidRPr="006347ED"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  <w:t>1743</w:t>
            </w:r>
          </w:p>
        </w:tc>
      </w:tr>
      <w:tr w:rsidR="006347ED" w:rsidRPr="006347ED" w:rsidTr="006347ED">
        <w:trPr>
          <w:trHeight w:val="592"/>
        </w:trPr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</w:tcPr>
          <w:p w:rsidR="006347ED" w:rsidRPr="006347ED" w:rsidRDefault="006347ED" w:rsidP="006347ED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</w:pPr>
            <w:r w:rsidRPr="006347ED"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  <w:t>900</w:t>
            </w:r>
          </w:p>
        </w:tc>
        <w:tc>
          <w:tcPr>
            <w:tcW w:w="5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</w:tcPr>
          <w:p w:rsidR="006347ED" w:rsidRPr="006347ED" w:rsidRDefault="006347ED" w:rsidP="006347ED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</w:pPr>
            <w:r w:rsidRPr="006347ED"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  <w:t>1846</w:t>
            </w:r>
          </w:p>
        </w:tc>
      </w:tr>
      <w:tr w:rsidR="006347ED" w:rsidRPr="006347ED" w:rsidTr="006347ED">
        <w:trPr>
          <w:trHeight w:val="592"/>
        </w:trPr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</w:tcPr>
          <w:p w:rsidR="006347ED" w:rsidRPr="006347ED" w:rsidRDefault="006347ED" w:rsidP="006347ED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</w:pPr>
            <w:r w:rsidRPr="006347ED"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  <w:t>916</w:t>
            </w:r>
          </w:p>
        </w:tc>
        <w:tc>
          <w:tcPr>
            <w:tcW w:w="5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</w:tcPr>
          <w:p w:rsidR="006347ED" w:rsidRPr="006347ED" w:rsidRDefault="006347ED" w:rsidP="006347ED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</w:pPr>
            <w:r w:rsidRPr="006347ED"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  <w:t>1878</w:t>
            </w:r>
          </w:p>
        </w:tc>
      </w:tr>
      <w:tr w:rsidR="006347ED" w:rsidRPr="006347ED" w:rsidTr="006347ED">
        <w:trPr>
          <w:trHeight w:val="592"/>
        </w:trPr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</w:tcPr>
          <w:p w:rsidR="006347ED" w:rsidRPr="006347ED" w:rsidRDefault="006347ED" w:rsidP="006347ED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</w:pPr>
            <w:r w:rsidRPr="006347ED"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  <w:t>958</w:t>
            </w:r>
          </w:p>
        </w:tc>
        <w:tc>
          <w:tcPr>
            <w:tcW w:w="5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</w:tcPr>
          <w:p w:rsidR="006347ED" w:rsidRPr="006347ED" w:rsidRDefault="006347ED" w:rsidP="006347ED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</w:pPr>
            <w:r w:rsidRPr="006347ED"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  <w:t>1965</w:t>
            </w:r>
          </w:p>
        </w:tc>
      </w:tr>
      <w:tr w:rsidR="006347ED" w:rsidRPr="006347ED" w:rsidTr="006347ED">
        <w:trPr>
          <w:trHeight w:val="592"/>
        </w:trPr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</w:tcPr>
          <w:p w:rsidR="006347ED" w:rsidRPr="006347ED" w:rsidRDefault="006347ED" w:rsidP="006347ED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</w:pPr>
            <w:r w:rsidRPr="006347ED"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  <w:t>999</w:t>
            </w:r>
          </w:p>
        </w:tc>
        <w:tc>
          <w:tcPr>
            <w:tcW w:w="5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</w:tcPr>
          <w:p w:rsidR="006347ED" w:rsidRPr="006347ED" w:rsidRDefault="006347ED" w:rsidP="006347ED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</w:pPr>
            <w:r w:rsidRPr="006347ED">
              <w:rPr>
                <w:rFonts w:ascii="Times New Roman" w:hAnsi="Times New Roman" w:cs="Times New Roman"/>
                <w:bCs/>
                <w:color w:val="000000" w:themeColor="text1"/>
                <w:spacing w:val="-3"/>
                <w:kern w:val="36"/>
                <w:sz w:val="24"/>
                <w:szCs w:val="24"/>
                <w:lang w:eastAsia="ru-RU"/>
              </w:rPr>
              <w:t>2049</w:t>
            </w:r>
          </w:p>
        </w:tc>
      </w:tr>
    </w:tbl>
    <w:p w:rsidR="006347ED" w:rsidRPr="006347ED" w:rsidRDefault="006347ED" w:rsidP="006347ED">
      <w:pPr>
        <w:spacing w:after="0" w:line="360" w:lineRule="auto"/>
        <w:ind w:firstLine="567"/>
        <w:jc w:val="center"/>
        <w:outlineLvl w:val="0"/>
        <w:rPr>
          <w:rFonts w:ascii="Times New Roman" w:hAnsi="Times New Roman" w:cs="Times New Roman"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</w:pPr>
    </w:p>
    <w:p w:rsidR="006347ED" w:rsidRPr="006347ED" w:rsidRDefault="006347ED" w:rsidP="006347ED">
      <w:pPr>
        <w:spacing w:after="0" w:line="360" w:lineRule="auto"/>
        <w:ind w:firstLine="567"/>
        <w:jc w:val="center"/>
        <w:outlineLvl w:val="0"/>
        <w:rPr>
          <w:rFonts w:ascii="Times New Roman" w:hAnsi="Times New Roman" w:cs="Times New Roman"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</w:pPr>
      <w:r w:rsidRPr="006347ED">
        <w:rPr>
          <w:rFonts w:ascii="Times New Roman" w:hAnsi="Times New Roman" w:cs="Times New Roman"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t>Відсоткові ставки та знижки</w:t>
      </w:r>
    </w:p>
    <w:tbl>
      <w:tblPr>
        <w:tblW w:w="9335" w:type="dxa"/>
        <w:tblLook w:val="04A0" w:firstRow="1" w:lastRow="0" w:firstColumn="1" w:lastColumn="0" w:noHBand="0" w:noVBand="1"/>
      </w:tblPr>
      <w:tblGrid>
        <w:gridCol w:w="5915"/>
        <w:gridCol w:w="3420"/>
      </w:tblGrid>
      <w:tr w:rsidR="006347ED" w:rsidRPr="006347ED" w:rsidTr="006347ED">
        <w:trPr>
          <w:trHeight w:val="710"/>
        </w:trPr>
        <w:tc>
          <w:tcPr>
            <w:tcW w:w="591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47ED" w:rsidRPr="006347ED" w:rsidRDefault="006347ED" w:rsidP="006347ED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347E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Тарифний</w:t>
            </w:r>
            <w:proofErr w:type="spellEnd"/>
            <w:r w:rsidRPr="006347E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 план</w:t>
            </w:r>
            <w:r w:rsidRPr="006347E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br/>
              <w:t>ПОДВІЙНА ОЦІНКА ЗОЛОТА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47ED" w:rsidRPr="006347ED" w:rsidRDefault="006347ED" w:rsidP="006347ED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347E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Термін</w:t>
            </w:r>
            <w:proofErr w:type="spellEnd"/>
            <w:r w:rsidRPr="006347E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347E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застави</w:t>
            </w:r>
            <w:proofErr w:type="spellEnd"/>
            <w:r w:rsidRPr="006347E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, % /</w:t>
            </w:r>
            <w:proofErr w:type="spellStart"/>
            <w:r w:rsidRPr="006347E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доб</w:t>
            </w:r>
            <w:proofErr w:type="spellEnd"/>
          </w:p>
        </w:tc>
      </w:tr>
      <w:tr w:rsidR="006347ED" w:rsidRPr="006347ED" w:rsidTr="006347ED">
        <w:trPr>
          <w:trHeight w:val="223"/>
        </w:trPr>
        <w:tc>
          <w:tcPr>
            <w:tcW w:w="591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47ED" w:rsidRPr="006347ED" w:rsidRDefault="006347ED" w:rsidP="006347ED"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47ED" w:rsidRPr="006347ED" w:rsidRDefault="006347ED" w:rsidP="006347ED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47E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1-14діб</w:t>
            </w:r>
          </w:p>
        </w:tc>
      </w:tr>
      <w:tr w:rsidR="006347ED" w:rsidRPr="006347ED" w:rsidTr="006347ED">
        <w:trPr>
          <w:trHeight w:val="48"/>
        </w:trPr>
        <w:tc>
          <w:tcPr>
            <w:tcW w:w="5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47ED" w:rsidRPr="006347ED" w:rsidRDefault="006347ED" w:rsidP="006347ED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347E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необмежена</w:t>
            </w:r>
            <w:proofErr w:type="spellEnd"/>
            <w:r w:rsidRPr="006347E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 сумма кредиту 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47ED" w:rsidRPr="006347ED" w:rsidRDefault="006347ED" w:rsidP="006347ED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47E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0,99%</w:t>
            </w:r>
          </w:p>
        </w:tc>
      </w:tr>
    </w:tbl>
    <w:p w:rsidR="006347ED" w:rsidRDefault="006347ED" w:rsidP="006A1A7D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</w:pPr>
    </w:p>
    <w:p w:rsidR="006347ED" w:rsidRDefault="006347ED" w:rsidP="006A1A7D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</w:pPr>
      <w:r w:rsidRPr="006347ED">
        <w:rPr>
          <w:rFonts w:ascii="Times New Roman" w:hAnsi="Times New Roman" w:cs="Times New Roman"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t>*  Після закінчення строку надання фінансового кредиту стягуються додаткові відсотки за неправомірне користування кредитом:</w:t>
      </w:r>
    </w:p>
    <w:tbl>
      <w:tblPr>
        <w:tblW w:w="9335" w:type="dxa"/>
        <w:tblLook w:val="04A0" w:firstRow="1" w:lastRow="0" w:firstColumn="1" w:lastColumn="0" w:noHBand="0" w:noVBand="1"/>
      </w:tblPr>
      <w:tblGrid>
        <w:gridCol w:w="5923"/>
        <w:gridCol w:w="3412"/>
      </w:tblGrid>
      <w:tr w:rsidR="006347ED" w:rsidRPr="006347ED" w:rsidTr="006347ED">
        <w:trPr>
          <w:trHeight w:val="602"/>
        </w:trPr>
        <w:tc>
          <w:tcPr>
            <w:tcW w:w="59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47ED" w:rsidRPr="006347ED" w:rsidRDefault="006347ED" w:rsidP="006347ED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347E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Тарифний</w:t>
            </w:r>
            <w:proofErr w:type="spellEnd"/>
            <w:r w:rsidRPr="006347E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 план</w:t>
            </w:r>
            <w:r w:rsidRPr="006347E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br/>
              <w:t>ПОДВІЙНА ОЦІНКА ЗОЛОТА</w:t>
            </w:r>
          </w:p>
        </w:tc>
        <w:tc>
          <w:tcPr>
            <w:tcW w:w="3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47ED" w:rsidRPr="006347ED" w:rsidRDefault="006347ED" w:rsidP="006347ED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347E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Додаткова</w:t>
            </w:r>
            <w:proofErr w:type="spellEnd"/>
            <w:r w:rsidRPr="006347E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347E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відсоткова</w:t>
            </w:r>
            <w:proofErr w:type="spellEnd"/>
            <w:r w:rsidRPr="006347E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 xml:space="preserve"> ставка, %/</w:t>
            </w:r>
            <w:proofErr w:type="spellStart"/>
            <w:r w:rsidRPr="006347E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доб</w:t>
            </w:r>
            <w:proofErr w:type="spellEnd"/>
          </w:p>
        </w:tc>
      </w:tr>
      <w:tr w:rsidR="006347ED" w:rsidRPr="006347ED" w:rsidTr="006347ED">
        <w:trPr>
          <w:trHeight w:val="541"/>
        </w:trPr>
        <w:tc>
          <w:tcPr>
            <w:tcW w:w="59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47ED" w:rsidRPr="006347ED" w:rsidRDefault="006347ED" w:rsidP="006347ED"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1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47ED" w:rsidRPr="006347ED" w:rsidRDefault="006347ED" w:rsidP="006347ED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47E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1,50%</w:t>
            </w:r>
          </w:p>
        </w:tc>
      </w:tr>
    </w:tbl>
    <w:p w:rsidR="006347ED" w:rsidRPr="006347ED" w:rsidRDefault="006347ED" w:rsidP="006A1A7D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</w:pPr>
    </w:p>
    <w:p w:rsidR="006A1A7D" w:rsidRPr="006347ED" w:rsidRDefault="006A1A7D" w:rsidP="006A1A7D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</w:pPr>
      <w:r w:rsidRPr="006347ED">
        <w:rPr>
          <w:rFonts w:ascii="Times New Roman" w:hAnsi="Times New Roman" w:cs="Times New Roman"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t>*Тариф вказано за весь строк користування кредитом, а саме: від 1 до 14 днів, незалежно від строку користування кредитом.</w:t>
      </w:r>
    </w:p>
    <w:p w:rsidR="00085FA0" w:rsidRDefault="006A1A7D" w:rsidP="006A1A7D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</w:pPr>
      <w:r w:rsidRPr="006347ED">
        <w:rPr>
          <w:rFonts w:ascii="Times New Roman" w:hAnsi="Times New Roman" w:cs="Times New Roman"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t>По закінченню строку дії договору по ТП «</w:t>
      </w:r>
      <w:r w:rsidR="00085FA0">
        <w:rPr>
          <w:rFonts w:ascii="Times New Roman" w:hAnsi="Times New Roman" w:cs="Times New Roman"/>
          <w:b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t xml:space="preserve">Подвійна оцінка </w:t>
      </w:r>
      <w:r w:rsidRPr="006347ED">
        <w:rPr>
          <w:rFonts w:ascii="Times New Roman" w:hAnsi="Times New Roman" w:cs="Times New Roman"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t xml:space="preserve">» клієнт може подовжити строк </w:t>
      </w:r>
      <w:r w:rsidR="00085FA0">
        <w:rPr>
          <w:rFonts w:ascii="Times New Roman" w:hAnsi="Times New Roman" w:cs="Times New Roman"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t>користування кредитом</w:t>
      </w:r>
      <w:r w:rsidR="007E0AA1">
        <w:rPr>
          <w:rFonts w:ascii="Times New Roman" w:hAnsi="Times New Roman" w:cs="Times New Roman"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t xml:space="preserve"> або переоформленням знов на </w:t>
      </w:r>
      <w:r w:rsidR="007E0AA1" w:rsidRPr="006347ED">
        <w:rPr>
          <w:rFonts w:ascii="Times New Roman" w:hAnsi="Times New Roman" w:cs="Times New Roman"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t>ТП «</w:t>
      </w:r>
      <w:r w:rsidR="007E0AA1">
        <w:rPr>
          <w:rFonts w:ascii="Times New Roman" w:hAnsi="Times New Roman" w:cs="Times New Roman"/>
          <w:b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t xml:space="preserve">Подвійна оцінка </w:t>
      </w:r>
      <w:r w:rsidR="007E0AA1" w:rsidRPr="006347ED">
        <w:rPr>
          <w:rFonts w:ascii="Times New Roman" w:hAnsi="Times New Roman" w:cs="Times New Roman"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t>»</w:t>
      </w:r>
      <w:r w:rsidR="007E0AA1">
        <w:rPr>
          <w:rFonts w:ascii="Times New Roman" w:hAnsi="Times New Roman" w:cs="Times New Roman"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t xml:space="preserve"> або</w:t>
      </w:r>
      <w:r w:rsidR="00085FA0">
        <w:rPr>
          <w:rFonts w:ascii="Times New Roman" w:hAnsi="Times New Roman" w:cs="Times New Roman"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t xml:space="preserve"> на умовах</w:t>
      </w:r>
      <w:r w:rsidR="007E0AA1">
        <w:rPr>
          <w:rFonts w:ascii="Times New Roman" w:hAnsi="Times New Roman" w:cs="Times New Roman"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t xml:space="preserve"> перехо</w:t>
      </w:r>
      <w:r w:rsidRPr="006347ED">
        <w:rPr>
          <w:rFonts w:ascii="Times New Roman" w:hAnsi="Times New Roman" w:cs="Times New Roman"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t>д</w:t>
      </w:r>
      <w:r w:rsidR="00085FA0">
        <w:rPr>
          <w:rFonts w:ascii="Times New Roman" w:hAnsi="Times New Roman" w:cs="Times New Roman"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t>у</w:t>
      </w:r>
      <w:r w:rsidRPr="006347ED">
        <w:rPr>
          <w:rFonts w:ascii="Times New Roman" w:hAnsi="Times New Roman" w:cs="Times New Roman"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t xml:space="preserve"> на будь-який інший діюч</w:t>
      </w:r>
      <w:r w:rsidR="00085FA0">
        <w:rPr>
          <w:rFonts w:ascii="Times New Roman" w:hAnsi="Times New Roman" w:cs="Times New Roman"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t>ий ТП в мережі Ломбард «Перший».</w:t>
      </w:r>
    </w:p>
    <w:p w:rsidR="006A1A7D" w:rsidRPr="006347ED" w:rsidRDefault="006A1A7D" w:rsidP="006A1A7D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</w:pPr>
      <w:r w:rsidRPr="006347ED">
        <w:rPr>
          <w:rFonts w:ascii="Times New Roman" w:hAnsi="Times New Roman" w:cs="Times New Roman"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lastRenderedPageBreak/>
        <w:t xml:space="preserve"> Під подовженням строку користування кредитом мається на увазі укладення нового договору на строк не більш ніж 1</w:t>
      </w:r>
      <w:r w:rsidR="006347ED" w:rsidRPr="006347ED">
        <w:rPr>
          <w:rFonts w:ascii="Times New Roman" w:hAnsi="Times New Roman" w:cs="Times New Roman"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t>4</w:t>
      </w:r>
      <w:r w:rsidRPr="006347ED">
        <w:rPr>
          <w:rFonts w:ascii="Times New Roman" w:hAnsi="Times New Roman" w:cs="Times New Roman"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t xml:space="preserve"> діб під заставу того ж самого предмету застави.</w:t>
      </w:r>
    </w:p>
    <w:p w:rsidR="006A1A7D" w:rsidRDefault="006A1A7D" w:rsidP="006A1A7D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має право вимагати від учасника Акції надання інформації, необхідної для виконання своїх зобов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’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язань, згідно умов цієї Акції.</w:t>
      </w:r>
    </w:p>
    <w:p w:rsidR="006A1A7D" w:rsidRPr="00A27B03" w:rsidRDefault="006A1A7D" w:rsidP="006A1A7D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має право відмовити учаснику Акції у оформленні кредиту на Умовах цієї Акції, якщо останній надав про себе невірну або неповну інформацію, яка необхідна для укладення договору, надав її несвоєчасно або будь-яким іншим чином не виконав ці Умови.</w:t>
      </w:r>
    </w:p>
    <w:p w:rsidR="006A1A7D" w:rsidRPr="00E67AD3" w:rsidRDefault="006A1A7D" w:rsidP="006A1A7D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повне або часткове невиконання, затримку у виконанні або неналежне виконання своїх зобов'язань, передбачених Акцією, якщо таке невиконання або затримка безпосередньо або опосередковано викликані настанням надзвичайних та невідворотних обставин, що об’єктивно знаходяться поза його контролем (надалі – “Форс-Мажор”). При цьому обставинами Форс-Мажору вважаються будь-які обставини, що впливають на виконання зобов'язань Організатора, які є наслідком або спричинені діями, подіями, утриманням від дії або випадками, що знаходяться поза контролем Організатора та не існували на момент початку Акції, включаючи, але не обмежуючись: збройний конфлікт або серйозна погроза такого конфлікту, масові заворушення, заборонні дії органів державної влади, повстання, воєнні дії, страйки, встановлення блок-постів та інших кордонів на території України, блокування об'єктів поштового зв'язку, зміни в роботі банківських установ, події викликані винятковими погодними умовами і стихійним лихом тощо.</w:t>
      </w:r>
    </w:p>
    <w:p w:rsidR="006A1A7D" w:rsidRDefault="006A1A7D" w:rsidP="006A1A7D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можливі проблеми технічного характеру, які можуть вплинути на участь у Акції.</w:t>
      </w:r>
    </w:p>
    <w:p w:rsidR="006A1A7D" w:rsidRPr="00F90BE1" w:rsidRDefault="006A1A7D" w:rsidP="006A1A7D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Інші умови</w:t>
      </w:r>
    </w:p>
    <w:p w:rsidR="006A1A7D" w:rsidRPr="007A25DB" w:rsidRDefault="006A1A7D" w:rsidP="006A1A7D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Інформування щодо Правил та умов акції здійснюється за допомогою анонсування акції та розміщення офіційних правил та умов акції на </w:t>
      </w:r>
      <w:proofErr w:type="spellStart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web</w:t>
      </w:r>
      <w:proofErr w:type="spellEnd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-сайті, що знаходиться за </w:t>
      </w:r>
      <w:proofErr w:type="spellStart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адресою</w:t>
      </w:r>
      <w:proofErr w:type="spellEnd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: http://www.lombard1.com.ua, та розміщення скороченої інформації щодо акції у рекламних матеріалах.</w:t>
      </w:r>
    </w:p>
    <w:p w:rsidR="006A1A7D" w:rsidRPr="005F62C7" w:rsidRDefault="006A1A7D" w:rsidP="006A1A7D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У випадку виникнення ситуації, що допускає неоднозначне тлумачення цих правил і/або питань, не врегульованих цими правилами та/або чинним законодавством України, остаточне рішення приймається Організатором акції відповідно до вимог чинного законодавства України.</w:t>
      </w:r>
    </w:p>
    <w:p w:rsidR="006A1A7D" w:rsidRPr="005F62C7" w:rsidRDefault="006A1A7D" w:rsidP="006A1A7D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Своєю участю в акції всі учасники акції повністю погоджуються з цими правилами та зобов’язуються їх виконувати.</w:t>
      </w:r>
    </w:p>
    <w:p w:rsidR="006A1A7D" w:rsidRPr="00814BB7" w:rsidRDefault="006A1A7D" w:rsidP="006A1A7D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814BB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Усі результати акції є остаточними і оскарженню не підлягають. </w:t>
      </w:r>
    </w:p>
    <w:p w:rsidR="006A1A7D" w:rsidRPr="005F62C7" w:rsidRDefault="006A1A7D" w:rsidP="006A1A7D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Організатор має право змінити ці умови,  про що завчасно (за 3 робочі дні) зобов’язується повідомити шляхом розміщення відповідної інформації на сайті </w:t>
      </w:r>
      <w:hyperlink r:id="rId4" w:history="1">
        <w:r w:rsidRPr="007A25DB">
          <w:rPr>
            <w:rFonts w:ascii="Times New Roman" w:hAnsi="Times New Roman" w:cs="Times New Roman"/>
            <w:color w:val="3D3D3D"/>
            <w:spacing w:val="-3"/>
            <w:kern w:val="36"/>
            <w:sz w:val="24"/>
            <w:szCs w:val="24"/>
            <w:lang w:val="uk-UA" w:eastAsia="ru-RU"/>
          </w:rPr>
          <w:t>http://www.lombard1.com.ua</w:t>
        </w:r>
      </w:hyperlink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 Учасники акції приймають на себе обов’язок самостійно відстежувати наявність такого повідомлення на сайті. </w:t>
      </w:r>
    </w:p>
    <w:p w:rsidR="003B40ED" w:rsidRPr="006A1A7D" w:rsidRDefault="003B40ED">
      <w:pPr>
        <w:rPr>
          <w:lang w:val="uk-UA"/>
        </w:rPr>
      </w:pPr>
    </w:p>
    <w:sectPr w:rsidR="003B40ED" w:rsidRPr="006A1A7D" w:rsidSect="00085FA0">
      <w:pgSz w:w="11906" w:h="16838"/>
      <w:pgMar w:top="426" w:right="1080" w:bottom="36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A7D"/>
    <w:rsid w:val="00085FA0"/>
    <w:rsid w:val="000A25A3"/>
    <w:rsid w:val="0033241E"/>
    <w:rsid w:val="003B40ED"/>
    <w:rsid w:val="006347ED"/>
    <w:rsid w:val="006A1A7D"/>
    <w:rsid w:val="006A3A2A"/>
    <w:rsid w:val="00724B8B"/>
    <w:rsid w:val="007E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DC46F"/>
  <w15:chartTrackingRefBased/>
  <w15:docId w15:val="{61786611-5446-440E-A330-440F0AD3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A7D"/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634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4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ombard1.com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386D8B2C</Template>
  <TotalTime>42</TotalTime>
  <Pages>3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L1</Company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Яковлева Ольга</dc:creator>
  <cp:keywords/>
  <dc:description/>
  <cp:lastModifiedBy>Застрожникова Анна</cp:lastModifiedBy>
  <cp:revision>7</cp:revision>
  <dcterms:created xsi:type="dcterms:W3CDTF">2019-03-26T13:09:00Z</dcterms:created>
  <dcterms:modified xsi:type="dcterms:W3CDTF">2019-03-26T15:32:00Z</dcterms:modified>
</cp:coreProperties>
</file>