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12" w:rsidRDefault="00184E80">
      <w:pPr>
        <w:pStyle w:val="af9"/>
      </w:pPr>
      <w:r>
        <w:t>Шугай наталия мих</w:t>
      </w:r>
      <w:r w:rsidR="00BE4962">
        <w:t>айловна</w:t>
      </w:r>
    </w:p>
    <w:p w:rsidR="00556512" w:rsidRDefault="00BE4962">
      <w:pPr>
        <w:pStyle w:val="af4"/>
      </w:pPr>
      <w:proofErr w:type="spellStart"/>
      <w:r>
        <w:t>Г.Марганец</w:t>
      </w:r>
      <w:proofErr w:type="spellEnd"/>
    </w:p>
    <w:p w:rsidR="00D9388D" w:rsidRDefault="00D9388D">
      <w:pPr>
        <w:pStyle w:val="af4"/>
      </w:pPr>
      <w:r>
        <w:t>0661056716</w:t>
      </w:r>
    </w:p>
    <w:p w:rsidR="00556512" w:rsidRDefault="00516E09">
      <w:pPr>
        <w:pStyle w:val="1"/>
      </w:pPr>
      <w:sdt>
        <w:sdtPr>
          <w:id w:val="-819804518"/>
          <w:placeholder>
            <w:docPart w:val="7BA0D9554963054C85665838C6D2F87E"/>
          </w:placeholder>
          <w:temporary/>
          <w:showingPlcHdr/>
          <w15:appearance w15:val="hidden"/>
        </w:sdtPr>
        <w:sdtEndPr/>
        <w:sdtContent>
          <w:r w:rsidR="00472BDB">
            <w:t>Сводка навыков</w:t>
          </w:r>
        </w:sdtContent>
      </w:sdt>
    </w:p>
    <w:p w:rsidR="00267EC8" w:rsidRDefault="003A4AF0" w:rsidP="00DF4920">
      <w:pPr>
        <w:spacing w:after="180"/>
      </w:pPr>
      <w:r>
        <w:t xml:space="preserve">Высокая </w:t>
      </w:r>
      <w:proofErr w:type="spellStart"/>
      <w:r>
        <w:t>отве</w:t>
      </w:r>
      <w:r w:rsidR="000C40C0">
        <w:t>иственность,безупречная</w:t>
      </w:r>
      <w:proofErr w:type="spellEnd"/>
      <w:r w:rsidR="000C40C0">
        <w:t xml:space="preserve"> </w:t>
      </w:r>
      <w:proofErr w:type="spellStart"/>
      <w:r w:rsidR="000C40C0">
        <w:t>репутация,</w:t>
      </w:r>
      <w:r w:rsidR="000D75DE">
        <w:t>отличные</w:t>
      </w:r>
      <w:proofErr w:type="spellEnd"/>
      <w:r w:rsidR="000D75DE">
        <w:t xml:space="preserve"> знания </w:t>
      </w:r>
      <w:r w:rsidR="00454A27">
        <w:t>методов оценки</w:t>
      </w:r>
      <w:r w:rsidR="00DF4920">
        <w:t>.</w:t>
      </w:r>
    </w:p>
    <w:p w:rsidR="00556512" w:rsidRDefault="00DF4920" w:rsidP="008A1C2C">
      <w:pPr>
        <w:spacing w:after="180"/>
      </w:pPr>
      <w:r>
        <w:t xml:space="preserve"> </w:t>
      </w:r>
      <w:sdt>
        <w:sdtPr>
          <w:id w:val="-1150367223"/>
          <w:placeholder>
            <w:docPart w:val="7C913CE7B107F74488A795469C53366F"/>
          </w:placeholder>
          <w:temporary/>
          <w:showingPlcHdr/>
          <w15:appearance w15:val="hidden"/>
        </w:sdtPr>
        <w:sdtEndPr/>
        <w:sdtContent>
          <w:r w:rsidR="00472BDB">
            <w:t>Образование</w:t>
          </w:r>
        </w:sdtContent>
      </w:sdt>
    </w:p>
    <w:p w:rsidR="008A1C2C" w:rsidRDefault="008A1C2C" w:rsidP="008A1C2C">
      <w:pPr>
        <w:spacing w:after="180"/>
      </w:pPr>
      <w:r>
        <w:t>1.</w:t>
      </w:r>
      <w:r w:rsidR="008F2D95">
        <w:t>09.2006 – 30.0</w:t>
      </w:r>
      <w:r w:rsidR="006064B7">
        <w:t xml:space="preserve">6.2008 </w:t>
      </w:r>
      <w:proofErr w:type="spellStart"/>
      <w:r w:rsidR="009F3BE7">
        <w:t>Марганецкий</w:t>
      </w:r>
      <w:proofErr w:type="spellEnd"/>
      <w:r w:rsidR="009F3BE7">
        <w:t xml:space="preserve"> </w:t>
      </w:r>
      <w:proofErr w:type="spellStart"/>
      <w:r w:rsidR="009F3BE7">
        <w:t>Нацир</w:t>
      </w:r>
      <w:r w:rsidR="00C17DB9">
        <w:t>нальный</w:t>
      </w:r>
      <w:proofErr w:type="spellEnd"/>
      <w:r w:rsidR="00C17DB9">
        <w:t xml:space="preserve"> горный колледж</w:t>
      </w:r>
      <w:r w:rsidR="00E525CD">
        <w:t xml:space="preserve">; специальность- экономика </w:t>
      </w:r>
      <w:proofErr w:type="spellStart"/>
      <w:r w:rsidR="00E525CD">
        <w:t>прелприятия</w:t>
      </w:r>
      <w:proofErr w:type="spellEnd"/>
      <w:r w:rsidR="00767F2B">
        <w:t>.</w:t>
      </w:r>
    </w:p>
    <w:p w:rsidR="00767F2B" w:rsidRDefault="00767F2B" w:rsidP="008A1C2C">
      <w:pPr>
        <w:spacing w:after="180"/>
      </w:pPr>
      <w:r>
        <w:t xml:space="preserve">01.09.2008-2009 </w:t>
      </w:r>
      <w:proofErr w:type="spellStart"/>
      <w:r w:rsidR="0015632C">
        <w:t>Днепропетповский</w:t>
      </w:r>
      <w:proofErr w:type="spellEnd"/>
      <w:r w:rsidR="0015632C">
        <w:t xml:space="preserve"> </w:t>
      </w:r>
      <w:proofErr w:type="spellStart"/>
      <w:r w:rsidR="0015632C">
        <w:t>уеиверситет</w:t>
      </w:r>
      <w:proofErr w:type="spellEnd"/>
      <w:r w:rsidR="0015632C">
        <w:t xml:space="preserve"> экономики и </w:t>
      </w:r>
      <w:proofErr w:type="spellStart"/>
      <w:r w:rsidR="0015632C">
        <w:t>права</w:t>
      </w:r>
      <w:r w:rsidR="00803BC0">
        <w:t>;специальность-эконосика</w:t>
      </w:r>
      <w:proofErr w:type="spellEnd"/>
      <w:r w:rsidR="00803BC0">
        <w:t xml:space="preserve"> предприятия</w:t>
      </w:r>
      <w:bookmarkStart w:id="0" w:name="_GoBack"/>
      <w:bookmarkEnd w:id="0"/>
    </w:p>
    <w:p w:rsidR="00556512" w:rsidRDefault="00556512"/>
    <w:p w:rsidR="00556512" w:rsidRDefault="00516E09">
      <w:pPr>
        <w:pStyle w:val="1"/>
      </w:pPr>
      <w:sdt>
        <w:sdtPr>
          <w:id w:val="617349259"/>
          <w:placeholder>
            <w:docPart w:val="1E56738C6403A34C8C1A0E648B0B597B"/>
          </w:placeholder>
          <w:temporary/>
          <w:showingPlcHdr/>
          <w15:appearance w15:val="hidden"/>
        </w:sdtPr>
        <w:sdtEndPr/>
        <w:sdtContent>
          <w:r w:rsidR="00472BDB">
            <w:t>Опыт работы</w:t>
          </w:r>
        </w:sdtContent>
      </w:sdt>
    </w:p>
    <w:p w:rsidR="00556512" w:rsidRDefault="00DF4920">
      <w:pPr>
        <w:pStyle w:val="2"/>
      </w:pPr>
      <w:r>
        <w:t xml:space="preserve">2011-2017 </w:t>
      </w:r>
      <w:r w:rsidR="00885313">
        <w:t>ломбард ,,</w:t>
      </w:r>
      <w:proofErr w:type="spellStart"/>
      <w:r w:rsidR="00885313">
        <w:t>Диамантовый</w:t>
      </w:r>
      <w:proofErr w:type="spellEnd"/>
      <w:r w:rsidR="00885313">
        <w:t xml:space="preserve"> Дом,,</w:t>
      </w:r>
    </w:p>
    <w:p w:rsidR="00556512" w:rsidRDefault="000D1546">
      <w:pPr>
        <w:pStyle w:val="3"/>
      </w:pPr>
      <w:r>
        <w:t>Кассир-оценщик</w:t>
      </w:r>
    </w:p>
    <w:p w:rsidR="00556512" w:rsidRDefault="00AE5424">
      <w:r>
        <w:t>-оценка залога</w:t>
      </w:r>
    </w:p>
    <w:p w:rsidR="00AE5424" w:rsidRDefault="00CA5773">
      <w:r>
        <w:t>2017-2019 ломбард ,,</w:t>
      </w:r>
      <w:r w:rsidR="001F2FCB">
        <w:t>Благо,,</w:t>
      </w:r>
    </w:p>
    <w:p w:rsidR="001F2FCB" w:rsidRDefault="001F2FCB">
      <w:r>
        <w:t>-оценка залога</w:t>
      </w:r>
    </w:p>
    <w:p w:rsidR="00556512" w:rsidRDefault="001F2FCB" w:rsidP="00E3029A">
      <w:r>
        <w:t>-переуступка зало</w:t>
      </w:r>
      <w:r w:rsidR="00C3600A">
        <w:t>го</w:t>
      </w:r>
      <w:r w:rsidR="00E3029A">
        <w:t>вого имущества</w:t>
      </w:r>
    </w:p>
    <w:p w:rsidR="00556512" w:rsidRDefault="00556512">
      <w:pPr>
        <w:pStyle w:val="2"/>
      </w:pPr>
    </w:p>
    <w:p w:rsidR="00556512" w:rsidRDefault="00556512"/>
    <w:sectPr w:rsidR="00556512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E09" w:rsidRDefault="00516E09">
      <w:pPr>
        <w:spacing w:after="0" w:line="240" w:lineRule="auto"/>
      </w:pPr>
      <w:r>
        <w:separator/>
      </w:r>
    </w:p>
  </w:endnote>
  <w:endnote w:type="continuationSeparator" w:id="0">
    <w:p w:rsidR="00516E09" w:rsidRDefault="0051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E09" w:rsidRDefault="00516E09">
      <w:pPr>
        <w:spacing w:after="0" w:line="240" w:lineRule="auto"/>
      </w:pPr>
      <w:r>
        <w:separator/>
      </w:r>
    </w:p>
  </w:footnote>
  <w:footnote w:type="continuationSeparator" w:id="0">
    <w:p w:rsidR="00516E09" w:rsidRDefault="0051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512" w:rsidRDefault="00472BDB">
    <w:pPr>
      <w:pStyle w:val="a7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26BAEC2" id="Group 4" o:spid="_x0000_s1026" alt="Название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512" w:rsidRDefault="00472BDB">
    <w:pPr>
      <w:pStyle w:val="a7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1FD980" id="Группа 5" o:spid="_x0000_s1026" alt="Название: Фон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">
              <v:rect id="Прямоугольник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Прямоугольник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80"/>
    <w:rsid w:val="000C40C0"/>
    <w:rsid w:val="000D1546"/>
    <w:rsid w:val="000D75DE"/>
    <w:rsid w:val="0015632C"/>
    <w:rsid w:val="001807F0"/>
    <w:rsid w:val="00184E80"/>
    <w:rsid w:val="001F2FCB"/>
    <w:rsid w:val="00267EC8"/>
    <w:rsid w:val="003A4AF0"/>
    <w:rsid w:val="00454A27"/>
    <w:rsid w:val="00472BDB"/>
    <w:rsid w:val="004D20AC"/>
    <w:rsid w:val="00516E09"/>
    <w:rsid w:val="00556512"/>
    <w:rsid w:val="006064B7"/>
    <w:rsid w:val="007207CC"/>
    <w:rsid w:val="00767F2B"/>
    <w:rsid w:val="00803BC0"/>
    <w:rsid w:val="00885313"/>
    <w:rsid w:val="008A1C2C"/>
    <w:rsid w:val="008F2D95"/>
    <w:rsid w:val="009F3BE7"/>
    <w:rsid w:val="00AE5424"/>
    <w:rsid w:val="00BE4962"/>
    <w:rsid w:val="00C17DB9"/>
    <w:rsid w:val="00C3600A"/>
    <w:rsid w:val="00CA5773"/>
    <w:rsid w:val="00CD48DA"/>
    <w:rsid w:val="00CE15D4"/>
    <w:rsid w:val="00D9388D"/>
    <w:rsid w:val="00DF4920"/>
    <w:rsid w:val="00E3029A"/>
    <w:rsid w:val="00E525CD"/>
    <w:rsid w:val="00F836E9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75709"/>
  <w15:chartTrackingRefBased/>
  <w15:docId w15:val="{2CA4AC81-8D8B-7349-878A-F6CF667E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Заголовок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F8353BF-88F9-9C47-B1B8-238F777C8DA8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A0D9554963054C85665838C6D2F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5F9565-EF0B-0040-863A-BB4B41409BB2}"/>
      </w:docPartPr>
      <w:docPartBody>
        <w:p w:rsidR="002C2FFC" w:rsidRDefault="00A22F78">
          <w:pPr>
            <w:pStyle w:val="7BA0D9554963054C85665838C6D2F87E"/>
          </w:pPr>
          <w:r>
            <w:t>Сводка навыков</w:t>
          </w:r>
        </w:p>
      </w:docPartBody>
    </w:docPart>
    <w:docPart>
      <w:docPartPr>
        <w:name w:val="7C913CE7B107F74488A795469C533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5B8E7D-0A36-B843-A811-61D5408E0BE0}"/>
      </w:docPartPr>
      <w:docPartBody>
        <w:p w:rsidR="002C2FFC" w:rsidRDefault="00A22F78">
          <w:pPr>
            <w:pStyle w:val="7C913CE7B107F74488A795469C53366F"/>
          </w:pPr>
          <w:r>
            <w:t>Образование</w:t>
          </w:r>
        </w:p>
      </w:docPartBody>
    </w:docPart>
    <w:docPart>
      <w:docPartPr>
        <w:name w:val="1E56738C6403A34C8C1A0E648B0B5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F803E-7E36-9240-A66A-D27051E9FCED}"/>
      </w:docPartPr>
      <w:docPartBody>
        <w:p w:rsidR="002C2FFC" w:rsidRDefault="00A22F78">
          <w:pPr>
            <w:pStyle w:val="1E56738C6403A34C8C1A0E648B0B597B"/>
          </w:pPr>
          <w: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78"/>
    <w:rsid w:val="002C2FFC"/>
    <w:rsid w:val="007724A5"/>
    <w:rsid w:val="00A2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BA6E4A7AEEAC47A19559ED26A0BE0F">
    <w:name w:val="1EBA6E4A7AEEAC47A19559ED26A0BE0F"/>
  </w:style>
  <w:style w:type="paragraph" w:customStyle="1" w:styleId="47366CA7F69A8D4BA96769FAF5ADAC38">
    <w:name w:val="47366CA7F69A8D4BA96769FAF5ADAC38"/>
  </w:style>
  <w:style w:type="paragraph" w:customStyle="1" w:styleId="7BA0D9554963054C85665838C6D2F87E">
    <w:name w:val="7BA0D9554963054C85665838C6D2F87E"/>
  </w:style>
  <w:style w:type="paragraph" w:customStyle="1" w:styleId="82658C4BAF77ED448123EDC8C3974A3A">
    <w:name w:val="82658C4BAF77ED448123EDC8C3974A3A"/>
  </w:style>
  <w:style w:type="paragraph" w:customStyle="1" w:styleId="7C913CE7B107F74488A795469C53366F">
    <w:name w:val="7C913CE7B107F74488A795469C53366F"/>
  </w:style>
  <w:style w:type="paragraph" w:customStyle="1" w:styleId="5C64B8F7F7F77E43A38BE167B6F81289">
    <w:name w:val="5C64B8F7F7F77E43A38BE167B6F81289"/>
  </w:style>
  <w:style w:type="paragraph" w:customStyle="1" w:styleId="C7AED1398AE94E4DB24BA2E1439CB2AC">
    <w:name w:val="C7AED1398AE94E4DB24BA2E1439CB2AC"/>
  </w:style>
  <w:style w:type="paragraph" w:customStyle="1" w:styleId="1E56738C6403A34C8C1A0E648B0B597B">
    <w:name w:val="1E56738C6403A34C8C1A0E648B0B597B"/>
  </w:style>
  <w:style w:type="paragraph" w:customStyle="1" w:styleId="17A06BE8AA0C7842AFDE470D9AD3765A">
    <w:name w:val="17A06BE8AA0C7842AFDE470D9AD3765A"/>
  </w:style>
  <w:style w:type="paragraph" w:customStyle="1" w:styleId="17B339AC80594E4A9AB3459EF43B5F41">
    <w:name w:val="17B339AC80594E4A9AB3459EF43B5F41"/>
  </w:style>
  <w:style w:type="paragraph" w:customStyle="1" w:styleId="AC415C04E14F5A46A2DB306FFAE4FA6E">
    <w:name w:val="AC415C04E14F5A46A2DB306FFAE4FA6E"/>
  </w:style>
  <w:style w:type="paragraph" w:customStyle="1" w:styleId="5D88EC4D32D2EA4B91F5EC0BAFAE8013">
    <w:name w:val="5D88EC4D32D2EA4B91F5EC0BAFAE8013"/>
  </w:style>
  <w:style w:type="paragraph" w:customStyle="1" w:styleId="E5F7E2C8F175E54082FA495412BF3C9B">
    <w:name w:val="E5F7E2C8F175E54082FA495412BF3C9B"/>
  </w:style>
  <w:style w:type="paragraph" w:customStyle="1" w:styleId="4058F6A9BE5F6A4DA6C9CE35CCD56193">
    <w:name w:val="4058F6A9BE5F6A4DA6C9CE35CCD56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%7b5F8353BF-88F9-9C47-B1B8-238F777C8DA8%7dtf50002038.dotx</Template>
  <TotalTime>56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29</cp:revision>
  <dcterms:created xsi:type="dcterms:W3CDTF">2019-03-07T16:53:00Z</dcterms:created>
  <dcterms:modified xsi:type="dcterms:W3CDTF">2019-03-08T12:23:00Z</dcterms:modified>
</cp:coreProperties>
</file>