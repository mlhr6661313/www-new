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719"/>
        <w:tblW w:w="16069" w:type="dxa"/>
        <w:tblBorders>
          <w:top w:val="single" w:sz="6" w:space="0" w:color="5C87B2"/>
          <w:left w:val="single" w:sz="6" w:space="0" w:color="5C87B2"/>
          <w:bottom w:val="single" w:sz="6" w:space="0" w:color="5C87B2"/>
          <w:right w:val="single" w:sz="6" w:space="0" w:color="5C87B2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498"/>
        <w:gridCol w:w="1416"/>
        <w:gridCol w:w="1938"/>
        <w:gridCol w:w="3463"/>
        <w:gridCol w:w="1585"/>
        <w:gridCol w:w="1957"/>
        <w:gridCol w:w="2212"/>
      </w:tblGrid>
      <w:tr w:rsidR="00887A87" w:rsidRPr="001B0586" w14:paraId="002723B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31FA0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Найменування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520F85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Код ЄДРПОУ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2A62DD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Дата та номер протоколу про створення відокремленого підрозділу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3C1FBABC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284BA147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876F89B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Адреса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072C4E05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49B9C519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6CB1B28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Телефон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68DDCDE2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203036C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4B29522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Керівник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02102A93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413DE833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F01B91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Види фінансових послуг</w:t>
            </w:r>
          </w:p>
        </w:tc>
      </w:tr>
      <w:tr w:rsidR="00887A87" w:rsidRPr="001B0586" w14:paraId="531EAAE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891F453" w14:textId="77777777" w:rsidR="00887A87" w:rsidRPr="000F4411" w:rsidRDefault="00735EC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5713FC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41811998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A667C4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E78D0A" w14:textId="77777777" w:rsidR="00887A87" w:rsidRPr="000F4411" w:rsidRDefault="00887A87" w:rsidP="000773E9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36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Дніпропетровська обл.,                м. Дніпро, пр. Калнишевського Петра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30, прим. 44.</w:t>
            </w:r>
          </w:p>
          <w:p w14:paraId="691A935E" w14:textId="77777777" w:rsidR="00887A87" w:rsidRPr="000F4411" w:rsidRDefault="00887A87" w:rsidP="009529F4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947C14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0676108478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68D991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6F626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CCFD66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8F8DE6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2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43A7EA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E8DA369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C2C01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58018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Чернівецька обл., м. Чернівці, вул. Ентузіастів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2і/11.</w:t>
            </w:r>
          </w:p>
          <w:p w14:paraId="0C504777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D2658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0676111485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8E39A5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Данилов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4658F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DA0248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60B24A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№ 3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4A4934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B3E9A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18A9F4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Львівська обл., м. Львів, вул. Стрийська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57.</w:t>
            </w:r>
          </w:p>
          <w:p w14:paraId="523CC524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3C53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0676109929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912E8A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B3250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B01EB8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3A77C01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4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4D2E72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AFB9D76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D48DBC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40000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Сумська обл., м. Суми, </w:t>
            </w:r>
            <w:r w:rsidR="006207C7" w:rsidRPr="000F4411">
              <w:rPr>
                <w:rFonts w:ascii="Bookman Old Style" w:hAnsi="Bookman Old Style" w:cs="Calibri"/>
                <w:sz w:val="16"/>
                <w:szCs w:val="16"/>
              </w:rPr>
              <w:t>вул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Соборн</w:t>
            </w:r>
            <w:r w:rsidR="006207C7" w:rsidRPr="000F4411">
              <w:rPr>
                <w:rFonts w:ascii="Bookman Old Style" w:hAnsi="Bookman Old Style" w:cs="Calibri"/>
                <w:sz w:val="16"/>
                <w:szCs w:val="16"/>
              </w:rPr>
              <w:t>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44.</w:t>
            </w:r>
          </w:p>
          <w:p w14:paraId="424E454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C4A8C8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0676112001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8BE163" w14:textId="7A4919FA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527FE8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38C03B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3B58AD0" w14:textId="77777777" w:rsidR="00887A87" w:rsidRPr="000F4411" w:rsidRDefault="00735ECE" w:rsidP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5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B0F33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5A2F5DD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BEED10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Соборна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190.</w:t>
            </w:r>
          </w:p>
          <w:p w14:paraId="6299471E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4A2E9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0676110392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AA895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521F6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DD3148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D768394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6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A29C49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75255F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B9B0F7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Київська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77.</w:t>
            </w:r>
          </w:p>
          <w:p w14:paraId="1AC6B65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4E13CD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0676110665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5A8466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96309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A6451B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5C6783F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7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  <w:p w14:paraId="69FFEB7D" w14:textId="77777777" w:rsidR="002721D3" w:rsidRPr="000F4411" w:rsidRDefault="002721D3">
            <w:pPr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FA1C1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15481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7CA0F4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13300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Бердичів, вул. Житомирська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15.</w:t>
            </w:r>
          </w:p>
          <w:p w14:paraId="4A37ACB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EA0741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0676108849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251E7B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0F34AA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4579D19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A0ED1E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8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B584E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B9104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B32725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21000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Вінницька обл., м. Вінниця, пр. Юності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20а.</w:t>
            </w:r>
          </w:p>
          <w:p w14:paraId="0CF1BA1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CE3B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0676112042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39AC44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92880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EFD5E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6A14D2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9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ADB85F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86E68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47D1D2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Житомир, вул. Гоголівська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1.</w:t>
            </w:r>
          </w:p>
          <w:p w14:paraId="20491EE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339E4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4B9DCC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F1880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D1C941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3140C9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10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8F400E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41812001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F99152D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CE531D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11500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Коростень, вул. Грушевського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25.</w:t>
            </w:r>
          </w:p>
          <w:p w14:paraId="1C574B5D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F301B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63FB3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16648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5DFC16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C69535F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11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B065CF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41812017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D3EB19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306771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пр. Ювілейний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5F09E1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29, прим.2</w:t>
            </w:r>
          </w:p>
          <w:p w14:paraId="60FD359D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EA08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1225F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093B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276005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0B51CD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12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14E06F5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41812022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96DA48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4E4388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69068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пр. Моторобудівників, 64.</w:t>
            </w:r>
          </w:p>
          <w:p w14:paraId="4B81B85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89FAD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0676112134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68A8AE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1BD2E3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0BF0F3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F8EEF1" w14:textId="77777777" w:rsidR="00887A87" w:rsidRPr="000F4411" w:rsidRDefault="00735ECE" w:rsidP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13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F35065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41812038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45FF90C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E230B5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вул. Героїв 93-ї Бригади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30.</w:t>
            </w:r>
          </w:p>
          <w:p w14:paraId="00734016" w14:textId="77777777" w:rsidR="00887A87" w:rsidRPr="000F4411" w:rsidRDefault="00887A87" w:rsidP="00A70955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6E458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0676112137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6E914B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C8A06C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22B6EE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CB7E7B1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14 ПОВНЕ ТОВАРИСТВО "ЛОМБАРД "ПЕРШИЙ" ТОВАРИСТВО З ОБМЕЖЕНОЮ ВІДПОВІДАЛЬНІСТЮ "МІКРОФІНАНС" І КОМПАНІЯ"</w:t>
            </w:r>
          </w:p>
          <w:p w14:paraId="66405BC6" w14:textId="77777777" w:rsidR="002721D3" w:rsidRPr="000F4411" w:rsidRDefault="002721D3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</w:p>
          <w:p w14:paraId="4E0D991D" w14:textId="77777777" w:rsidR="002721D3" w:rsidRPr="000F4411" w:rsidRDefault="002721D3">
            <w:pPr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AB7D3BC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41812043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42CA34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54374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49000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Дніпровська обл., м. Дніпро, </w:t>
            </w:r>
            <w:r w:rsidR="005F09E1" w:rsidRPr="000F4411">
              <w:rPr>
                <w:rFonts w:ascii="Bookman Old Style" w:hAnsi="Bookman Old Style" w:cs="Calibri"/>
                <w:sz w:val="16"/>
                <w:szCs w:val="16"/>
              </w:rPr>
              <w:t>пр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Б.Хмельницького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r w:rsidR="005F09E1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119, прим.1</w:t>
            </w:r>
            <w:r w:rsidR="004F292E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7</w:t>
            </w:r>
          </w:p>
          <w:p w14:paraId="43D9B1E1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9CDB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0676108533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A5E28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F081AD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  <w:p w14:paraId="61ABB6DE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3934794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42DC5F2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B0F8BD6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E74700D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FB7E5C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</w:p>
        </w:tc>
      </w:tr>
      <w:tr w:rsidR="00887A87" w:rsidRPr="001B0586" w14:paraId="78566A0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749974F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15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3EAF48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41812059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D7211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1E4C13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85100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Костянтинівка, вул. Ціолковського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4F292E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72г</w:t>
            </w:r>
          </w:p>
          <w:p w14:paraId="15593605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7A0B60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0676113841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32622" w14:textId="0D1EE752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Адномах Леонід Леонідович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AAD26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5BCA43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2F23C8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16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7C65D4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41812064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5B5C5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F360C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87500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Маріуполь, пр. Миру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102.</w:t>
            </w:r>
          </w:p>
          <w:p w14:paraId="26D4C24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2F088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0676114134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66BC84" w14:textId="2FFFE9D5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Адномах Леонід Леонідович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5B0AD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47016A7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0F59DD7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17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9B5073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41812071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0E3899A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2295A3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56500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Миколаївська обл.,                        м. Вознесенськ, вул. Київська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           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18-3.</w:t>
            </w:r>
          </w:p>
          <w:p w14:paraId="4DD36D00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096A3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0676112819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CE2A6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Лосихин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CFE142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F1ECAE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5ED1CB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18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A31BCE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6E9D7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9C440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84109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Слов'янськ, вул. Комяхова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67</w:t>
            </w:r>
          </w:p>
          <w:p w14:paraId="13EAEAA2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3808C4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0676114607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B51EB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6858A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289CEE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5AC287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19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E5A13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B678617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FED9B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Львівська обл., м. Львів, вул. Шевченко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358.</w:t>
            </w:r>
          </w:p>
          <w:p w14:paraId="759B378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AF6A80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0676110175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958C97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3F396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4B7E7FC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D34D62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20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44C7DC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582C2BE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41812111</w:t>
            </w:r>
          </w:p>
          <w:p w14:paraId="5475BF60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443BA33C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EF21B13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057F6B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84100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Донецька обл., м. Слов'янськ, </w:t>
            </w:r>
            <w:r w:rsidR="004F292E" w:rsidRPr="000F4411">
              <w:rPr>
                <w:rFonts w:ascii="Bookman Old Style" w:hAnsi="Bookman Old Style" w:cs="Calibri"/>
                <w:sz w:val="16"/>
                <w:szCs w:val="16"/>
              </w:rPr>
              <w:t>площа Соборна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9.</w:t>
            </w:r>
          </w:p>
          <w:p w14:paraId="12F60BB5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2BDE72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0676114780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017E07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4C9861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759306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F9CF03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21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878360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C7D92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E3BBB7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Дніпропетровська обл., </w:t>
            </w:r>
            <w:r w:rsidR="004F292E" w:rsidRPr="000F4411">
              <w:rPr>
                <w:rFonts w:ascii="Bookman Old Style" w:hAnsi="Bookman Old Style" w:cs="Calibri"/>
                <w:sz w:val="16"/>
                <w:szCs w:val="16"/>
              </w:rPr>
              <w:t xml:space="preserve">                  м. Кривий Ріг, пр.Південний, 30, прим.17</w:t>
            </w:r>
          </w:p>
          <w:p w14:paraId="45A51493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1334F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0676108642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E4320A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606D97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F0558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A253F5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22 ПОВНЕ ТОВАРИСТВО "ЛОМБАРД "ПЕРШИЙ" ТОВАРИСТВО З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lastRenderedPageBreak/>
              <w:t>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57B9980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lastRenderedPageBreak/>
              <w:t>41812132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1BC7F85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74D7C1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10001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</w:t>
            </w:r>
            <w:r w:rsidR="004F292E" w:rsidRPr="000F4411">
              <w:rPr>
                <w:rFonts w:ascii="Bookman Old Style" w:hAnsi="Bookman Old Style" w:cs="Calibri"/>
                <w:sz w:val="16"/>
                <w:szCs w:val="16"/>
              </w:rPr>
              <w:t xml:space="preserve"> м. Житомир, вул..Київська, 122/5</w:t>
            </w:r>
          </w:p>
          <w:p w14:paraId="2885B0B3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D8959A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0676109389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EFEEDE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AB7DC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87F205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B181725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23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63CDC9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41812148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E7EB05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2FE7F2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Грушевського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1.</w:t>
            </w:r>
          </w:p>
          <w:p w14:paraId="63E2138A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14932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0676111203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5E79A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6E4CA4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1ADC53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08B80B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24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89634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41812153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B34AA1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42CB2B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36039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Полтавська обл., м. Полтава, вул. Великотирнівська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35/2.</w:t>
            </w:r>
          </w:p>
          <w:p w14:paraId="087911C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ACD5DE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0676111438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956ACF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2F53C6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984E1B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72E927" w14:textId="77777777" w:rsidR="00887A87" w:rsidRPr="000F4411" w:rsidRDefault="00735ECE" w:rsidP="002F06CC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25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675CC6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41812169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5F0F71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E0311A" w14:textId="77777777" w:rsidR="00887A87" w:rsidRPr="000F4411" w:rsidRDefault="00887A87" w:rsidP="002F06CC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71501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Енергодар, вул. Українська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5C55D4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16, прим.107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87E21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0676112711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9B56A3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</w:rPr>
              <w:t>Лапков Віталій Камільович.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5769DB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BB730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D350FD" w14:textId="77777777" w:rsidR="00887A87" w:rsidRPr="000F4411" w:rsidRDefault="00735ECE" w:rsidP="002F06CC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26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AD6E641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14C3E7A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05B9B1" w14:textId="77777777" w:rsidR="00887A87" w:rsidRPr="000F4411" w:rsidRDefault="00887A87" w:rsidP="002F06CC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68000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Од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еська обл., м. Чорноморськ, пр.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Мира, 18/22н.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B1A04D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0676113168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5FA47A" w14:textId="77777777" w:rsidR="00887A87" w:rsidRPr="000F4411" w:rsidRDefault="00887A87" w:rsidP="00066B10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</w:rPr>
              <w:t>Лушніков Максим В'ячеславович.</w:t>
            </w:r>
          </w:p>
          <w:p w14:paraId="1435DBED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42D375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F6C38B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D922A3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27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129716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41822334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3B18F6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39537C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61098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Харківська обл., м. Харків,                 вул. Полтавський шлях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152</w:t>
            </w:r>
          </w:p>
          <w:p w14:paraId="0A4485C8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CF2F2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0676114997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90E49D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9F2572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6F8F3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C7B391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28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40B6C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41822343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B139A1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FC8B96" w14:textId="77777777" w:rsidR="00887A87" w:rsidRPr="000F4411" w:rsidRDefault="00887A87" w:rsidP="004B031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61044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Харківська обл., м. Харків, 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пр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пр.Московський 256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83D8DF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0676115120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23EBFB" w14:textId="77777777" w:rsidR="00887A87" w:rsidRPr="000F4411" w:rsidRDefault="00887A87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20D786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2D5B96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994B66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29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  <w:p w14:paraId="3EEE5DC6" w14:textId="77777777" w:rsidR="00C53158" w:rsidRPr="000F4411" w:rsidRDefault="00C53158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9046FA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41822355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FFBAB1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9D1ED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Харківська обл.,                               м. Харків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, пр.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Гагарина, буд.22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E7185D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0676115529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9E6227" w14:textId="77777777" w:rsidR="00887A87" w:rsidRPr="000F4411" w:rsidRDefault="00887A87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285F1D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07A6063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C372E91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C022B58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45B16C" w14:textId="77777777" w:rsidR="00735ECE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3EB47000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397BD4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79068, Львівська обл., місто Львів, Шевченківський район, ВУЛИЦЯ МАЗЕПИ І. ГЕТЬМАНА, будинок 11Е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5046F6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6132208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BF2821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734EE1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28B2CA2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749958C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CFAD15C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41866345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3E846C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526B0072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CEDC1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61105, Харківська обл., місто Харків, Комінтернівський район, ПРОСПЕКТ Г. СТАЛІНГРАДА, будинок 134-3</w:t>
            </w:r>
            <w:r w:rsidR="005C55D4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літ В-1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39E4E0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0676131267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0E1E40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AB2B8F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17D79EA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029674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32 ПОВНОГО ТОВАРИСТВА "ЛОМБАРД "ПЕРШИЙ" ТОВАРИСТВО З ОБМЕЖЕНОЮ ВІДПОВІДАЛЬНІСТЮ "МІКРОФІНАНС" І КОМПАНІЯ"</w:t>
            </w:r>
          </w:p>
          <w:p w14:paraId="7452E13D" w14:textId="77777777" w:rsidR="00D41170" w:rsidRPr="000F4411" w:rsidRDefault="00D41170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97E02A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41866350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7F809A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79756983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5DB111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61091, Харківська обл., місто Харків, Фрунзенський район, СТАДІОННИЙ ПРОЇЗД, будинок 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5E9100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0676130996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ED6CD7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7544A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7DD47BD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5ED1F9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E1B7ED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41866366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259D14B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5ABF0E0D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8AE07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81054, Львівська обл., Яворівський район, місто Новояворівськ, ВУЛИЦЯ БАНДЕРИ С., будинок 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D2039B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0676137597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E12B25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41227B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1F0B1B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A08315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D1A6A7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41866371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0F32F56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0C6BA17B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E97BF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76018, Івано-Франківська обл., місто Івано-Франківськ, ВУЛИЦЯ ШЕРЕМЕТИ, будинок 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B031DE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0676133239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76120A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9ED982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6D2B9E8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837786C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1389FF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41866387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A1CF68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6D9EA577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EBA84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33022, Рівненська обл., місто Рівне, ПРОСПЕКТ КНЯЗЯ РОМАНА, будинок 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86568F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0676131389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B3887C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Костельнюк Роман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87E365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617BB82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D6DEFEC" w14:textId="77777777" w:rsidR="00735ECE" w:rsidRPr="000F4411" w:rsidRDefault="002721D3" w:rsidP="00735EC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 </w:t>
            </w:r>
            <w:r w:rsidR="00735EC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36 ПОВНОГО ТОВАРИСТВА "ЛОМБАРД "ПЕРШИЙ" ТОВАРИСТВО З ОБМЕЖЕНОЮ ВІДПОВІДАЛЬНІСТЮ "МІКРОФІНАНС" І КОМПАНІЯ"</w:t>
            </w:r>
          </w:p>
          <w:p w14:paraId="3D99F7D8" w14:textId="77777777" w:rsidR="00C53158" w:rsidRPr="000F4411" w:rsidRDefault="00C53158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C5DB68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41866392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7EF89F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4514F5C8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25C39C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79058, Львівська обл., місто Львів, Шевченківський район, ПРОСПЕКТ ЧОРНОВОЛА, будинок 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CE1C3A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6132651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1DADC5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02A1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13FEF35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549D7D" w14:textId="77777777" w:rsidR="00735ECE" w:rsidRPr="000F4411" w:rsidRDefault="002721D3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735EC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32A9EC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41866408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19EE03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7ECCF25B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7A844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88000, Закарпатська обл., місто Ужгород, ПЛОЩА ПЕТЕФІ ШАНДОРА, будинок 42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31249B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6134656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562A78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8277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6C71FD4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6C96AA1" w14:textId="77777777" w:rsidR="00735ECE" w:rsidRPr="000F4411" w:rsidRDefault="002721D3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735EC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80C7428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41866413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0D12249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321D18BF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4B2324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85100, Донецька обл., місто Костянтинівка, ВУЛИЦЯ ЦІОЛКОВСЬКОГО, будинок 72Д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8FE80E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0676131503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641F7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9DD9B9E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7ABAD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447BA7A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C0ED9DF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0C91FB3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D1C7DC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20ECEE62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81E691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11501, Житомирська обл., м.коростень, вул.Базарна площа, 4а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770EA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0676115689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7A35E6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3727D7E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450271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5B1DB55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6DC9726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79F7DF2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CAF9164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2669996C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2F93E2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07400, Київська обл., м.Бровари, вул.Гагаріна, буд.11, прим.112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9222B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067 6172087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B06FA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3B88E66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Данилов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3B9706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694AAAE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DC1D33F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D1E42A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22AF5A7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651ECBB3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98F88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65023,  Одеська обл., м.Одеса, вулл.Торгова, буд.49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8437C2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0676172082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5C0823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B0E787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AF0474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635E7FD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8A8AA6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F5E763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BA75CA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6545A26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3D8A1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65078, Одеська обл., м.Одеса, вул.Генерала Петрова, буд.33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прим.3</w:t>
            </w:r>
          </w:p>
          <w:p w14:paraId="664A6D74" w14:textId="77777777" w:rsidR="005C55D4" w:rsidRPr="000F4411" w:rsidRDefault="005C55D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55FA9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0676172101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7B71F0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3CEBA0F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C4C24B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0C5F07B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B5BA869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58924B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EF1326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16271CCB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8851E3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65025, Одеська обл., м.Одеса, вул.Генерала</w:t>
            </w:r>
            <w:r w:rsidR="00066B10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Бочарова, буд.47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BA6FDF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</w:t>
            </w:r>
            <w:r w:rsidR="00066B1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6172252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6281F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E20FDA1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AEF0F8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567D618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4B835CD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F4D208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41910624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2A3BF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4F4B0D4B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49CBF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69106, Запорізька обл., м.Запоріжжя, вул.Павлокічкаська, буд.15а, прим.97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294C6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0676175507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B26C2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7EC40E1" w14:textId="40E829AE" w:rsidR="00FB16E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81C55D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1A8905A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12F1E7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D6E271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41910633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B9D361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31EF1146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66686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76018, Івано-Франківська обл., м.Коломия, вул.Мазепи, 14/2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47F015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</w:t>
            </w:r>
            <w:r w:rsidR="00066B1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6172078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D22176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A5A5873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00108A" w14:textId="77777777" w:rsidR="00066B10" w:rsidRPr="000F4411" w:rsidRDefault="00066B10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8875308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60CF9C5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5AB2799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1ACE14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41970793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60C9A1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512402B3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8655E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37500, Полтавська </w:t>
            </w:r>
            <w:r w:rsidR="00F3112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обл., м.Лубни, вул.Володимирська, буд.46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A5A6E9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0676183214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0F185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3E299E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720E068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7ADB5D0" w14:textId="77777777" w:rsidR="0067669A" w:rsidRPr="000F4411" w:rsidRDefault="0067669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2497DE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41970809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CE31F66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103880B9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AEE590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72300, Запорізька обл., м.Мелітополь, пр.50-річчя Перемоги, буд.36/1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9B388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0676140223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5949AB" w14:textId="6EFA471F" w:rsidR="0067669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6BCFC1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33FF11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F1CC2E8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6E06BD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41970814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1054CEF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3656994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03D3E" w14:textId="77777777" w:rsidR="0067669A" w:rsidRPr="000F4411" w:rsidRDefault="00F31126" w:rsidP="00F3112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50000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Дніпропетровська обл.,</w:t>
            </w:r>
          </w:p>
          <w:p w14:paraId="7C8A2B57" w14:textId="77777777" w:rsidR="00F31126" w:rsidRPr="000F4411" w:rsidRDefault="00F31126" w:rsidP="00F3112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м.Кривий Ріг, вул.Володимира Великого, буд.24, прим.67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DB52B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0676126842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0C2989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22A5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D3A418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7113895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B46034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41970826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DB8DF2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65E15BB2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7B341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65000, Одеська обл., м.Одеса, вул.Преображенська, буд.30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47432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0676140784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1A62C1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4B4F9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FC8769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EFDB49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BC6F29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41970835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016A75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3B5E004B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3E0568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76000, Івано-Франківська обл., м.Івано-Франківськ, вул.Січових Стрільців, буд.16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621730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0676183156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204CF3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34EF2C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111A4CF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79CE87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F4E4D0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41970840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FADC3F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56E0512D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970196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69000, Запорізька обл., м.Запоріжжя, вул.Північнокільцева, буд.15, прим.8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24DA52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0676172320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D834F6" w14:textId="6E7713A1" w:rsidR="0067669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748B8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08A29C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071757" w14:textId="77777777" w:rsidR="0067669A" w:rsidRPr="000F4411" w:rsidRDefault="0067669A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D06574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52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173141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C983D8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1D3F19F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E96036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20300, Черкаська обл., м.Умань, вул.Європейська, буд.58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1CF6C6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0676126844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3C6D8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604029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298AF15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F70A82F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F0C918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41970861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5F9C80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06039ADE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58EB3F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46002, Тернопільська обл., м.Тернопіль, вул.Київська, буд.18/73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45BD5C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0676121572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7E345C" w14:textId="77777777" w:rsidR="0067669A" w:rsidRPr="000F4411" w:rsidRDefault="008D4AAE" w:rsidP="008D4AAE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B8145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581E8DD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25A203A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69327AF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66663E1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11127985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CCA16F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обл., м.Кривий Ріг</w:t>
            </w:r>
            <w:r w:rsidR="0011601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просп.Поштовий, буд.48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59E90E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0676189606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4E8DBD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A0425C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26B35C8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33BFA8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74C4802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731C24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1F0B5963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70E94F" w14:textId="77777777" w:rsidR="0067669A" w:rsidRPr="000F4411" w:rsidRDefault="0011601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61000, Харківська обл., </w:t>
            </w:r>
            <w:r w:rsidR="006D36D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м.Харків,         пр. Петра Григоренка, буд.3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B333F9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0676183006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DD9ABD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864935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30B66EE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9F1A4EC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50D191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848DBA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93E018B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E1DC4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89600, Закарпатська обл., м.Мукачево, пл.Кирила і Мефодія, буд.22, прим.6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58D42D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0676184669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D0925F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8C200E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17C8043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1C8BDF9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2CEC8B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41999094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7B90B2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726AF4C5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3D305E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65069, Одеська обл., м.Одеса, пр.Добровольського, буд.75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7530EF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0676172304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E30FCD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E1F02F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0DBD8B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F562384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D7CFB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41999105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D0971A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4741AC31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77B56F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54055, Миколаївська обл., м.Миколаїв, вул.Слобідська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3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буд.51/3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7830CD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0676186264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F4FB46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854E4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097510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BAF6B1B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ACC59F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41999110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626444C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2516E1CA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E0D57A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73028, Херсонська обл., м.Херсон, вул.Кулика І., буд.122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6A9405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0676182896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BD5078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Романчук Вікторія Вікторівна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C4DE76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5AA7FBA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80C2C33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084BE9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41999126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550A01" w14:textId="77777777" w:rsidR="0067669A" w:rsidRPr="000F4411" w:rsidRDefault="00E145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6D9278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49106,  Дніпропетровська об., м.Дніпро, пр.Героїв, буд.45Д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8D1B8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0676120657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B26EAB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4C3C08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300C374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96E6CDD" w14:textId="77777777" w:rsidR="0067669A" w:rsidRPr="000F4411" w:rsidRDefault="004A5ABF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535EC3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41999131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56717B6" w14:textId="77777777" w:rsidR="0067669A" w:rsidRPr="000F4411" w:rsidRDefault="004A5A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0575CA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81400, Львівська обл., м.Самбір, вул.Валова, буд.30, прим.5а/15а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4839A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0676190531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B96DC9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B56C65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7689CF6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FB0AD46" w14:textId="77777777" w:rsidR="0067669A" w:rsidRPr="000F4411" w:rsidRDefault="004A5ABF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F44F84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41999147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9B42D0" w14:textId="77777777" w:rsidR="0067669A" w:rsidRPr="000F4411" w:rsidRDefault="004A5A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EE074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79058, Львівська обл., м.Львів, пр.В.Чорновола, буд.67-69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D5B980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0676169951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3A4AE6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584CDF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BD3215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FE61B01" w14:textId="77777777" w:rsidR="004A5ABF" w:rsidRPr="000F4411" w:rsidRDefault="004A5ABF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A6A996" w14:textId="77777777" w:rsidR="004A5ABF" w:rsidRPr="000F4411" w:rsidRDefault="004A5ABF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41999152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9C4D07B" w14:textId="77777777" w:rsidR="004A5ABF" w:rsidRPr="000F4411" w:rsidRDefault="004A5AB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3E7EFB97" w14:textId="77777777" w:rsidR="004A5ABF" w:rsidRPr="000F4411" w:rsidRDefault="004A5AB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86A1D4" w14:textId="77777777" w:rsidR="004A5ABF" w:rsidRPr="000F4411" w:rsidRDefault="004A5AB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02105, м.Київ, пр.Миру, буд.2/3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FB10EA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0676164698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C4C51C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CAB6C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0FEF70B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DB3357E" w14:textId="77777777" w:rsidR="004A5ABF" w:rsidRPr="000F4411" w:rsidRDefault="00474EAE" w:rsidP="00474EA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17D473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41999168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3E2A06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7BDF17E5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A4A5BA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18000, Черкаська обл., м.Черкаси, вул.Чорновола, буд.118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769C07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0676172033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4C68A6" w14:textId="77777777" w:rsidR="004A5ABF" w:rsidRPr="000F4411" w:rsidRDefault="00B65614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57734F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07B741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FC42692" w14:textId="77777777" w:rsidR="004A5ABF" w:rsidRPr="000F4411" w:rsidRDefault="00B65614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08A62D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41999173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DBDEFF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47069D86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D6030E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64600, Харківська обл., м.Лозова, вул.Соборна, буд.10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02713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0676172039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27C876" w14:textId="77777777" w:rsidR="004A5ABF" w:rsidRPr="000F4411" w:rsidRDefault="00B65614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42386D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503AA40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B2206B9" w14:textId="77777777" w:rsidR="004A5ABF" w:rsidRPr="000F4411" w:rsidRDefault="00B65614" w:rsidP="00B656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368DC05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41999189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CD8C8C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1095C3CF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593B8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69000, Запорізька обл., м.Запоріжжя, пр. Соборний, буд.190, прим.145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80EA8A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0676183215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B26ACD" w14:textId="4C6FFD0B" w:rsidR="004A5ABF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B81CEE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5FD033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B2E0DA" w14:textId="77777777" w:rsidR="004A5ABF" w:rsidRPr="000F4411" w:rsidRDefault="00065B41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ИЙ ПІДРОЗДІЛ №67 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СТВО З ОБМЕЖЕНОЮ ВІДПОВІДАЛЬНІСТЮ «МІКРОФІНАНС І КОМПАНІЯ» 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68FC44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42066844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FA273EE" w14:textId="77777777" w:rsidR="004A5ABF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11 </w:t>
            </w:r>
          </w:p>
          <w:p w14:paraId="66461FEA" w14:textId="77777777" w:rsidR="00065B41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11.04.2018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434587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 Донецьке шосе, буд.2Б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F06A3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0676121948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3E76B3" w14:textId="77777777" w:rsidR="00E87E71" w:rsidRPr="000F4411" w:rsidRDefault="00E87E7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25CA8EA" w14:textId="77777777" w:rsidR="004A5ABF" w:rsidRPr="000F4411" w:rsidRDefault="00065B4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C8E476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0F15955" w14:textId="77777777" w:rsidR="004A5ABF" w:rsidRPr="000F4411" w:rsidRDefault="00065B4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1B6FEA7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6725AE7" w14:textId="77777777" w:rsidR="00065B41" w:rsidRPr="000F4411" w:rsidRDefault="00065B41" w:rsidP="00ED21C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68</w:t>
            </w:r>
            <w:r w:rsidR="009A62BC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СТВ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165A03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087F5F1" w14:textId="77777777" w:rsidR="004A5ABF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1AF2D1A8" w14:textId="77777777" w:rsidR="00065B41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61C8DC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93100, Луганська область, м.</w:t>
            </w:r>
            <w:r w:rsidR="00065B4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Лисичанськ, вул. Гетьманська, буд. 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638DEA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0676122035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483CB8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E4E62A5" w14:textId="77777777" w:rsidR="004A5ABF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Олександрович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2B1AE6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0B3C3EB" w14:textId="77777777" w:rsidR="004A5ABF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883E40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F826D69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69 ПОВНОГО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AC25FE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42066865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3A5ABE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05B7D9DC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D6E30" w14:textId="77777777" w:rsidR="004A5ABF" w:rsidRPr="000F4411" w:rsidRDefault="009A62BC" w:rsidP="005F09E1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93408, Луганська область, </w:t>
            </w:r>
            <w:r w:rsidR="00E87E7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м.Сєвєродонецьк, </w:t>
            </w:r>
            <w:r w:rsidR="005F09E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пр</w:t>
            </w:r>
            <w:r w:rsidR="00E87E7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. Хімікі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в, буд. 25/18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E91A27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0676122366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9D279B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B052C31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7D2732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C55895F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011D302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D04E70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70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5E13B9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42066870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2795C6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4DA9802E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747D6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07111, м.Київ, вул. Щербаківського Данила, буд. 56/7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7BE8D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0676199425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A10D2C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7833551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’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A1204A" w14:textId="77777777" w:rsidR="009A62BC" w:rsidRPr="000F4411" w:rsidRDefault="009A62BC" w:rsidP="009A62B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360BC1C" w14:textId="77777777" w:rsidR="004A5ABF" w:rsidRPr="000F4411" w:rsidRDefault="009A62BC" w:rsidP="009A62B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627472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7CD0190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71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C1D065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42066886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64AB41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5D0A9A21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C7C2B2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69061,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Алмазна, буд. 53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51748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0676122572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DAFF4B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480CDCC" w14:textId="0CBF375F" w:rsidR="009A62BC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63ADCD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70F6F21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30BD81B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E0F72F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72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077AE61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42066891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696CB8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197CB280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D8A24E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69000,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Новокузнецька, буд. 12В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D760F5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0676122691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AF4995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0A6A3E8" w14:textId="2C26E715" w:rsidR="009A62BC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EADFC3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04970593" w14:textId="77777777" w:rsidR="004A5ABF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E9D60A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12519FF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73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633C68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42066907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11237E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2D8B7E14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708EE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61052,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Харківська область,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м.Харків, вул. Полтавський Шлях, буд. 43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27BC6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0676122743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740FB0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A8AC355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745909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2288A136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48584FD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9267F9" w14:textId="77777777" w:rsidR="004A5ABF" w:rsidRPr="000F4411" w:rsidRDefault="009A62BC" w:rsidP="009A62B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74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AB8C01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42066912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526E652" w14:textId="77777777" w:rsidR="00E87E71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605E971A" w14:textId="77777777" w:rsidR="004A5ABF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D7ACF1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36000,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Полтавська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м.Полтава, вул. Героїв Чорнобильців, буд.1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273FE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0676122803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F893F8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9514983" w14:textId="77777777" w:rsidR="00E87E71" w:rsidRPr="000F4411" w:rsidRDefault="00E87E7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7E1E2E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7587A4A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131CF99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EFB8E3E" w14:textId="77777777" w:rsidR="004A5ABF" w:rsidRPr="000F4411" w:rsidRDefault="00E87E71" w:rsidP="00ED21C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75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СТВ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38CE7FF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42066928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ACE4B3" w14:textId="77777777" w:rsidR="00E87E71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46CE704F" w14:textId="77777777" w:rsidR="004A5ABF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B752E6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71101, Запорізька область, м.Бердянськ, пр.Азовський, буд.31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F43758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0676122871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FBF320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6AAE965" w14:textId="7C6386B0" w:rsidR="00E87E71" w:rsidRPr="000F4411" w:rsidRDefault="00907C5D" w:rsidP="00E87E71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C88835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91E1BC9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3DD78DD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9A0BECC" w14:textId="77777777" w:rsidR="00534309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C46BE2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42089264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6B736D" w14:textId="77777777" w:rsidR="004A5ABF" w:rsidRPr="000F4411" w:rsidRDefault="00534309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0D37EA87" w14:textId="77777777" w:rsidR="00534309" w:rsidRPr="000F4411" w:rsidRDefault="00534309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2CECEC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49038,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Дніпропетровська область,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м.Дніпро, пл.Вокзальна (Петровського), буд.1, прим.97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89F633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0676127421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B6BB8D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745CC77" w14:textId="77777777" w:rsidR="00534309" w:rsidRPr="000F4411" w:rsidRDefault="00534309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C1CC92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4D1C0A0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7C6DF24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1688703" w14:textId="77777777" w:rsidR="004A5ABF" w:rsidRPr="000F4411" w:rsidRDefault="00534309" w:rsidP="0066325B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66325B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58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1029C5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42089278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11F66CB" w14:textId="77777777" w:rsidR="00534309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5CB7803E" w14:textId="77777777" w:rsidR="004A5ABF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BFA62A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69104,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Чумаченка/вул.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Європейська (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Малиновського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)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буд.37/24, прим.111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56525B" w14:textId="77777777" w:rsidR="004A5ABF" w:rsidRPr="000F4411" w:rsidRDefault="00DB201A" w:rsidP="00DB201A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0676127625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A23044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4229E48" w14:textId="6B9EB042" w:rsidR="00534309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1F25F1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8FF7D11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9BE0FB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0F5815D" w14:textId="77777777" w:rsidR="004A5ABF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709D56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C50A9D5" w14:textId="77777777" w:rsidR="00534309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4D90360E" w14:textId="77777777" w:rsidR="004A5ABF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6A395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43016, </w:t>
            </w:r>
            <w:r w:rsidR="001B0586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Волинська область,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м.Луцьк, вул. Левчанівської Сенаторки, буд. 13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6E6591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0676199435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B4EB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E483AB8" w14:textId="77777777" w:rsidR="00534309" w:rsidRPr="000F4411" w:rsidRDefault="00534309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017625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71E1FFD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5B622B2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6EB5E7" w14:textId="77777777" w:rsidR="004A5ABF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453C81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2EF5AF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5C9405BA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C9187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49038, Дніпропетровська область, м.Дніпро, пл.Старомостова (Островського),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7C388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0676125175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F509EE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88ABAE9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31797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E0E0852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1D767F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01F1AB6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450AF41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60231C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712FC27C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44FCAB" w14:textId="77777777" w:rsidR="001B0586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36007,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Полтавська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м.Полтава, вул. Гожулівська, </w:t>
            </w:r>
          </w:p>
          <w:p w14:paraId="019DFC13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буд. 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DC111D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0676125217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893F75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1543A25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Олександрович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4755F9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36BA2050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8BCAA09" w14:textId="77777777" w:rsidTr="00101D4C">
        <w:trPr>
          <w:trHeight w:val="630"/>
        </w:trPr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181DF0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418004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D8EEA5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72481DEF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B14C8A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65023,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Одеська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м.Одеса, вул. Садова, буд.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D22791" w14:textId="77777777" w:rsidR="004A5ABF" w:rsidRPr="000F4411" w:rsidRDefault="007A7F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0676127011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44D2EC" w14:textId="77777777" w:rsidR="004A5ABF" w:rsidRPr="000F4411" w:rsidRDefault="004A5ABF" w:rsidP="007A7FD4">
            <w:pPr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B5C7B22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’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ячеславович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EC8133" w14:textId="77777777" w:rsidR="004A5ABF" w:rsidRPr="000F4411" w:rsidRDefault="004A5ABF" w:rsidP="007A7FD4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D253DB2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6B5243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D3E2FA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B76425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899252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11BF1415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721742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43020,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Волинська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м.Луцьк, вул. В’ячеслава Хурсенка, буд. 58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F33092" w14:textId="77777777" w:rsidR="004A5ABF" w:rsidRPr="000F4411" w:rsidRDefault="007A7F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0676126407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9B129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1257550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124FF6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A92584C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965FF7" w:rsidRPr="00664D0C" w14:paraId="75E83CF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01359E" w14:textId="77777777" w:rsidR="00965FF7" w:rsidRPr="000F4411" w:rsidRDefault="00965FF7" w:rsidP="00965FF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72D654" w14:textId="77777777" w:rsidR="00965FF7" w:rsidRPr="000F4411" w:rsidRDefault="00513605" w:rsidP="00965FF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3950586" w14:textId="77777777" w:rsidR="00965FF7" w:rsidRPr="000F4411" w:rsidRDefault="00513605" w:rsidP="00965F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19136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69093, Запорізька область, м. Запоріжжя, вул. Руставі, буд.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CB2E9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D87CDF" w14:textId="77777777" w:rsidR="00965FF7" w:rsidRPr="000F4411" w:rsidRDefault="00965FF7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73B43F8" w14:textId="4D7D34A3" w:rsidR="005328F3" w:rsidRPr="000F4411" w:rsidRDefault="00907C5D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231D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B6ED4D8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965FF7" w:rsidRPr="00664D0C" w14:paraId="6B38EAF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785334" w14:textId="77777777" w:rsidR="00965FF7" w:rsidRPr="000F4411" w:rsidRDefault="00965FF7" w:rsidP="00965FF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84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1CF2FE" w14:textId="77777777" w:rsidR="00965FF7" w:rsidRPr="000F4411" w:rsidRDefault="00513605" w:rsidP="00965FF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42132361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A2D2D7" w14:textId="77777777" w:rsidR="00965FF7" w:rsidRPr="000F4411" w:rsidRDefault="00281CBB" w:rsidP="00965F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7F5069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49121, Дніпропетровська область, м. Дніпро, вул. Велика Діївська (Трофімових братів), буд. 40 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3C7881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E7B4B9" w14:textId="77777777" w:rsidR="00965FF7" w:rsidRPr="000F4411" w:rsidRDefault="00965FF7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B0CD819" w14:textId="77777777" w:rsidR="005328F3" w:rsidRPr="000F4411" w:rsidRDefault="005328F3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CB2E71" w14:textId="77777777" w:rsidR="009A4EB8" w:rsidRPr="000F4411" w:rsidRDefault="009A4EB8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BC18C87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5F06BA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19AC9FF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85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43DB09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8369FDF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9FE473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49125, Дніпропетровська область, м. Дніпро, вул. Березинська, буд. 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0BD4F9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637B3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C3AB17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875BC2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07D8097B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89A0EF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35ED9CE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86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D6A282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2513A3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F602F" w14:textId="77777777" w:rsidR="004A5ABF" w:rsidRPr="000F4411" w:rsidRDefault="001469D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78405, Івано-Франкі</w:t>
            </w:r>
            <w:r w:rsidR="004731E5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вська область, м. Надвірна, майд. Шевченка, </w:t>
            </w:r>
            <w:r w:rsidR="009A4EB8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буд. </w:t>
            </w:r>
            <w:r w:rsidR="004731E5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C9AA3D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94C4B8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4A4BA986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B35BFC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22DCB860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78B5B96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93C2C1D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7511FA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3F7B91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7411B0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43021, Волинська область, м. Луцьк, вул. Винниченка, буд. 12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766A1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0676142676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88F239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1C15657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1A1514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0A7996D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137CC9D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97415E" w14:textId="77777777" w:rsidR="004A5ABF" w:rsidRPr="000F4411" w:rsidRDefault="00965FF7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BB3AAF6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42132403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6B263EC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 від 11.05.2018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B05CA8" w14:textId="77777777" w:rsidR="004A5ABF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50102, Дніпропетровська область, </w:t>
            </w:r>
            <w:r w:rsidR="00A61C53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      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 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Крив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ий Ріг, вул. Перемоги,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буд. 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35</w:t>
            </w:r>
            <w:r w:rsidR="005F09E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прим.129а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DF5FB0" w14:textId="77777777" w:rsidR="004A5ABF" w:rsidRPr="000F4411" w:rsidRDefault="00965FF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0676142714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66C7C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20B7D1B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B3DC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90E4513" w14:textId="77777777" w:rsidR="00965FF7" w:rsidRPr="000F4411" w:rsidRDefault="00965FF7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EC7727" w:rsidRPr="00664D0C" w14:paraId="27634E9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56F739" w14:textId="77777777" w:rsidR="00EC7727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4570432" w14:textId="77777777" w:rsidR="00EC7727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42184404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48DEBB" w14:textId="77777777" w:rsidR="00EC7727" w:rsidRPr="000F4411" w:rsidRDefault="00A61C53" w:rsidP="00A61C53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95B3B3" w14:textId="77777777" w:rsidR="00EC7727" w:rsidRPr="000F4411" w:rsidRDefault="00A61C53" w:rsidP="002F617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49107, Дніпропетровсь</w:t>
            </w:r>
            <w:r w:rsidR="00AE0D9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ка область, м.Дніпро, пр.Гагаріна, буд.171, прим.23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BDF53" w14:textId="77777777" w:rsidR="00EC7727" w:rsidRPr="000F4411" w:rsidRDefault="00664D0C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676142905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535262" w14:textId="77777777" w:rsidR="00EC7727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8C74A3" w14:textId="77777777" w:rsidR="00EC7727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A69146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CA7AE8" w14:textId="77777777" w:rsidR="004A5ABF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DD9CDEB" w14:textId="77777777" w:rsidR="004A5ABF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42184413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7BD71F8" w14:textId="77777777" w:rsidR="004A5ABF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CA2520" w14:textId="77777777" w:rsidR="004A5ABF" w:rsidRPr="000F4411" w:rsidRDefault="00AE0D9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49100,</w:t>
            </w:r>
            <w:r w:rsidR="00F373A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Дніпропетровська  обл</w:t>
            </w:r>
            <w:r w:rsidR="00664D0C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асть, м.Дніпро, пр.Героїв, б</w:t>
            </w:r>
            <w:r w:rsidR="00F373A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уд.3, прим.9</w:t>
            </w:r>
          </w:p>
          <w:p w14:paraId="6AFF1FAE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  <w:p w14:paraId="586F34FE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  <w:p w14:paraId="3D50EBEF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780CBC" w14:textId="77777777" w:rsidR="004A5ABF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8D6B20" w14:textId="77777777" w:rsidR="00804908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539ADF" w14:textId="77777777" w:rsidR="004A5ABF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39C18B6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C3FD65B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0F4A55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42184425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A380A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8BAECF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49026, Дніпропетровська область, м.Дніпро, вул.Калинова,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BE05C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EF8CB0" w14:textId="77777777" w:rsidR="00A97A71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F5120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42972F1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10EE296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3177659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42184430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62416B6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8830E9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49038, Дніпропетровська область, м.Дніпро, вул.Курчатова, буд.10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C950F5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676142963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339994" w14:textId="77777777" w:rsidR="00A97A71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977CB0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774891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F5BC27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3FEC40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42184446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57230D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E86E5B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49026, Дніпропетровська область, м.Дніпро, пр.Слобожанський, буд.93, прим.13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DE8195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676143040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1E19E1" w14:textId="77777777" w:rsidR="00A97A71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D3A407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489E22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60F8ACC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4C75AD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42184454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4B1EDA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B6317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49055, </w:t>
            </w:r>
            <w:r w:rsidR="0053257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Дніпропетровська область, м.Дніпро, вул.Тітова,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4557A7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 xml:space="preserve"> 676143049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406387" w14:textId="77777777" w:rsidR="00A97A71" w:rsidRPr="000F4411" w:rsidRDefault="0053257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37254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130A739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AEF453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E01B9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42184467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7908C2F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5ED6B7" w14:textId="77777777" w:rsidR="00A97A71" w:rsidRPr="000F4411" w:rsidRDefault="0053257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08200, Київська область, м.Ірпінь, вул.Привокзальна площа, буд.б/н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601D0B" w14:textId="77777777" w:rsidR="00664D0C" w:rsidRPr="000F4411" w:rsidRDefault="00664D0C" w:rsidP="00664D0C">
            <w:pPr>
              <w:shd w:val="clear" w:color="auto" w:fill="FFFFFF"/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  <w:t>0676126007</w:t>
            </w:r>
          </w:p>
          <w:p w14:paraId="064724CA" w14:textId="77777777" w:rsidR="00A97A71" w:rsidRPr="000F4411" w:rsidRDefault="00A97A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5AFB2C" w14:textId="77777777" w:rsidR="00A97A71" w:rsidRPr="000F4411" w:rsidRDefault="0053257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62C41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880736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3002BCA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89C9B02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42184472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AF35F2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69404" w14:textId="77777777" w:rsidR="00A97A71" w:rsidRPr="000F4411" w:rsidRDefault="0053257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61176, Харківська область, м.Харків,Салтівське шосе, буд.262б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B93B7D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676100656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2C02AD" w14:textId="77777777" w:rsidR="00A97A71" w:rsidRPr="000F4411" w:rsidRDefault="007E7E50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6F7FA3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36837BF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D8BC97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C7DC33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42184488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157673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1FAF41" w14:textId="77777777" w:rsidR="00A97A71" w:rsidRPr="000F4411" w:rsidRDefault="00E3205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36021, Полтавська область, м.Полтава, вул. 23 Вересня,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931746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676100772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F096EB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DAA1F1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67C35E1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3744F0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5C8A58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344630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75486C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вул.Янтарна, буд.79, корп.5, прим.1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83EC9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676142926  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3D7FE8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0CDC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0E42D8F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CFCF8BC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DF2B7A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42231600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939F5E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5ADE4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вул.Коробова, буд.1м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FCEE6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676142958  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51BE1B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F6D47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549EAA1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895012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D1970E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CF017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B393DF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49000, Дніпропетровська область, м.Дніпро, </w:t>
            </w:r>
            <w:r w:rsidR="00A61C53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вул.Панікахи, буд.36к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3CB2F8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676142970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AAAF95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1EB8A7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F10250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5F13DBA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D9F9E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563F36" w14:textId="77777777" w:rsidR="00A97A71" w:rsidRPr="000F4411" w:rsidRDefault="002F617F" w:rsidP="002F617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C3B7FC" w14:textId="77777777" w:rsidR="00A97A71" w:rsidRPr="000F4411" w:rsidRDefault="00A61C53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29013, Хмельницька область, м.Хмельницький, вул.Подільська, буд.53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760F5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676104073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368F4A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23BCD6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79F1D3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96840E0" w14:textId="77777777" w:rsidR="00A97A71" w:rsidRPr="000F4411" w:rsidRDefault="00D377C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102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8D9CFA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42264382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CC073A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3DFED4" w14:textId="77777777" w:rsidR="00A97A71" w:rsidRPr="000F4411" w:rsidRDefault="002F617F" w:rsidP="003E62A8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50027, Дніпропетровська область, м.Кривий Ріг, </w:t>
            </w:r>
            <w:r w:rsidR="003E62A8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пр.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Гагаріна, буд.5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660526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676104079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E05F7D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BC32B3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65AA00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D42DA87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C64C94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42264395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7493F3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5C7E03" w14:textId="77777777" w:rsidR="00A97A71" w:rsidRPr="000F4411" w:rsidRDefault="00E3205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88018, З</w:t>
            </w:r>
            <w:r w:rsidR="002F617F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акарпатська область, м.Ужгород, пр.Свободи, буд.32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AFD6D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676104082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B90B41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F1691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62031C9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DBB122C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CB52111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BC23F0D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9A035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61046, Харківська область, м.Харків, пр.Олександрівський, буд.99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83B37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89E959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C9EFD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1EC9E46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C6DA980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105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0C4DA6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10B8AFC" w14:textId="77777777" w:rsidR="00D377C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DFA96E" w14:textId="77777777" w:rsidR="00D377C1" w:rsidRPr="000F4411" w:rsidRDefault="002F617F" w:rsidP="00D66831">
            <w:pPr>
              <w:pStyle w:val="a5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88000, Закарпатська область, м.Ужгород, площа Корятовича, буд.12/ вулиця Лучкая (Щорса), буд.2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3D087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0676104093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13B6A4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52851F" w14:textId="77777777" w:rsidR="00D377C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5072063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24C4412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2DC3BA9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5E9830E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5A6EC" w14:textId="77777777" w:rsidR="00D377C1" w:rsidRPr="000F4411" w:rsidRDefault="00D6683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49087, Д</w:t>
            </w:r>
            <w:r w:rsidR="002F617F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ніпропетровська область, м.Дніпро, вул.Калинова, 82Д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F19FB9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676104098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895CF0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BF5023" w14:textId="77777777" w:rsidR="00D377C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  <w:highlight w:val="yellow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0D38F65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1661C7D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5FC872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997982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D73DA2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37600, Полтавська область, м.Миргород, вул.Воскресінська, буд.4, прим1.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641551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676104110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92975F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C5F445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40ECC42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D4EA046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C677A44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CA5E91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9AAEAE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41100, Сумська область, м.Шостка, вул.Свободи, буд.29, прим.32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2C0010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676104140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0B17CB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9C8024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021EF43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62E45FD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3FE6BB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42264458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837C62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479D63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10030, Житомирська область, м.Житомир, вул.Небесної сотні,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6D9404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676168083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D42801" w14:textId="77777777" w:rsidR="00D377C1" w:rsidRPr="000F4411" w:rsidRDefault="002C0E4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Повідайко Юрій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П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0FA44D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72052E6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8BBE70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415D470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42316762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839FEE" w14:textId="77777777" w:rsidR="005152E0" w:rsidRPr="000F4411" w:rsidRDefault="005152E0" w:rsidP="005152E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9B6618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4000, Сумська область, м.Суми, проспект Курський, буд.119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A891A3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E82235" w14:textId="77777777" w:rsidR="005152E0" w:rsidRPr="000F4411" w:rsidRDefault="005152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753F2C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599076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D156AB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F6BBB5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42316778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C8BE392" w14:textId="77777777" w:rsidR="005152E0" w:rsidRPr="000F4411" w:rsidRDefault="005152E0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A6498E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69006, Запорізька область, м.Запоріжжя, пр.Соборний, буд.222, прим.18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0AD9D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676168548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F168DB" w14:textId="7ECB1D94" w:rsidR="005152E0" w:rsidRPr="000F4411" w:rsidRDefault="00907C5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50671C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5548692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62F9FE5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C15CB57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42316783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269675" w14:textId="77777777" w:rsidR="005152E0" w:rsidRPr="000F4411" w:rsidRDefault="005152E0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66D5C8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79000, Львівська область, м.Львів, площа Ярослава Осмомисла князя,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2413E0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676168561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1B5764" w14:textId="77777777" w:rsidR="00C14DEA" w:rsidRPr="000F4411" w:rsidRDefault="00C14DEA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78F447BB" w14:textId="77777777" w:rsidR="005152E0" w:rsidRPr="000F4411" w:rsidRDefault="005152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70B7CF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594B27E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5F7A92E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222EA4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6416C1" w14:textId="77777777" w:rsidR="00C14DEA" w:rsidRPr="000F4411" w:rsidRDefault="0022415C" w:rsidP="0022415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C9C766" w14:textId="77777777" w:rsidR="00C14DEA" w:rsidRPr="000F4411" w:rsidRDefault="0001029F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53210, Дніпропетровська обл., місто Нікополь, ПРОСПЕКТ ТРУБНИКІВ, будинок 17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3735D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 676168568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9D926D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0718B2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2F5BD49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3459398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F3BF22F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C69EE3" w14:textId="77777777" w:rsidR="00C14DEA" w:rsidRPr="000F4411" w:rsidRDefault="0022415C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CA2B94" w14:textId="77777777" w:rsidR="00C14DEA" w:rsidRPr="000F4411" w:rsidRDefault="0022415C" w:rsidP="0022415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79018, Львівська область, м.Львів, вул.Городоцька, буд.139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6A0B0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676168610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7F4433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681E36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7884DA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F83A16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D960E3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66F142" w14:textId="77777777" w:rsidR="00C14DEA" w:rsidRPr="000F4411" w:rsidRDefault="0022415C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423024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36021, Полтавська область, м.Полтава, вул.Мазепи Івана, буд.3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3DB3A2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676168615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2156E5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0F7192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0C2674B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BCC13B1" w14:textId="77777777" w:rsidR="00201FDF" w:rsidRPr="000F4411" w:rsidRDefault="00F94470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1C3FF1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CE0E29" w14:textId="77777777" w:rsidR="00201FDF" w:rsidRPr="000F4411" w:rsidRDefault="00FB5DA5" w:rsidP="00FB5DA5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0246C8" w14:textId="77777777" w:rsidR="00201FDF" w:rsidRPr="000F4411" w:rsidRDefault="00F94470" w:rsidP="00F9447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21032, Вінницька область, м.Вінниця, вул.Київська, буд.45, прим.67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26BA7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0676168212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C8CF63" w14:textId="77777777" w:rsidR="00201FDF" w:rsidRPr="000F4411" w:rsidRDefault="00F9447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C9148F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2EAC83E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A583DE3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64B0A26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7D14817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C796F6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область, м.Мелітополь, проспект Хмельницького Богдана, буд.36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737D5" w14:textId="77777777" w:rsidR="00FB5DA5" w:rsidRPr="000F4411" w:rsidRDefault="00FB5DA5" w:rsidP="00FB5DA5">
            <w:pPr>
              <w:shd w:val="clear" w:color="auto" w:fill="FFFFFF"/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ru-RU"/>
              </w:rPr>
              <w:t>0676168647</w:t>
            </w:r>
          </w:p>
          <w:p w14:paraId="30259F67" w14:textId="77777777" w:rsidR="00201FDF" w:rsidRPr="000F4411" w:rsidRDefault="00201FDF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60EEA9" w14:textId="5619A7F0" w:rsidR="00201FDF" w:rsidRPr="000F4411" w:rsidRDefault="00907C5D" w:rsidP="00F9447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B0A4B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00A802A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B4C48CC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918FD4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478A0F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885DAF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20701, Черкаська область, м.Сміла, вул.Тельмана (О.Бобринського), буд.3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7EBC57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0676168651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0C5788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86D50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1F0D624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79A916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589F96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42450103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EF26B1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AC2F09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51400, Дніпропетровська область, м.Павлоград, вул.Горького, 164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956B32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0676168625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3E51FA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DBC47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196CA63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F80DF9D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0F7A5A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42450119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D5B33F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4A6F19" w14:textId="77777777" w:rsidR="00201FDF" w:rsidRPr="000F4411" w:rsidRDefault="00FB5DA5" w:rsidP="003300D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25000, Кіровоградська область, м.Кропивницький, вул.Преображенськ</w:t>
            </w:r>
            <w:r w:rsidR="003300DC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а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94EB8C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0676168635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1D2F0E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A2F3B8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798FF42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30A986" w14:textId="77777777" w:rsidR="003300DC" w:rsidRPr="000F4411" w:rsidRDefault="003E62A8" w:rsidP="003E62A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E45FF4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42511883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421198" w14:textId="77777777" w:rsidR="003300DC" w:rsidRPr="000F4411" w:rsidRDefault="0096152E" w:rsidP="0096152E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A9DB19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58000, Чернівецька область, м.Чернівці, проспект Незалежності, 82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47109E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676168737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562A1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B57D2D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1A6C616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96369D" w14:textId="77777777" w:rsidR="003300DC" w:rsidRPr="000F4411" w:rsidRDefault="003E62A8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7B9F29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42511899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39C3E42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D34D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54000, Миколаївська область, м.Миколаїв, проспект Корабелів, буд.15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B09476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676168652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3C5ED7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0F2E35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210C800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AE15E18" w14:textId="77777777" w:rsidR="003300DC" w:rsidRPr="000F4411" w:rsidRDefault="003E62A8" w:rsidP="003E62A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2E3A8F8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42511904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2D5FB4D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167E3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48502, Тернопільська область, м.Чортків, вул.Шевченка, буд.30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F48ACD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676168681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7DA241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671E6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04E88B6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798C04B" w14:textId="77777777" w:rsidR="003300DC" w:rsidRPr="000F4411" w:rsidRDefault="003E62A8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15F41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741A6C3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77E94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07400, Київська область, м.Бровари, вул.Сергія Москаленка (Красовського), буд.25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AFB16F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676223941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36B59B" w14:textId="77777777" w:rsidR="003300DC" w:rsidRPr="000F4411" w:rsidRDefault="00123FA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E1E3AF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58EB565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838347F" w14:textId="77777777" w:rsidR="003300DC" w:rsidRPr="000F4411" w:rsidRDefault="00123FA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42DCAE" w14:textId="77777777" w:rsidR="003300DC" w:rsidRPr="000F4411" w:rsidRDefault="00123FA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42511925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18D24E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48E508" w14:textId="77777777" w:rsidR="003300DC" w:rsidRPr="000F4411" w:rsidRDefault="00123FA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87500, Донецька область, м.Маріуполь,</w:t>
            </w:r>
            <w:r w:rsidR="000C628D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вул.Київська, буд.31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8756EC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676224005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1E6EAE" w14:textId="11A7B757" w:rsidR="003300DC" w:rsidRPr="000F4411" w:rsidRDefault="00907C5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88E5FA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32727FF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75C8CD1" w14:textId="77777777" w:rsidR="00E8013D" w:rsidRPr="000F4411" w:rsidRDefault="00E8013D" w:rsidP="00E8013D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9321C5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en-US"/>
              </w:rPr>
              <w:t>42564385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B832EFF" w14:textId="3CCECBF6" w:rsidR="00E8013D" w:rsidRPr="000F4411" w:rsidRDefault="00E95E05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0F4411"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AEE1D4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65481, Одеська область, м.Южне, пр.Миру, буд.15/1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1A38CA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676224060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016EC1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02C5FF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5700E88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A4B0CC" w14:textId="77777777" w:rsidR="00E8013D" w:rsidRPr="000F4411" w:rsidRDefault="00E8013D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1F8289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42564390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DFA87E" w14:textId="0FEB54C9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4FEB1A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10030, Полтавська область, м.Кременчук,  вул.Небесної Сотні, буд.23-Б, прим.1-1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B0BB3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FCC843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9BA474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0DD4EC3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E67783" w14:textId="77777777" w:rsidR="00E8013D" w:rsidRPr="000F4411" w:rsidRDefault="00E8013D" w:rsidP="00E8013D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83B3F5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9B8FE8" w14:textId="52205166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C58DA" w14:textId="77777777" w:rsidR="00E8013D" w:rsidRPr="000F4411" w:rsidRDefault="00E8013D" w:rsidP="00E8013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40034, Сумська область, м.Суми, пр.М.Лушпи, буд.10/1 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19650E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676224094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46BD54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DA17EF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136D15A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75C867" w14:textId="77777777" w:rsidR="00E8013D" w:rsidRPr="000F4411" w:rsidRDefault="00E8013D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95DE87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86A2FB" w14:textId="6A211905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274B07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89300, Закарпатська область, Свалявський район, м.Свалява, вул.Головна, буд.76/1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762F32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0676224171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FD8156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7577093" w14:textId="77777777" w:rsidR="00E8013D" w:rsidRPr="000F4411" w:rsidRDefault="00E8013D" w:rsidP="00E8013D">
            <w:pPr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08670F3" w14:textId="77777777" w:rsidR="00E8013D" w:rsidRPr="000F4411" w:rsidRDefault="00E8013D" w:rsidP="00E8013D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A7E0F0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6F0FDD9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E57A6B" w14:textId="77777777" w:rsidR="00E8013D" w:rsidRPr="000F4411" w:rsidRDefault="004D5DE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0963C47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934EBB" w14:textId="3CDFA09A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4014BB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58000, Чернівецька область, м.Чернівці,вул.Героїв Майдану, буд.25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817A2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676224183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5F898D" w14:textId="77777777" w:rsidR="00E8013D" w:rsidRPr="000F4411" w:rsidRDefault="004D5D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2CCF0C" w14:textId="77777777" w:rsidR="00E8013D" w:rsidRPr="000F4411" w:rsidRDefault="004D5DE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6E7E1BB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B5E392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131 ПОВНОГО ТОВАРИСТВА «ЛОМБАРД «ПЕРШИЙ» ТОВАРИСТВО З ОБМЕЖЕНОЮ ВІДПОВІДАЛЬНІСТЮ «МІКРОФІНАНС» І КОМПАНІЯ»</w:t>
            </w:r>
            <w:commentRangeStart w:id="0"/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2E8248B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42564432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CEAD6F" w14:textId="187FE261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E032FF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03186, м.Київ, бульвар Чоколівський, буд.1, прим.45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1138E8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676224197</w:t>
            </w:r>
          </w:p>
        </w:tc>
        <w:commentRangeEnd w:id="0"/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C0CEB5" w14:textId="77777777" w:rsidR="000F4411" w:rsidRPr="000F4411" w:rsidRDefault="000F4411" w:rsidP="000F4411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Style w:val="a8"/>
                <w:rFonts w:ascii="Bookman Old Style" w:hAnsi="Bookman Old Style"/>
              </w:rPr>
              <w:commentReference w:id="0"/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C6D8F6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2C62BAC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6FA778C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1C9331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42564448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EB8DABC" w14:textId="7D1C58CF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AC23AF" w14:textId="5FC5EC5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Дніпрпопетровська область, м.Дніпро, Донецьке шосе, 2а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прим.38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E1C2B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676224204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F70380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4E215E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40DBAF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A48E3B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DF145C6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42564453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C0E9CB1" w14:textId="4387F888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9DEB06" w14:textId="3FC37E4B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50071, Дніпропетровська область, м.Кривий Ріг, вул.Володимира Великого, буд.38,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прим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.40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літ.А-9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E0BE9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 xml:space="preserve"> 676224252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BD577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A91EC2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3887935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C96772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926D95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42564469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82DFFF" w14:textId="525652A5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D7FE93" w14:textId="0215408D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вул.Калинова, буд.12к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прим.71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4E0513" w14:textId="3002385F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0676224283 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25822B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FF8469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35959FF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2CAA0E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084A41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B96F6DD" w14:textId="54AD6A98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89828E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вул.Панікахи,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627A25" w14:textId="7CE716F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676224299 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F4C13E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A665A1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4DFE712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259AD8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5B2367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42564480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0DF956D" w14:textId="1BDF1D37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41A31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51200, Дніпропетровська область, м.Новомосковськ, вул. Гетьманська, буд.34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1D87FE" w14:textId="73AAACA1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676224318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F6F779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80B721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7735B8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481B9F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58618E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BA3404E" w14:textId="59709235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E6C142" w14:textId="0D200BC3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49000, Дніпропетровська область, м.Дніпро,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бульвар Платонова, буд.3а, прим.19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90E16A" w14:textId="73E13C68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244A38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400E5A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4CE952C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F8B12CC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55D044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C79443F" w14:textId="4EA5E32E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3C10CA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вул.академіка Образцова, буд.1к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CB813" w14:textId="15088C6D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0E8E91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801D1B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497A51D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E195816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D551BE3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51B8969" w14:textId="4D093314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7378F4" w14:textId="017D86B5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50024, Дніпропетровська область, м.Кривий Ріг, вул.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Петра Калнишевського (Харитонова), буд.4-г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F4137E" w14:textId="5C2FB9B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9C7D26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79F360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6435274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A16B48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9D9760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BC51F36" w14:textId="74F95829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B0C4C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50056, Дніпропетровська область, м.Кривий Ріг, вул.Соборності, буд.29а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23837E" w14:textId="36AEA20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676224355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786857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47BD48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33A6D47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31C55C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E6D3516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42564537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E9A5E96" w14:textId="1CB80B31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B9946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50051, Дніпропетровська область, м.Кривий Ріг, вул.Криворіжсталі, буд.9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A40B24" w14:textId="19CA184D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0676224387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4C2F75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C56B00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7F80A71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32920F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1A0A57" w14:textId="75B69A18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70B6A9F" w14:textId="5B9218A9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062663" w14:textId="34446B86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50001, Дніпропетровська область, м.Кривий Ріг, вул.Володимира Великого, буд.18,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прим.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FB6886" w14:textId="4956962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0676168470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E5BE3C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BFF0AC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73656C0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597D8F5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6AE52E" w14:textId="6506B40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42564558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E6D5B2" w14:textId="0EC8FEA3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A11283" w14:textId="69332CDB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вул.Глінки, буд.1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00761" w14:textId="1CB79186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0676168476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37DB45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E3C766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F30489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4EDDF19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4948F7D" w14:textId="2DF95C7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42564563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25153E0" w14:textId="4FDD74A0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B8B53" w14:textId="3E545B02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49108, Дніпропетровська область, м.Дніпро, вул.Янтарна, буд.75м/1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ECA58C" w14:textId="6EA0014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676168478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97E71D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8A3C19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5817AEB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A15D11" w14:textId="4212A6A8" w:rsidR="005A4D6A" w:rsidRPr="000F4411" w:rsidRDefault="005A4D6A" w:rsidP="005A4D6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 w:rsidRPr="005A4D6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7C3649" w14:textId="5F3670E6" w:rsidR="005A4D6A" w:rsidRPr="008F1DF4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42629520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3B5194" w14:textId="79B218C7" w:rsidR="005A4D6A" w:rsidRPr="000F4411" w:rsidRDefault="00304212" w:rsidP="00304212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B58A69" w14:textId="114FCFB5" w:rsidR="005A4D6A" w:rsidRPr="008F1DF4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73009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Херсонська область, м.Херсон, вул.Маяковського, буд.4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8BAA59" w14:textId="691AF8CA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 676168481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12E7C1" w14:textId="1DA37413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51C5A2" w14:textId="7903F115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5CD4A2B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59CBE26" w14:textId="587D54E3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377B04" w14:textId="522CE982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0771FAC" w14:textId="266542D2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6CD73" w14:textId="5ABCA6AB" w:rsidR="005A4D6A" w:rsidRPr="000F4411" w:rsidRDefault="008F1DF4" w:rsidP="008F1DF4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область, місто Мелітополь, вул.Університетська, буд.3а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045E96" w14:textId="05076813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 676168532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AD87F7" w14:textId="2B6B7081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460904" w14:textId="2744B5FB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39698B1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E3F4D4" w14:textId="1774ABAC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343D15" w14:textId="57E301AB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4184730" w14:textId="15C14A7C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FE052" w14:textId="5AE488CE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54000, Миколаївська область, місто Миколаїв, проспект Богоявленський (Жовтневий),буд.35а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FD6222" w14:textId="2730D776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676121076.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AAA2F8" w14:textId="6A06ACE3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3ADE28" w14:textId="120621B2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60C5705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9BAFFCE" w14:textId="65EE1E7C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8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F439E3" w14:textId="7217A57B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42629557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55D67D9" w14:textId="33532282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65B404" w14:textId="2C8CCDAC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65000, Одеська область, м.Одеса, проспект Академіка Глушка,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B7E288" w14:textId="7B212D79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676121369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7A5699" w14:textId="1D236E89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8E13C" w14:textId="10477665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327864C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8EBBCC" w14:textId="4ECCB067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C7411A" w14:textId="6279D3BE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42629562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E42DE3F" w14:textId="77777777" w:rsidR="00101D4C" w:rsidRDefault="00101D4C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B193A91" w14:textId="766510CF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E8A863" w14:textId="0CF79588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02121, м.Київ, вул.Декабристів, буд.12а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0C464" w14:textId="2CC82063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676121751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D4B6" w14:textId="77777777" w:rsidR="00101D4C" w:rsidRDefault="00101D4C" w:rsidP="000F4411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7DCB15C7" w14:textId="0654D2E8" w:rsidR="005A4D6A" w:rsidRPr="000F4411" w:rsidRDefault="00E23C54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Дані</w:t>
            </w:r>
            <w:r w:rsidR="00304212">
              <w:rPr>
                <w:rStyle w:val="a8"/>
                <w:rFonts w:ascii="Bookman Old Style" w:hAnsi="Bookman Old Style"/>
              </w:rPr>
              <w:t>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908E9B" w14:textId="77777777" w:rsidR="00101D4C" w:rsidRDefault="00101D4C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30F713F" w14:textId="4F8C406E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01D4C" w:rsidRPr="00664D0C" w14:paraId="0203DA5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AD3F6A" w14:textId="04CE0430" w:rsidR="00101D4C" w:rsidRPr="000F4411" w:rsidRDefault="00101D4C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150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C669F7F" w14:textId="2310B94D" w:rsidR="00101D4C" w:rsidRPr="00101D4C" w:rsidRDefault="00101D4C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</w:t>
            </w: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77836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01AABF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F6E50D3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300328A" w14:textId="635B2007" w:rsidR="00101D4C" w:rsidRPr="000F4411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23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06.12.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9F80BF" w14:textId="5546256D" w:rsidR="00101D4C" w:rsidRPr="00101D4C" w:rsidRDefault="00101D4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72300, Запорізька о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</w:t>
            </w: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л., м. Мелітополь,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бульвар 30-річчя Перемоги,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AE419" w14:textId="7B9377AC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0676121992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AD7338" w14:textId="77777777" w:rsid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229E08C" w14:textId="3754066F" w:rsidR="00101D4C" w:rsidRPr="000F4411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980CFD" w14:textId="77777777" w:rsidR="00101D4C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53370D3E" w14:textId="77777777" w:rsidR="00101D4C" w:rsidRPr="000F4411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01D4C" w:rsidRPr="00664D0C" w14:paraId="61DB024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879230" w14:textId="5942BAF7" w:rsidR="00101D4C" w:rsidRPr="000F4411" w:rsidRDefault="00101D4C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151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5000850" w14:textId="7DC23F5A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42677841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4BCCD7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A31213D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4FFE1D89" w14:textId="2B0B9C64" w:rsidR="00101D4C" w:rsidRPr="000F4411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23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06.12.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BFEAE8" w14:textId="76D57430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39600, Полтавська обл., м. Кременчук, вул. О. Халаменюка, буд. 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A3B3D3" w14:textId="167962D4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0676122061 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3694EB" w14:textId="77777777" w:rsid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EFBF188" w14:textId="107A0C41" w:rsidR="00101D4C" w:rsidRP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Чернявський Сергій </w:t>
            </w:r>
            <w:r>
              <w:rPr>
                <w:rStyle w:val="a8"/>
                <w:rFonts w:ascii="Bookman Old Style" w:hAnsi="Bookman Old Style"/>
                <w:lang w:val="en-US"/>
              </w:rPr>
              <w:t>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6DD967" w14:textId="77777777" w:rsidR="00101D4C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5B3A2CF1" w14:textId="77777777" w:rsidR="00101D4C" w:rsidRPr="000F4411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11DDF66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37E2FF" w14:textId="7D53AF93" w:rsidR="00171E54" w:rsidRPr="000F4411" w:rsidRDefault="00171E54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152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70BFFEB" w14:textId="5D99A1C2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DF23157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265A574" w14:textId="0444D5A8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24 від 14.01.2019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906C4" w14:textId="3EC568C6" w:rsidR="00171E54" w:rsidRDefault="00171E5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54037, Миколаївська обл., м. Миколаїв, </w:t>
            </w:r>
            <w:r w:rsidR="00833A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вул. Озерна, буд. 11/11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D56CD1" w14:textId="49AB3DA3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0676122399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F65DB0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DBC38B6" w14:textId="2D5D6C99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D3B282" w14:textId="77777777" w:rsidR="00171E54" w:rsidRDefault="00171E54" w:rsidP="00833AF9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28D86D18" w14:textId="3F7407FB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3BD5AAA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3D28E60" w14:textId="7A10A5DF" w:rsidR="00171E54" w:rsidRPr="000F4411" w:rsidRDefault="00171E54" w:rsidP="00171E5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153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FACA36F" w14:textId="747A363D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99ED192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5D06B9C1" w14:textId="3CDABF55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24 від 14.01.2019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11188C" w14:textId="10DCACE7" w:rsidR="00171E54" w:rsidRDefault="00833AF9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обл., м. Мелітополь, вул. Кірова, буд. 48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E7A13B" w14:textId="63BD1074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676122204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7A99E8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9211D44" w14:textId="765E4FA3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A19736" w14:textId="77777777" w:rsidR="00171E54" w:rsidRDefault="00171E5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66C8275" w14:textId="4232C710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1794A5B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1532501" w14:textId="1451EC6E" w:rsidR="00171E54" w:rsidRPr="000F4411" w:rsidRDefault="00171E54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154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BF460B" w14:textId="0FE37BE9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42753157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C5B5A76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DEEF40D" w14:textId="0569F151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24 від 14.01.2019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1591AF" w14:textId="58C3465D" w:rsidR="00171E54" w:rsidRDefault="00833AF9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61172, Харківська обл., </w:t>
            </w:r>
            <w:r w:rsidR="00972BC0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м. Харків, вул. Грицевця, буд. 3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29CE5" w14:textId="52674876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 0676122151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0B9F8E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6C9F17B" w14:textId="3AABE37B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Гончарук Христина Михайлівна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26AD9D" w14:textId="77777777" w:rsidR="00171E54" w:rsidRDefault="00171E5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4C41E901" w14:textId="63DF1349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972BC0" w:rsidRPr="00664D0C" w14:paraId="02AE7A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839414" w14:textId="21C76195" w:rsidR="00972BC0" w:rsidRPr="000F4411" w:rsidRDefault="00972BC0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155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D473E4" w14:textId="4BF40485" w:rsidR="00972BC0" w:rsidRPr="00F86FC5" w:rsidRDefault="00F86FC5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42772049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ECD6B6" w14:textId="77777777" w:rsidR="00972BC0" w:rsidRDefault="00972BC0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4B788355" w14:textId="77777777" w:rsidR="00F86FC5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ru-RU" w:eastAsia="ru-RU"/>
              </w:rPr>
            </w:pPr>
          </w:p>
          <w:p w14:paraId="376EED9C" w14:textId="01DE6294" w:rsidR="00F86FC5" w:rsidRPr="00F86FC5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ru-RU"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Протокол № 25 від 23.01.2019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9E5636" w14:textId="5F3786BE" w:rsidR="00972BC0" w:rsidRDefault="00972BC0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02140, м. Київ, пр. Григоренка, буд. 32Д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5E159C" w14:textId="40A9EB1E" w:rsidR="00972BC0" w:rsidRDefault="00972BC0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972BC0">
              <w:rPr>
                <w:rFonts w:cs="Calibri"/>
                <w:color w:val="000000"/>
                <w:shd w:val="clear" w:color="auto" w:fill="FFFFFF"/>
              </w:rPr>
              <w:t>6122428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CA442D" w14:textId="77777777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326FB9CB" w14:textId="0F761A30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9362B7" w14:textId="77777777" w:rsidR="00AC64C7" w:rsidRDefault="00AC64C7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03377C76" w14:textId="6B728CE0" w:rsidR="00972BC0" w:rsidRDefault="00972BC0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972BC0" w:rsidRPr="00664D0C" w14:paraId="0436C48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1D1B48E" w14:textId="5F4ECF0A" w:rsidR="00972BC0" w:rsidRPr="000F4411" w:rsidRDefault="00972BC0" w:rsidP="00972BC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156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3059EF" w14:textId="77777777" w:rsidR="00972BC0" w:rsidRDefault="00972BC0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</w:p>
          <w:p w14:paraId="7508863F" w14:textId="1AC8A27C" w:rsidR="00F86FC5" w:rsidRPr="00F86FC5" w:rsidRDefault="00F86FC5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42772054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852B69A" w14:textId="77777777" w:rsidR="00972BC0" w:rsidRDefault="00972BC0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31316D8" w14:textId="3833FD8C" w:rsidR="00F86FC5" w:rsidRPr="00972BC0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Протокол № 25 від 23.01.2019</w:t>
            </w:r>
            <w:bookmarkStart w:id="1" w:name="_GoBack"/>
            <w:bookmarkEnd w:id="1"/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605553" w14:textId="0FAA8030" w:rsidR="00972BC0" w:rsidRDefault="00972BC0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02121, м. Київ, вул. Декабристів, буд. 2А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B650D6" w14:textId="68C2F7E1" w:rsidR="00972BC0" w:rsidRDefault="00972BC0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972BC0">
              <w:rPr>
                <w:rFonts w:cs="Calibri"/>
                <w:color w:val="000000"/>
                <w:shd w:val="clear" w:color="auto" w:fill="FFFFFF"/>
              </w:rPr>
              <w:t>6122617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1F6A4F" w14:textId="77777777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D47C2A2" w14:textId="17DD5F3B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0B9FAD" w14:textId="77777777" w:rsidR="00AC64C7" w:rsidRDefault="00AC64C7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502B716" w14:textId="453ECB57" w:rsidR="00972BC0" w:rsidRDefault="00972BC0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</w:tbl>
    <w:p w14:paraId="104CBAAE" w14:textId="77777777" w:rsidR="00887A87" w:rsidRPr="00664D0C" w:rsidRDefault="00887A87" w:rsidP="00B57D7F">
      <w:pPr>
        <w:spacing w:before="100" w:beforeAutospacing="1" w:after="100" w:afterAutospacing="1" w:line="240" w:lineRule="auto"/>
        <w:outlineLvl w:val="1"/>
        <w:rPr>
          <w:rFonts w:ascii="Bookman Old Style" w:hAnsi="Bookman Old Style" w:cs="Calibri"/>
          <w:b/>
          <w:bCs/>
          <w:color w:val="505ABC"/>
          <w:sz w:val="16"/>
          <w:szCs w:val="16"/>
          <w:lang w:eastAsia="ru-RU"/>
        </w:rPr>
      </w:pPr>
    </w:p>
    <w:sectPr w:rsidR="00887A87" w:rsidRPr="00664D0C" w:rsidSect="00A62D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встяная Екатерина" w:date="2018-11-07T13:45:00Z" w:initials="ПЕ">
    <w:p w14:paraId="7DC0255F" w14:textId="77777777" w:rsidR="00AC64C7" w:rsidRDefault="00AC64C7" w:rsidP="000F4411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C025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92ACA"/>
    <w:multiLevelType w:val="hybridMultilevel"/>
    <w:tmpl w:val="83D27950"/>
    <w:lvl w:ilvl="0" w:tplc="0EDC71E2">
      <w:start w:val="1"/>
      <w:numFmt w:val="bullet"/>
      <w:lvlText w:val="-"/>
      <w:lvlJc w:val="left"/>
      <w:pPr>
        <w:ind w:left="284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встяная Екатерина">
    <w15:presenceInfo w15:providerId="None" w15:userId="Повстяная Екатер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6B"/>
    <w:rsid w:val="000031A7"/>
    <w:rsid w:val="000063AC"/>
    <w:rsid w:val="0000781F"/>
    <w:rsid w:val="0001029F"/>
    <w:rsid w:val="000124AB"/>
    <w:rsid w:val="00013EF1"/>
    <w:rsid w:val="00033415"/>
    <w:rsid w:val="00033FC1"/>
    <w:rsid w:val="00036A86"/>
    <w:rsid w:val="00065B41"/>
    <w:rsid w:val="00066B10"/>
    <w:rsid w:val="000773E9"/>
    <w:rsid w:val="00086F26"/>
    <w:rsid w:val="000B364A"/>
    <w:rsid w:val="000C628D"/>
    <w:rsid w:val="000D26AF"/>
    <w:rsid w:val="000F4411"/>
    <w:rsid w:val="00101D4C"/>
    <w:rsid w:val="0011601E"/>
    <w:rsid w:val="00123FA0"/>
    <w:rsid w:val="00131858"/>
    <w:rsid w:val="001350CA"/>
    <w:rsid w:val="001469DA"/>
    <w:rsid w:val="0015043B"/>
    <w:rsid w:val="00151C57"/>
    <w:rsid w:val="00152911"/>
    <w:rsid w:val="001607E4"/>
    <w:rsid w:val="00162F21"/>
    <w:rsid w:val="00163035"/>
    <w:rsid w:val="00166F00"/>
    <w:rsid w:val="00171E54"/>
    <w:rsid w:val="001A0339"/>
    <w:rsid w:val="001A2CCE"/>
    <w:rsid w:val="001B0586"/>
    <w:rsid w:val="001B3354"/>
    <w:rsid w:val="001C4E72"/>
    <w:rsid w:val="001D30A0"/>
    <w:rsid w:val="001D35A3"/>
    <w:rsid w:val="001F6F59"/>
    <w:rsid w:val="00201FDF"/>
    <w:rsid w:val="00205ED3"/>
    <w:rsid w:val="0022415C"/>
    <w:rsid w:val="00226E1E"/>
    <w:rsid w:val="00231829"/>
    <w:rsid w:val="002721D3"/>
    <w:rsid w:val="00273CD0"/>
    <w:rsid w:val="00281B4B"/>
    <w:rsid w:val="00281CBB"/>
    <w:rsid w:val="00284AFE"/>
    <w:rsid w:val="00290328"/>
    <w:rsid w:val="00295902"/>
    <w:rsid w:val="002B6486"/>
    <w:rsid w:val="002C0E45"/>
    <w:rsid w:val="002F06CC"/>
    <w:rsid w:val="002F0985"/>
    <w:rsid w:val="002F617F"/>
    <w:rsid w:val="00304212"/>
    <w:rsid w:val="0031570E"/>
    <w:rsid w:val="0032287E"/>
    <w:rsid w:val="003300DC"/>
    <w:rsid w:val="00362205"/>
    <w:rsid w:val="00364F10"/>
    <w:rsid w:val="003803A4"/>
    <w:rsid w:val="003838B4"/>
    <w:rsid w:val="00391131"/>
    <w:rsid w:val="003C454A"/>
    <w:rsid w:val="003E62A8"/>
    <w:rsid w:val="003F5459"/>
    <w:rsid w:val="00414F6B"/>
    <w:rsid w:val="00415F91"/>
    <w:rsid w:val="00425D66"/>
    <w:rsid w:val="00431EB7"/>
    <w:rsid w:val="00435A6A"/>
    <w:rsid w:val="00445233"/>
    <w:rsid w:val="00456E64"/>
    <w:rsid w:val="004577C1"/>
    <w:rsid w:val="004731E5"/>
    <w:rsid w:val="00474EAE"/>
    <w:rsid w:val="00483380"/>
    <w:rsid w:val="00484021"/>
    <w:rsid w:val="004A5ABF"/>
    <w:rsid w:val="004B0317"/>
    <w:rsid w:val="004D5DE0"/>
    <w:rsid w:val="004D6BD9"/>
    <w:rsid w:val="004E0107"/>
    <w:rsid w:val="004F292E"/>
    <w:rsid w:val="004F63CD"/>
    <w:rsid w:val="00507C8D"/>
    <w:rsid w:val="00513605"/>
    <w:rsid w:val="00514866"/>
    <w:rsid w:val="005152E0"/>
    <w:rsid w:val="0053257E"/>
    <w:rsid w:val="005328F3"/>
    <w:rsid w:val="00534309"/>
    <w:rsid w:val="00580511"/>
    <w:rsid w:val="005A1B31"/>
    <w:rsid w:val="005A4D6A"/>
    <w:rsid w:val="005B4CF4"/>
    <w:rsid w:val="005C55D4"/>
    <w:rsid w:val="005D03CB"/>
    <w:rsid w:val="005E1C1A"/>
    <w:rsid w:val="005F0811"/>
    <w:rsid w:val="005F09E1"/>
    <w:rsid w:val="005F1750"/>
    <w:rsid w:val="00616559"/>
    <w:rsid w:val="006175E8"/>
    <w:rsid w:val="006207C7"/>
    <w:rsid w:val="006529F6"/>
    <w:rsid w:val="0066325B"/>
    <w:rsid w:val="00664D0C"/>
    <w:rsid w:val="00665A25"/>
    <w:rsid w:val="0067000E"/>
    <w:rsid w:val="00670EDB"/>
    <w:rsid w:val="006753E8"/>
    <w:rsid w:val="0067669A"/>
    <w:rsid w:val="00683F24"/>
    <w:rsid w:val="006A427C"/>
    <w:rsid w:val="006A47D6"/>
    <w:rsid w:val="006A5D57"/>
    <w:rsid w:val="006C4CBF"/>
    <w:rsid w:val="006D36D0"/>
    <w:rsid w:val="006E384F"/>
    <w:rsid w:val="00723A9C"/>
    <w:rsid w:val="00734029"/>
    <w:rsid w:val="00735ECE"/>
    <w:rsid w:val="007864EC"/>
    <w:rsid w:val="007977D7"/>
    <w:rsid w:val="007A7FD4"/>
    <w:rsid w:val="007D7E06"/>
    <w:rsid w:val="007E2B09"/>
    <w:rsid w:val="007E7755"/>
    <w:rsid w:val="007E7E50"/>
    <w:rsid w:val="007F7506"/>
    <w:rsid w:val="007F7EBC"/>
    <w:rsid w:val="00801DD9"/>
    <w:rsid w:val="00804908"/>
    <w:rsid w:val="0082127B"/>
    <w:rsid w:val="00821DFA"/>
    <w:rsid w:val="0082597B"/>
    <w:rsid w:val="0083072C"/>
    <w:rsid w:val="00833AF9"/>
    <w:rsid w:val="00846D83"/>
    <w:rsid w:val="00863C60"/>
    <w:rsid w:val="00880DD3"/>
    <w:rsid w:val="008855D6"/>
    <w:rsid w:val="008858AB"/>
    <w:rsid w:val="00887A87"/>
    <w:rsid w:val="008A5374"/>
    <w:rsid w:val="008A790F"/>
    <w:rsid w:val="008D4AAE"/>
    <w:rsid w:val="008F1DF4"/>
    <w:rsid w:val="009048EF"/>
    <w:rsid w:val="009067DE"/>
    <w:rsid w:val="00907C5D"/>
    <w:rsid w:val="00911E5C"/>
    <w:rsid w:val="00925EA4"/>
    <w:rsid w:val="00950CA1"/>
    <w:rsid w:val="009529F4"/>
    <w:rsid w:val="0095489F"/>
    <w:rsid w:val="0096152E"/>
    <w:rsid w:val="00965923"/>
    <w:rsid w:val="00965FF7"/>
    <w:rsid w:val="00972BC0"/>
    <w:rsid w:val="0098087B"/>
    <w:rsid w:val="009937AA"/>
    <w:rsid w:val="009A4EB8"/>
    <w:rsid w:val="009A62BC"/>
    <w:rsid w:val="009E799F"/>
    <w:rsid w:val="00A02006"/>
    <w:rsid w:val="00A21679"/>
    <w:rsid w:val="00A5240F"/>
    <w:rsid w:val="00A61C53"/>
    <w:rsid w:val="00A62D15"/>
    <w:rsid w:val="00A70099"/>
    <w:rsid w:val="00A70955"/>
    <w:rsid w:val="00A75E81"/>
    <w:rsid w:val="00A76CDF"/>
    <w:rsid w:val="00A771CF"/>
    <w:rsid w:val="00A97A71"/>
    <w:rsid w:val="00AA793F"/>
    <w:rsid w:val="00AB50CC"/>
    <w:rsid w:val="00AB5F50"/>
    <w:rsid w:val="00AC5C72"/>
    <w:rsid w:val="00AC64C7"/>
    <w:rsid w:val="00AC6C8B"/>
    <w:rsid w:val="00AE0B52"/>
    <w:rsid w:val="00AE0D90"/>
    <w:rsid w:val="00AE151B"/>
    <w:rsid w:val="00AE49D2"/>
    <w:rsid w:val="00AF00D3"/>
    <w:rsid w:val="00AF1FCC"/>
    <w:rsid w:val="00AF7E24"/>
    <w:rsid w:val="00B00ABE"/>
    <w:rsid w:val="00B01EBE"/>
    <w:rsid w:val="00B11076"/>
    <w:rsid w:val="00B1480E"/>
    <w:rsid w:val="00B1624F"/>
    <w:rsid w:val="00B1714E"/>
    <w:rsid w:val="00B34182"/>
    <w:rsid w:val="00B4291D"/>
    <w:rsid w:val="00B57D7F"/>
    <w:rsid w:val="00B63F04"/>
    <w:rsid w:val="00B65614"/>
    <w:rsid w:val="00B75B10"/>
    <w:rsid w:val="00B971E0"/>
    <w:rsid w:val="00BA151C"/>
    <w:rsid w:val="00BA57D5"/>
    <w:rsid w:val="00BB278E"/>
    <w:rsid w:val="00BC485F"/>
    <w:rsid w:val="00BE51E3"/>
    <w:rsid w:val="00BF10D1"/>
    <w:rsid w:val="00C07289"/>
    <w:rsid w:val="00C14DEA"/>
    <w:rsid w:val="00C2121A"/>
    <w:rsid w:val="00C227F7"/>
    <w:rsid w:val="00C42B38"/>
    <w:rsid w:val="00C53158"/>
    <w:rsid w:val="00C537B0"/>
    <w:rsid w:val="00C55956"/>
    <w:rsid w:val="00C55FE9"/>
    <w:rsid w:val="00C6653D"/>
    <w:rsid w:val="00C755A8"/>
    <w:rsid w:val="00C77F2E"/>
    <w:rsid w:val="00C86382"/>
    <w:rsid w:val="00C87553"/>
    <w:rsid w:val="00C93C82"/>
    <w:rsid w:val="00CB0E81"/>
    <w:rsid w:val="00CB4E97"/>
    <w:rsid w:val="00CB7B85"/>
    <w:rsid w:val="00CC0389"/>
    <w:rsid w:val="00CD21F7"/>
    <w:rsid w:val="00CD77E5"/>
    <w:rsid w:val="00CE5655"/>
    <w:rsid w:val="00CF632C"/>
    <w:rsid w:val="00D06574"/>
    <w:rsid w:val="00D13AB9"/>
    <w:rsid w:val="00D377C1"/>
    <w:rsid w:val="00D41170"/>
    <w:rsid w:val="00D60261"/>
    <w:rsid w:val="00D634E6"/>
    <w:rsid w:val="00D66831"/>
    <w:rsid w:val="00D757C2"/>
    <w:rsid w:val="00D84CEE"/>
    <w:rsid w:val="00D9046D"/>
    <w:rsid w:val="00DA1804"/>
    <w:rsid w:val="00DA4021"/>
    <w:rsid w:val="00DA4AEB"/>
    <w:rsid w:val="00DB201A"/>
    <w:rsid w:val="00DE6C1E"/>
    <w:rsid w:val="00E070E7"/>
    <w:rsid w:val="00E10D36"/>
    <w:rsid w:val="00E145BF"/>
    <w:rsid w:val="00E2370C"/>
    <w:rsid w:val="00E23C54"/>
    <w:rsid w:val="00E23F08"/>
    <w:rsid w:val="00E32057"/>
    <w:rsid w:val="00E5791A"/>
    <w:rsid w:val="00E60E6C"/>
    <w:rsid w:val="00E8013D"/>
    <w:rsid w:val="00E81459"/>
    <w:rsid w:val="00E87E71"/>
    <w:rsid w:val="00E95E05"/>
    <w:rsid w:val="00EA7CD4"/>
    <w:rsid w:val="00EC65D3"/>
    <w:rsid w:val="00EC7727"/>
    <w:rsid w:val="00ED21C8"/>
    <w:rsid w:val="00EE04CA"/>
    <w:rsid w:val="00EE3AD4"/>
    <w:rsid w:val="00EF7DEA"/>
    <w:rsid w:val="00F06869"/>
    <w:rsid w:val="00F12ED7"/>
    <w:rsid w:val="00F1557B"/>
    <w:rsid w:val="00F305D4"/>
    <w:rsid w:val="00F31126"/>
    <w:rsid w:val="00F32257"/>
    <w:rsid w:val="00F36792"/>
    <w:rsid w:val="00F372FD"/>
    <w:rsid w:val="00F373AE"/>
    <w:rsid w:val="00F51116"/>
    <w:rsid w:val="00F519CA"/>
    <w:rsid w:val="00F55059"/>
    <w:rsid w:val="00F60DD3"/>
    <w:rsid w:val="00F64EFE"/>
    <w:rsid w:val="00F84D85"/>
    <w:rsid w:val="00F86FC5"/>
    <w:rsid w:val="00F94470"/>
    <w:rsid w:val="00FB16EA"/>
    <w:rsid w:val="00FB5DA5"/>
    <w:rsid w:val="00FC421D"/>
    <w:rsid w:val="00FD7185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4D3D2"/>
  <w15:docId w15:val="{99B5C212-AF1C-4705-A876-A1B3727A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FCC"/>
    <w:pPr>
      <w:spacing w:after="160" w:line="259" w:lineRule="auto"/>
    </w:pPr>
    <w:rPr>
      <w:lang w:val="uk-UA" w:eastAsia="en-US"/>
    </w:rPr>
  </w:style>
  <w:style w:type="paragraph" w:styleId="2">
    <w:name w:val="heading 2"/>
    <w:basedOn w:val="a"/>
    <w:link w:val="20"/>
    <w:uiPriority w:val="99"/>
    <w:qFormat/>
    <w:rsid w:val="00A62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A62D15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rsid w:val="00A62D15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semiHidden/>
    <w:rsid w:val="00A62D15"/>
    <w:rPr>
      <w:rFonts w:cs="Times New Roman"/>
      <w:color w:val="800080"/>
      <w:u w:val="single"/>
    </w:rPr>
  </w:style>
  <w:style w:type="paragraph" w:styleId="a5">
    <w:name w:val="No Spacing"/>
    <w:uiPriority w:val="99"/>
    <w:qFormat/>
    <w:rsid w:val="001A0339"/>
    <w:rPr>
      <w:lang w:val="uk-UA" w:eastAsia="en-US"/>
    </w:rPr>
  </w:style>
  <w:style w:type="paragraph" w:styleId="a6">
    <w:name w:val="List Paragraph"/>
    <w:basedOn w:val="a"/>
    <w:uiPriority w:val="99"/>
    <w:qFormat/>
    <w:rsid w:val="009529F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table" w:styleId="a7">
    <w:name w:val="Table Grid"/>
    <w:basedOn w:val="a1"/>
    <w:uiPriority w:val="99"/>
    <w:locked/>
    <w:rsid w:val="001D30A0"/>
    <w:pPr>
      <w:spacing w:after="160" w:line="259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8013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8013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8013D"/>
    <w:rPr>
      <w:sz w:val="20"/>
      <w:szCs w:val="20"/>
      <w:lang w:val="uk-UA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8013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8013D"/>
    <w:rPr>
      <w:b/>
      <w:bCs/>
      <w:sz w:val="20"/>
      <w:szCs w:val="20"/>
      <w:lang w:val="uk-UA" w:eastAsia="en-US"/>
    </w:rPr>
  </w:style>
  <w:style w:type="paragraph" w:styleId="ad">
    <w:name w:val="Balloon Text"/>
    <w:basedOn w:val="a"/>
    <w:link w:val="ae"/>
    <w:uiPriority w:val="99"/>
    <w:semiHidden/>
    <w:unhideWhenUsed/>
    <w:rsid w:val="00E80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8013D"/>
    <w:rPr>
      <w:rFonts w:ascii="Segoe UI" w:hAnsi="Segoe UI" w:cs="Segoe UI"/>
      <w:sz w:val="18"/>
      <w:szCs w:val="1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9ABFA-00E9-404F-A350-ACAC095B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CC1402</Template>
  <TotalTime>343</TotalTime>
  <Pages>22</Pages>
  <Words>6320</Words>
  <Characters>46676</Characters>
  <Application>Microsoft Office Word</Application>
  <DocSecurity>0</DocSecurity>
  <Lines>388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Шокот Евгения</dc:creator>
  <cp:keywords/>
  <dc:description/>
  <cp:lastModifiedBy>Блонская Анна</cp:lastModifiedBy>
  <cp:revision>10</cp:revision>
  <cp:lastPrinted>2018-12-17T14:44:00Z</cp:lastPrinted>
  <dcterms:created xsi:type="dcterms:W3CDTF">2018-08-23T07:37:00Z</dcterms:created>
  <dcterms:modified xsi:type="dcterms:W3CDTF">2019-02-04T11:42:00Z</dcterms:modified>
</cp:coreProperties>
</file>