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719"/>
        <w:tblW w:w="16069" w:type="dxa"/>
        <w:tblBorders>
          <w:top w:val="single" w:sz="6" w:space="0" w:color="5C87B2"/>
          <w:left w:val="single" w:sz="6" w:space="0" w:color="5C87B2"/>
          <w:bottom w:val="single" w:sz="6" w:space="0" w:color="5C87B2"/>
          <w:right w:val="single" w:sz="6" w:space="0" w:color="5C87B2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498"/>
        <w:gridCol w:w="1416"/>
        <w:gridCol w:w="1938"/>
        <w:gridCol w:w="3463"/>
        <w:gridCol w:w="1585"/>
        <w:gridCol w:w="1957"/>
        <w:gridCol w:w="2212"/>
      </w:tblGrid>
      <w:tr w:rsidR="00887A87" w:rsidRPr="001B0586" w14:paraId="002723B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31FA0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Найменування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20F8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Код ЄДРПОУ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2A62DD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Дата та номер протоколу про створення відокремленого підрозділу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3C1FBABC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84BA147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876F89B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Адреса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72C4E0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9B9C519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6CB1B28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Телефон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68DDCDE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03036C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4B2952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Керівник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2102A9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13DE83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F01B91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Види фінансових послуг</w:t>
            </w:r>
          </w:p>
        </w:tc>
      </w:tr>
      <w:tr w:rsidR="00887A87" w:rsidRPr="001B0586" w14:paraId="531EAAE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891F453" w14:textId="77777777" w:rsidR="00887A87" w:rsidRPr="000F4411" w:rsidRDefault="00735EC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5713F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41811998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A667C4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78D0A" w14:textId="77777777" w:rsidR="00887A87" w:rsidRPr="000F4411" w:rsidRDefault="00887A87" w:rsidP="000773E9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36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Дніпропетровська обл.,                м. Дніпро, пр. Калнишевського Петра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30, прим. 44.</w:t>
            </w:r>
          </w:p>
          <w:p w14:paraId="691A935E" w14:textId="77777777" w:rsidR="00887A87" w:rsidRPr="000F4411" w:rsidRDefault="00887A87" w:rsidP="009529F4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947C14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68D991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F626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CCFD6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8F8DE6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43A7E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8DA369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C2C01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58018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Чернівецька обл., м. Чернівці, вул. Ентузіастів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2і/11.</w:t>
            </w:r>
          </w:p>
          <w:p w14:paraId="0C50477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D26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0676111485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E39A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4658F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DA0248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60B24A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№ 3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A49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B3E9A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18A9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Стрийська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57.</w:t>
            </w:r>
          </w:p>
          <w:p w14:paraId="523CC524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3C53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0676109929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12E8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B3250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B01EB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3A77C01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4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4D2E72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AFB9D76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D48DBC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Сумська обл., м. Суми, 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вул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Соборн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44.</w:t>
            </w:r>
          </w:p>
          <w:p w14:paraId="424E454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C4A8C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BE163" w14:textId="7A4919FA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527FE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38C03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B58AD0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5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B0F33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5A2F5D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BEED10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Соборна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190.</w:t>
            </w:r>
          </w:p>
          <w:p w14:paraId="6299471E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4A2E9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0676110392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AA89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21F6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DD3148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768394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A29C49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5255F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9B0F7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77.</w:t>
            </w:r>
          </w:p>
          <w:p w14:paraId="1AC6B65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E13C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A846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96309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A6451B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FFEB7D" w14:textId="10A02B81" w:rsidR="002721D3" w:rsidRPr="00246244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7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A1C1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15481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CA0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13300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Бердичів, вул. Житомирська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15.</w:t>
            </w:r>
          </w:p>
          <w:p w14:paraId="4A37ACB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A0741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0676108849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51E7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0F34AA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579D1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0ED1E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8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B584E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9104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B3272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21000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Вінницька обл., м. Вінниця, пр. Юності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20а.</w:t>
            </w:r>
          </w:p>
          <w:p w14:paraId="0CF1BA1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CE3B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9AC44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92880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EFD5E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6A14D2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DB85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86E68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7D1D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Житомир, вул. Гоголівська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20491EE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339E4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4B9DCC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880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D1C941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3140C9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10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8F400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41812001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F99152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CE531D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11500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Коростень,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25.</w:t>
            </w:r>
          </w:p>
          <w:p w14:paraId="1C574B5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F301B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63FB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16648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5DFC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69535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B065C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41812017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3EB19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306771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Ювілейний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29, прим.2</w:t>
            </w:r>
          </w:p>
          <w:p w14:paraId="60FD359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EA08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1225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093B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27600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0B51CD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4E06F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41812022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6DA48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4E4388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69068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Моторобудівників, 64.</w:t>
            </w:r>
          </w:p>
          <w:p w14:paraId="4B81B85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89FAD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68A8A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1BD2E3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0BF0F3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F8EEF1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F3506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41812038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5FF90C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230B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вул. Героїв 93-ї Бригади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30.</w:t>
            </w:r>
          </w:p>
          <w:p w14:paraId="00734016" w14:textId="77777777" w:rsidR="00887A87" w:rsidRPr="000F4411" w:rsidRDefault="00887A87" w:rsidP="00A70955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6E4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6E914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C8A06C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22B6EE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0D991D" w14:textId="0481A8A3" w:rsidR="002721D3" w:rsidRPr="00246244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14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B7D3B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2CA34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4374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Дніпровська обл., м. Дніпро, </w:t>
            </w:r>
            <w:r w:rsidR="005F09E1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Б.Хмельницького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119, прим.1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7</w:t>
            </w:r>
          </w:p>
          <w:p w14:paraId="43D9B1E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9CDB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0676108533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5E28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F081A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  <w:p w14:paraId="61ABB6DE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3934794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42DC5F2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F8BD6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E74700D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FB7E5C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</w:tr>
      <w:tr w:rsidR="00887A87" w:rsidRPr="001B0586" w14:paraId="78566A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749974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15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3EAF48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41812059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D7211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1E4C13" w14:textId="55A28580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85100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Костянтинівка, вул. Ціолковського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72г</w:t>
            </w:r>
            <w:r w:rsidR="002F317F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, 72д</w:t>
            </w:r>
          </w:p>
          <w:p w14:paraId="15593605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A0B6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0676113841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32622" w14:textId="0D1EE752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AAD26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5BCA43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2F23C8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16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7C65D4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5B5C5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360C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87500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Маріуполь, пр. Миру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102.</w:t>
            </w:r>
          </w:p>
          <w:p w14:paraId="26D4C24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2F088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66BC84" w14:textId="2FFFE9D5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5B0AD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7016A7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0F59DD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B507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E3899A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2295A3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56500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Миколаївська обл.,                        м. Вознесенськ,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           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18-3.</w:t>
            </w:r>
          </w:p>
          <w:p w14:paraId="4DD36D00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096A3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0676112819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CE2A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Лосихин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CFE142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F1ECA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5ED1CB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18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A31BC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6E9D7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9C440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84109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Слов'янськ, вул. Комяхова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67</w:t>
            </w:r>
          </w:p>
          <w:p w14:paraId="13EAEAA2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3808C4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0676114607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B51EB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6858A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289CE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5AC28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E5A1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B678617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FED9B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Шевченко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358.</w:t>
            </w:r>
          </w:p>
          <w:p w14:paraId="759B378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F6A8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958C97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3F396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246244" w14:paraId="4B7E7FC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D34D62" w14:textId="77777777" w:rsidR="00887A87" w:rsidRPr="00246244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20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4C7DCB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582C2BE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41812111</w:t>
            </w:r>
          </w:p>
          <w:p w14:paraId="5475BF60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43BA33C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EF21B13" w14:textId="3D3D0B74" w:rsidR="00887A87" w:rsidRPr="00246244" w:rsidRDefault="00246244" w:rsidP="00246244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36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</w:t>
            </w:r>
            <w:r w:rsidRPr="00246244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08.05.2019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057F6B" w14:textId="1C923213" w:rsidR="00887A87" w:rsidRPr="00246244" w:rsidRDefault="00246244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246244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54000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 xml:space="preserve">, </w:t>
            </w:r>
            <w:r w:rsidRPr="00246244">
              <w:rPr>
                <w:rFonts w:ascii="Bookman Old Style" w:hAnsi="Bookman Old Style" w:cs="Calibri"/>
                <w:sz w:val="16"/>
                <w:szCs w:val="16"/>
              </w:rPr>
              <w:t>Миколаївська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 xml:space="preserve"> обл., м. </w:t>
            </w:r>
            <w:r w:rsidRPr="00246244">
              <w:rPr>
                <w:rFonts w:ascii="Bookman Old Style" w:hAnsi="Bookman Old Style" w:cs="Calibri"/>
                <w:sz w:val="16"/>
                <w:szCs w:val="16"/>
              </w:rPr>
              <w:t>Миколаїв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 xml:space="preserve">, </w:t>
            </w:r>
            <w:r w:rsidRPr="00246244">
              <w:rPr>
                <w:rFonts w:ascii="Bookman Old Style" w:hAnsi="Bookman Old Style" w:cs="Calibri"/>
                <w:sz w:val="16"/>
                <w:szCs w:val="16"/>
              </w:rPr>
              <w:t>проспект Центральний</w:t>
            </w:r>
            <w:r w:rsidR="00887A87" w:rsidRPr="00246244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887A87" w:rsidRPr="00246244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r w:rsidRPr="00246244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71А/9</w:t>
            </w:r>
          </w:p>
          <w:p w14:paraId="12F60BB5" w14:textId="77777777" w:rsidR="00887A87" w:rsidRPr="00246244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2BDE72" w14:textId="77777777" w:rsidR="00887A87" w:rsidRPr="00246244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0676114780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017E07" w14:textId="1E7D585B" w:rsidR="00887A87" w:rsidRPr="00246244" w:rsidRDefault="00246244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4C9861" w14:textId="77777777" w:rsidR="00887A87" w:rsidRPr="00246244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75930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F9CF03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87836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C7D92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3BBB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Дніпропетровська обл., 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                 м. Кривий Ріг, пр.Південний, 30, прим.17</w:t>
            </w:r>
          </w:p>
          <w:p w14:paraId="45A5149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1334F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0676108642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E4320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606D97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F0558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A253F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22 ПОВНЕ ТОВАРИСТВО "ЛОМБАРД "ПЕРШИЙ" ТОВАРИСТВО З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7B998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41812132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1BC7F8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4D7C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м. Житомир, вул..Київська, 122/5</w:t>
            </w:r>
          </w:p>
          <w:p w14:paraId="2885B0B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D8959A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EFEED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AB7DC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87F20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B18172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63CDC9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E7EB0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FE7F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63E2138A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14932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0676111203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5E79A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6E4CA4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1ADC53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08B80B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24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896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B34AA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42CB2B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36039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Полтавська обл., м. Полтава, вул. Великотирнівська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35/2.</w:t>
            </w:r>
          </w:p>
          <w:p w14:paraId="087911C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ACD5DE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0676111438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956AC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2F53C6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984E1B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72E927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25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675CC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5F0F7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E0311A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71501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Енергодар, вул. Українська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C55D4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16, прим.107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87E21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0676112711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9B56A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Лапков Віталій Камільович.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5769DB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BB730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D350FD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AD6E641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14C3E7A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05B9B1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68000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Од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еська обл., м. Чорноморськ,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Мира, 18/22н.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1A04D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0676113168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5FA47A" w14:textId="77777777" w:rsidR="00887A87" w:rsidRPr="000F4411" w:rsidRDefault="00887A87" w:rsidP="00066B10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Лушніков Максим В'ячеславович.</w:t>
            </w:r>
          </w:p>
          <w:p w14:paraId="1435DBE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42D375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F6C38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D922A3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12971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41822334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3B18F6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39537C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61098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м. Харків,                 вул. Полтавський шлях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152</w:t>
            </w:r>
          </w:p>
          <w:p w14:paraId="0A4485C8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CF2F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0676114997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90E49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9F257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6F8F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C7B391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28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40B6C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B139A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FC8B96" w14:textId="77777777" w:rsidR="00887A87" w:rsidRPr="000F4411" w:rsidRDefault="00887A87" w:rsidP="004B031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61044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Харківська обл., м. Харків, 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пр.Московський 256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3D8DF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0676115120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23EBFB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20D786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2D5B9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994B66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29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  <w:p w14:paraId="3EEE5DC6" w14:textId="77777777" w:rsidR="00C53158" w:rsidRPr="000F4411" w:rsidRDefault="00C53158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9046F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41822355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FFBAB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9D1ED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                              м. Харків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Гагарина, буд.22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E7185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0676115529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9E6227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285F1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07A6063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372E9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022B5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45B16C" w14:textId="77777777" w:rsidR="00735ECE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3EB47000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97BD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79068, Львівська обл., місто Львів, Шевченківський район, ВУЛИЦЯ МАЗЕПИ І. ГЕТЬМАНА, будинок 11Е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046F6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6132208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BF2821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734EE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28B2CA2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49958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FAD15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41866345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3E846C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26B0072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CEDC1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61105, Харківська обл., місто Харків, Комінтернівський район, ПРОСПЕКТ Г. СТАЛІНГРАДА, будинок 134-3</w:t>
            </w:r>
            <w:r w:rsidR="005C55D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літ В-1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39E4E0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0676131267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0E1E40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AB2B8F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246244" w14:paraId="17D79EA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52E13D" w14:textId="01905026" w:rsidR="00D41170" w:rsidRPr="00246244" w:rsidRDefault="00735ECE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97E02A" w14:textId="77777777" w:rsidR="00735ECE" w:rsidRPr="00246244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41866350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F809A" w14:textId="333E5D9D" w:rsidR="00D41170" w:rsidRPr="00246244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>36</w:t>
            </w:r>
          </w:p>
          <w:p w14:paraId="79756983" w14:textId="7D1827AE" w:rsidR="00735ECE" w:rsidRPr="00246244" w:rsidRDefault="00D41170" w:rsidP="00246244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>08.05.2019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DB111" w14:textId="21708BAF" w:rsidR="00735ECE" w:rsidRPr="00246244" w:rsidRDefault="00246244" w:rsidP="0024624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73009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Херсонська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обл., місто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Херсон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вул. Лавреньова, 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будинок 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E9100" w14:textId="77777777" w:rsidR="00735ECE" w:rsidRPr="00246244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0676130996</w:t>
            </w:r>
            <w:r w:rsidRPr="00246244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ED6CD7" w14:textId="75CBAA99" w:rsidR="00735ECE" w:rsidRPr="00246244" w:rsidRDefault="00246244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7544A7" w14:textId="77777777" w:rsidR="00735ECE" w:rsidRPr="00246244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246244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7DD47BD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5ED1F9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E1B7ED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41866366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259D14B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ABF0E0D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AE07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81054, Львівська обл., Яворівський район, місто Новояворівськ, ВУЛИЦЯ БАНДЕРИ С., будинок 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2039B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0676137597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E12B2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41227B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F0B1B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A0831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D1A6A7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F32F56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0C6BA17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E97B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76018, Івано-Франківська обл., місто Івано-Франківськ, ВУЛИЦЯ ШЕРЕМЕТИ,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B031DE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0676133239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76120A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9ED982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D2B9E8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37786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389F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41866387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A1CF68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6D9EA577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EBA8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33022, Рівненська обл., місто Рівне, ПРОСПЕКТ КНЯЗЯ РОМАНА,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6568F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0676131389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B3887C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Костельнюк Роман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87E36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17BB8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6DEFEC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36 ПОВНОГО ТОВАРИСТВА "ЛОМБАРД "ПЕРШИЙ" ТОВАРИСТВО З ОБМЕЖЕНОЮ ВІДПОВІДАЛЬНІСТЮ "МІКРОФІНАНС" І КОМПАНІЯ"</w:t>
            </w:r>
          </w:p>
          <w:p w14:paraId="3D99F7D8" w14:textId="77777777" w:rsidR="00C53158" w:rsidRPr="000F4411" w:rsidRDefault="00C53158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C5DB6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41866392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7EF89F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4514F5C8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25C39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79058, Львівська обл., місто Львів, Шевченківський район, ПРОСПЕКТ ЧОРНОВОЛА, будинок 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CE1C3A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DADC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02A1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3FEF35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549D7D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2A9EC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41866408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9EE03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7ECCF25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7A844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88000, Закарпатська обл., місто Ужгород, ПЛОЩА ПЕТЕФІ ШАНДОРА, будинок 42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31249B" w14:textId="77777777" w:rsidR="00735ECE" w:rsidRPr="000F4411" w:rsidRDefault="00D41170" w:rsidP="002F317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6134656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562A78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8277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4765F7" w14:paraId="6C71FD4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C96AA1" w14:textId="77777777" w:rsidR="00735ECE" w:rsidRPr="004765F7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80C7428" w14:textId="6BCC5E93" w:rsidR="00735ECE" w:rsidRPr="004765F7" w:rsidRDefault="004765F7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0D12249" w14:textId="7E306BD5" w:rsidR="00D41170" w:rsidRPr="004765F7" w:rsidRDefault="002F317F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№28</w:t>
            </w:r>
          </w:p>
          <w:p w14:paraId="321D18BF" w14:textId="0451C7EE" w:rsidR="00735ECE" w:rsidRPr="004765F7" w:rsidRDefault="00D41170" w:rsidP="002F317F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</w:t>
            </w:r>
            <w:r w:rsidR="002F317F"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26.02.2019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4B2324" w14:textId="4AD98C5B" w:rsidR="00735ECE" w:rsidRPr="004765F7" w:rsidRDefault="002F317F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49005, Дніпропетровська обл., місто Дніпро, вул. Чернишевського, буд. 11А</w:t>
            </w:r>
            <w:r w:rsidR="004765F7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прим.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FE80E" w14:textId="1F236010" w:rsidR="00735ECE" w:rsidRPr="004765F7" w:rsidRDefault="002F317F" w:rsidP="002F317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0676126393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41F7" w14:textId="77777777" w:rsidR="00066B10" w:rsidRPr="004765F7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9DD9B9E" w14:textId="754AAE31" w:rsidR="00735ECE" w:rsidRPr="004765F7" w:rsidRDefault="002F317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7ABAD" w14:textId="77777777" w:rsidR="00735ECE" w:rsidRPr="004765F7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4765F7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447BA7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C0ED9D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C91FB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D1C7D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0ECEE62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81E69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11501, Житомирська обл., м.коростень, вул.Базарна площа, 4а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770EA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0676115689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7A35E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727D7E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450271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B1DB55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DC972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9F7DF2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AF9164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669996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F93E2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07400, Київська обл., м.Бровари, вул.Гагаріна, буд.11, прим.112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9222B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067 6172087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B06FA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B88E66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3B9706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94AAA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C1D33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D1E42A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22AF5A7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1ECBB3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98F88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65023,  Одеська обл., м.Одеса, вулл.Торгова, буд.49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8437C2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5C0823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B0E787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AF0474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35E7FD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8A8AA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F5E76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BA75CA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45A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3D8A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65078, Одеська обл., м.Одеса, вул.Генерала Петрова, буд.33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прим.3</w:t>
            </w:r>
          </w:p>
          <w:p w14:paraId="664A6D74" w14:textId="77777777" w:rsidR="005C55D4" w:rsidRPr="000F4411" w:rsidRDefault="005C55D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55FA9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0676172101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7B71F0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3CEBA0F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C4C24B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0C5F07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5BA869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58924B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F13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16271CC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8851E3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65025, Одеська обл., м.Одеса, вул.Генерала</w:t>
            </w:r>
            <w:r w:rsidR="00066B10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Бочарова, буд.47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BA6FDF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281F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E20FDA1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EF0F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67D618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4B835CD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4D208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41910624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2A3BF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4F4B0D4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9CBF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69106, Запорізька обл., м.Запоріжжя, вул.Павлокічкаська, буд.15а,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294C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0676175507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B26C2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EC40E1" w14:textId="40E829AE" w:rsidR="00FB16E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81C55D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1A8905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12F1E7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D6E271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41910633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B9D361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31EF1146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6668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76018, Івано-Франківська обл., м.Коломия, вул.Мазепи, 14/2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47F015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2217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5A5873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00108A" w14:textId="77777777" w:rsidR="00066B10" w:rsidRPr="000F4411" w:rsidRDefault="00066B10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887530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60CF9C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AB279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ACE1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41970793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60C9A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12402B3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8655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37500, Полтавська </w:t>
            </w:r>
            <w:r w:rsidR="00F3112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обл., м.Лубни, вул.Володимирська, буд.46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A5A6E9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0676183214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0F185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E299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20E068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7ADB5D0" w14:textId="77777777" w:rsidR="0067669A" w:rsidRPr="000F4411" w:rsidRDefault="0067669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2497D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41970809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E31F66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03880B9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AEE590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72300, Запорізька обл., м.Мелітополь, пр.50-річчя Перемоги, буд.36/1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9B388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0676140223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5949AB" w14:textId="6EFA471F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6BCFC1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33FF11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1CC2E8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E06BD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41970814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054CE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3656994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03D3E" w14:textId="77777777" w:rsidR="0067669A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50000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Дніпропетровська обл.,</w:t>
            </w:r>
          </w:p>
          <w:p w14:paraId="7C8A2B57" w14:textId="77777777" w:rsidR="00F31126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м.Кривий Ріг, вул.Володимира Великого, буд.24,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DB52B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0C2989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22A5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D3A418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113895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B4603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DB8DF2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65E15BB2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7B341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65000, Одеська обл., м.Одеса, вул.Преображенська,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4743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0676140784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1A62C1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B4F9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FC8769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EFDB4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BC6F29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41970835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016A75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3B5E004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E0568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76000, Івано-Франківська обл., м.Івано-Франківськ, вул.Січових Стрільців, буд.16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621730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0676183156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204CF3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34EF2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11A4C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79CE87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F4E4D0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41970840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FADC3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6E0512D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97019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вул.Північнокільцева, буд.15, прим.8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24DA5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0676172320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D834F6" w14:textId="6E7713A1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748B8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8A29C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071757" w14:textId="77777777" w:rsidR="0067669A" w:rsidRPr="000F4411" w:rsidRDefault="0067669A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D0657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52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17314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C983D8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1D3F19F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9603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20300, Черкаська обл., м.Умань, вул.Європейська, буд.58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CF6C6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3C6D8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604029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298AF15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F70A82F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F0C918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5F9C80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06039ADE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58EB3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46002, Тернопільська обл., м.Тернопіль, вул.Київська, буд.18/73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5BD5C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7E345C" w14:textId="77777777" w:rsidR="0067669A" w:rsidRPr="000F4411" w:rsidRDefault="008D4AAE" w:rsidP="008D4AAE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B8145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81E8DD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A203A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9327AF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66663E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1127985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CCA16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обл., м.Кривий Ріг</w:t>
            </w:r>
            <w:r w:rsidR="0011601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просп.Поштовий, буд.48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59E90E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0676189606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4E8DBD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0425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471DF9" w14:paraId="26B35C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33BFA8" w14:textId="77777777" w:rsidR="0067669A" w:rsidRPr="00471DF9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74C4802" w14:textId="77777777" w:rsidR="0067669A" w:rsidRPr="00471DF9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731C24" w14:textId="1188D208" w:rsidR="00D06574" w:rsidRPr="00471DF9" w:rsidRDefault="004765F7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34</w:t>
            </w:r>
          </w:p>
          <w:p w14:paraId="1F0B5963" w14:textId="0F86C867" w:rsidR="0067669A" w:rsidRPr="00471DF9" w:rsidRDefault="00D06574" w:rsidP="004765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</w:t>
            </w:r>
            <w:r w:rsidR="004765F7"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25.04.2019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70E94F" w14:textId="63DC326B" w:rsidR="0067669A" w:rsidRPr="00471DF9" w:rsidRDefault="0011601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61000, Харківська обл., </w:t>
            </w:r>
            <w:r w:rsidR="006D36D0"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м.Харків,    </w:t>
            </w:r>
            <w:r w:rsidR="004765F7"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    пр. Петра Григоренка, буд. 2/144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B333F9" w14:textId="77777777" w:rsidR="0067669A" w:rsidRPr="00471DF9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471DF9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0676183006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8A14E7" w14:textId="77777777" w:rsidR="0067669A" w:rsidRPr="00471DF9" w:rsidRDefault="0067669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CDD9ABD" w14:textId="5CEC2D83" w:rsidR="004765F7" w:rsidRPr="00471DF9" w:rsidRDefault="004765F7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Гончарук Христина Михайлівна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864935" w14:textId="77777777" w:rsidR="0067669A" w:rsidRPr="00471DF9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471DF9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B66EE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9F1A4EC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50D19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848DBA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93E018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E1DC4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89600, Закарпатська обл., м.Мукачево, пл.Кирила і Мефодія, буд.22, прим.6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8D42D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0676184669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D0925F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8C200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7C8043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1C8BDF9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2CEC8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41999094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7B90B2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26AF4C5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3D305E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65069, Одеська обл., м.Одеса, пр.Добровольського, буд.75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530EF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0676172304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E30FCD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1F02F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0DBD8B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562384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D7CF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41999105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0971A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41AC31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77B56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54055, Миколаївська обл., м.Миколаїв, вул.Слобідська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3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буд.51/3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7830CD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0676186264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F4FB46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854E4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97510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AF6B1B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ACC59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41999110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626444C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2516E1CA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0D57A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73028, Херсонська обл., м.Херсон, вул.Кулика І., буд.122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A9405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0676182896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BD5078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Романчук Вікторія Вікторівна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4DE76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AA7F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0C2C33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084BE9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550A01" w14:textId="77777777" w:rsidR="0067669A" w:rsidRPr="000F4411" w:rsidRDefault="00E145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D9278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49106,  Дніпропетровська об., м.Дніпро, пр.Героїв, буд.45Д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8D1B8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0676120657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B26EAB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4C3C08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0C374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96E6CDD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535EC3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41999131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6717B6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0575CA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81400, Львівська обл., м.Самбір, вул.Валова, буд.30, прим.5а/15а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4839A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0676190531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B96DC9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B56C65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689CF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B0AD46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F44F8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41999147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9B42D0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EE07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79058, Львівська обл., м.Львів, пр.В.Чорновола, буд.67-69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D5B980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0676169951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3A4AE6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584CDF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BD321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E61B01" w14:textId="77777777" w:rsidR="004A5ABF" w:rsidRPr="000F4411" w:rsidRDefault="004A5ABF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6A996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41999152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9C4D07B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3E7EFB97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86A1D4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02105, м.Київ, пр.Миру, буд.2/3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FB10E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0676164698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C4C51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CAB6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FEF70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B3357E" w14:textId="77777777" w:rsidR="004A5ABF" w:rsidRPr="000F4411" w:rsidRDefault="00474EAE" w:rsidP="00474EA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7D473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41999168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3E2A06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BDF17E5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4A5BA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18000, Черкаська обл., м.Черкаси, вул.Чорновола, буд.118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769C07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4C68A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57734F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07B741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C42692" w14:textId="77777777" w:rsidR="004A5ABF" w:rsidRPr="000F4411" w:rsidRDefault="00B65614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08A62D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41999173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DBDEFF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069D86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D6030E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64600, Харківська обл., м.Лозова, вул.Соборна, буд.10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02713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27C87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42386D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503AA40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2206B9" w14:textId="77777777" w:rsidR="004A5ABF" w:rsidRPr="000F4411" w:rsidRDefault="00B65614" w:rsidP="00B656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68DC05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41999189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CD8C8C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1095C3CF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93B8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пр. Соборний, буд.190, прим.145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80EA8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0676183215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B26ACD" w14:textId="4C6FFD0B" w:rsidR="004A5ABF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B81CEE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5FD033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B2E0DA" w14:textId="77777777" w:rsidR="004A5ABF" w:rsidRPr="000F4411" w:rsidRDefault="00065B41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ИЙ ПІДРОЗДІЛ №67 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СТВО З ОБМЕЖЕНОЮ ВІДПОВІДАЛЬНІСТЮ «МІКРОФІНАНС І КОМПАНІЯ» 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68FC44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42066844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A273EE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11 </w:t>
            </w:r>
          </w:p>
          <w:p w14:paraId="66461FEA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11.04.2018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434587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 Донецьке шосе, буд.2Б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F06A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0676121948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3E76B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25CA8EA" w14:textId="77777777" w:rsidR="004A5ABF" w:rsidRPr="000F4411" w:rsidRDefault="00065B4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C8E476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0F15955" w14:textId="77777777" w:rsidR="004A5ABF" w:rsidRPr="000F4411" w:rsidRDefault="00065B4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B6FEA7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725AE7" w14:textId="77777777" w:rsidR="00065B41" w:rsidRPr="000F4411" w:rsidRDefault="00065B4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68</w:t>
            </w:r>
            <w:r w:rsidR="009A62B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165A0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87F5F1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AF2D1A8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61C8DC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93100, Луганська область, м.</w:t>
            </w:r>
            <w:r w:rsidR="00065B4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Лисичанськ, вул. Гетьманська, буд. 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38DEA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0676122035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483CB8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E4E62A5" w14:textId="77777777" w:rsidR="004A5ABF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2B1AE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0B3C3EB" w14:textId="77777777" w:rsidR="004A5ABF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883E4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F826D69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69 ПОВНОГО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AC25FE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42066865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A5AB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05B7D9DC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D6E30" w14:textId="77777777" w:rsidR="004A5ABF" w:rsidRPr="000F4411" w:rsidRDefault="009A62BC" w:rsidP="005F09E1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93408, Луганська область, 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м.Сєвєродонецьк, 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. Хімікі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в, буд. 25/18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91A27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0676122366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9D279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52C3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7D273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C55895F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11D30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D04E7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70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5E13B9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42066870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2795C6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DA9802E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747D6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07111, м.Київ, вул. Щербаківського Данила, буд. 56/7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7BE8D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A10D2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783355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A1204A" w14:textId="77777777" w:rsidR="009A62BC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360BC1C" w14:textId="77777777" w:rsidR="004A5ABF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627472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CD019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71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C1D065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42066886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64AB41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5D0A9A21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7C2B2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69061,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Алмазна, буд. 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174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DAFF4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480CDCC" w14:textId="0CBF375F" w:rsidR="009A62BC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63ADCD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70F6F21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30BD81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E0F72F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72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77AE61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42066891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696CB8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97CB280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D8A24E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69000,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Новокузнецька, буд. 12В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D760F5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0676122691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AF4995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0A6A3E8" w14:textId="2C26E715" w:rsidR="009A62BC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EADFC3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4970593" w14:textId="77777777" w:rsidR="004A5ABF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E9D60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12519FF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73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633C6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42066907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1237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2D8B7E14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708EE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61052,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Харківська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м.Харків, вул. Полтавський Шлях, буд. 43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7BC6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0676122743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740FB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8AC355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74590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88A13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48584FD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9267F9" w14:textId="77777777" w:rsidR="004A5ABF" w:rsidRPr="000F4411" w:rsidRDefault="009A62BC" w:rsidP="009A62B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74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B8C0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42066912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26E652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605E971A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D7ACF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36000,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м.Полтава, вул. Героїв Чорнобильців,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273FE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F893F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951498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7E1E2E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587A4A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31CF9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EFB8E3E" w14:textId="77777777" w:rsidR="004A5ABF" w:rsidRPr="000F4411" w:rsidRDefault="00E87E7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75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8CE7FF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42066928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ACE4B3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6CE704F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752E6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71101, Запорізька область, м.Бердянськ, пр.Азовський,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F43758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FBF32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6AAE965" w14:textId="7C6386B0" w:rsidR="00E87E71" w:rsidRPr="000F4411" w:rsidRDefault="00907C5D" w:rsidP="00E87E7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C8883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91E1BC9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3DD78DD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A0BECC" w14:textId="77777777" w:rsidR="00534309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46BE2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6B736D" w14:textId="77777777" w:rsidR="004A5ABF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0D37EA87" w14:textId="77777777" w:rsidR="00534309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CECEC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м.Дніпро, пл.Вокзальна (Петровського), буд.1,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89F633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0676127421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B6BB8D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745CC77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C1CC9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4D1C0A0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C6DF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688703" w14:textId="77777777" w:rsidR="004A5ABF" w:rsidRPr="000F4411" w:rsidRDefault="00534309" w:rsidP="0066325B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66325B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1029C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42089278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1F66CB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B7803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BFA62A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69104,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Чумаченка/вул.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Європейська (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Малиновського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буд.37/24, прим.111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56525B" w14:textId="77777777" w:rsidR="004A5ABF" w:rsidRPr="000F4411" w:rsidRDefault="00DB201A" w:rsidP="00DB201A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0676127625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23044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4229E48" w14:textId="6B9EB042" w:rsidR="00534309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1F25F1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8FF7D11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9BE0FB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F5815D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709D56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C50A9D5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4D90360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6A39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43016, </w:t>
            </w:r>
            <w:r w:rsidR="001B0586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м.Луцьк, вул. Левчанівської Сенаторки, буд. 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E6591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B4EB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E483AB8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01762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1E1FFD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5B622B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6EB5E7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453C8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2EF5AF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9405BA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C9187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 Дніпропетровська область, м.Дніпро, пл.Старомостова (Островського),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7C388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F509EE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88ABAE9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31797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E0E085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D767F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01F1AB6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50AF4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60231C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12FC27C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44FCAB" w14:textId="77777777" w:rsidR="001B0586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36007,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м.Полтава, вул. Гожулівська, </w:t>
            </w:r>
          </w:p>
          <w:p w14:paraId="019DFC13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буд. 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C111D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0676125217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893F75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1543A25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Олександрович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4755F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36BA2050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BCAA09" w14:textId="77777777" w:rsidTr="00101D4C">
        <w:trPr>
          <w:trHeight w:val="630"/>
        </w:trPr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181DF0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418004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D8EEA5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2481DEF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B14C8A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65023,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Одеська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м.Одеса, вул. Садова,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D22791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0676127011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44D2EC" w14:textId="77777777" w:rsidR="004A5ABF" w:rsidRPr="000F4411" w:rsidRDefault="004A5ABF" w:rsidP="007A7FD4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B5C7B22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ячеславович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C8133" w14:textId="77777777" w:rsidR="004A5ABF" w:rsidRPr="000F4411" w:rsidRDefault="004A5ABF" w:rsidP="007A7FD4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D253DB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6B5243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D3E2FA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76425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899252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11BF1415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21742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43020,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м.Луцьк, вул. В’ячеслава Хурсенка, буд. 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F33092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0676126407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9B129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1257550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24FF6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A92584C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75E83CF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01359E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2D654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950586" w14:textId="77777777" w:rsidR="00965FF7" w:rsidRPr="000F4411" w:rsidRDefault="00513605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19136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69093, Запорізька область, м. Запоріжжя, вул. Руставі,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CB2E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D87CDF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73B43F8" w14:textId="4D7D34A3" w:rsidR="005328F3" w:rsidRPr="000F4411" w:rsidRDefault="00907C5D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231D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B6ED4D8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6B38EAF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785334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84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1CF2FE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2D2D7" w14:textId="77777777" w:rsidR="00965FF7" w:rsidRPr="000F4411" w:rsidRDefault="00281CBB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7F506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49121, Дніпропетровська область, м. Дніпро, вул. Велика Діївська (Трофімових братів), буд. 40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3C7881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E7B4B9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B0CD819" w14:textId="77777777" w:rsidR="005328F3" w:rsidRPr="000F4411" w:rsidRDefault="005328F3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CB2E71" w14:textId="77777777" w:rsidR="009A4EB8" w:rsidRPr="000F4411" w:rsidRDefault="009A4EB8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BC18C87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5F06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19AC9FF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85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43DB09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369FDF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9FE473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49125, Дніпропетровська область, м. Дніпро, вул. Березинська, буд. 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0BD4F9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637B3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C3AB1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875BC2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7D8097B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9A0EF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35ED9CE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D6A282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2513A3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602F" w14:textId="77777777" w:rsidR="004A5ABF" w:rsidRPr="000F4411" w:rsidRDefault="001469D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78405, Івано-Франкі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вська область, м. Надвірна, майд. Шевченка, </w:t>
            </w:r>
            <w:r w:rsidR="009A4EB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9AA3D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94C4B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A4BA986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B35BFC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DCB860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8B5B96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3C2C1D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7511FA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3F7B91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411B0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43021, Волинська область, м. Луцьк, вул. Винниченка, буд. 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766A1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88F239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1C1565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1A1514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0A7996D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37CC9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97415E" w14:textId="77777777" w:rsidR="004A5ABF" w:rsidRPr="000F4411" w:rsidRDefault="00965FF7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BB3AAF6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42132403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B263EC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 від 11.05.2018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B05CA8" w14:textId="77777777" w:rsidR="004A5ABF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50102, Дніпропетровська область,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      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Крив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ий Ріг, вул. Перемоги,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35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прим.129а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F5FB0" w14:textId="77777777" w:rsidR="004A5ABF" w:rsidRPr="000F4411" w:rsidRDefault="00965FF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0676142714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6C7C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20B7D1B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B3D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90E4513" w14:textId="77777777" w:rsidR="00965FF7" w:rsidRPr="000F4411" w:rsidRDefault="00965FF7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EC7727" w:rsidRPr="004765F7" w14:paraId="27634E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56F739" w14:textId="77777777" w:rsidR="00EC7727" w:rsidRPr="004765F7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570432" w14:textId="77777777" w:rsidR="00EC7727" w:rsidRPr="004765F7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8DEBB" w14:textId="77777777" w:rsidR="00EC7727" w:rsidRPr="004765F7" w:rsidRDefault="00A61C53" w:rsidP="00A61C53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95B3B3" w14:textId="209B0079" w:rsidR="00EC7727" w:rsidRPr="004765F7" w:rsidRDefault="00A61C53" w:rsidP="002F617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49107, Дніпропетровсь</w:t>
            </w:r>
            <w:r w:rsidR="00AE0D90" w:rsidRPr="004765F7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ка область, м.Дніпр</w:t>
            </w:r>
            <w:r w:rsidR="004765F7" w:rsidRPr="004765F7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о, пр.Гагаріна, буд.171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BDF53" w14:textId="77777777" w:rsidR="00EC7727" w:rsidRPr="004765F7" w:rsidRDefault="00664D0C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4765F7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4765F7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08B012" w14:textId="77777777" w:rsidR="004C6A0C" w:rsidRPr="004765F7" w:rsidRDefault="004C6A0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D535262" w14:textId="08E9BD1D" w:rsidR="00EC7727" w:rsidRPr="004765F7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8C74A3" w14:textId="77777777" w:rsidR="00EC7727" w:rsidRPr="004765F7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4765F7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A69146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CA7AE8" w14:textId="77777777" w:rsidR="004A5ABF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D9CDEB" w14:textId="77777777" w:rsidR="004A5ABF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7BD71F8" w14:textId="77777777" w:rsidR="004A5ABF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A2520" w14:textId="77777777" w:rsidR="004A5ABF" w:rsidRPr="000F4411" w:rsidRDefault="00AE0D9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49100,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 обл</w:t>
            </w:r>
            <w:r w:rsidR="00664D0C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асть, м.Дніпро, пр.Героїв, б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уд.3, прим.9</w:t>
            </w:r>
          </w:p>
          <w:p w14:paraId="6AFF1FA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586F34F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3D50EBEF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80CBC" w14:textId="77777777" w:rsidR="004A5ABF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8D6B20" w14:textId="77777777" w:rsidR="00804908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539ADF" w14:textId="77777777" w:rsidR="004A5ABF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9C18B6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3FD65B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0F4A55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A380A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BAECF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вул.Калинова,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E05C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EF8CB0" w14:textId="77777777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F5120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471DF9" w14:paraId="42972F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0EE296" w14:textId="77777777" w:rsidR="00A97A71" w:rsidRPr="00471DF9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3177659" w14:textId="77777777" w:rsidR="00A97A71" w:rsidRPr="00471DF9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42184430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2416B6" w14:textId="4B5D413D" w:rsidR="00A97A71" w:rsidRPr="00471DF9" w:rsidRDefault="004765F7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34 від 25.04.2019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830E9" w14:textId="0B90319B" w:rsidR="00A97A71" w:rsidRPr="00471DF9" w:rsidRDefault="004765F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65000, </w:t>
            </w: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Одеська обл., м. Одеса, пр. Добровольського, буд. 112/2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950F5" w14:textId="77777777" w:rsidR="00A97A71" w:rsidRPr="00471DF9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471DF9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676142963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8E9247" w14:textId="77777777" w:rsidR="004765F7" w:rsidRPr="00471DF9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6339994" w14:textId="61266F74" w:rsidR="00A97A71" w:rsidRPr="00471DF9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977CB0" w14:textId="77777777" w:rsidR="00A97A71" w:rsidRPr="00471DF9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471DF9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74891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F5BC2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3FEC40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42184446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57230D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86E5B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пр.Слобожанський, буд.93, прим.13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DE8195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676143040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4B4449" w14:textId="77777777" w:rsidR="004765F7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C1E19E1" w14:textId="1F1A4810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D3A40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489E22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0F8AC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4C75A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4B1EDA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B6317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49055, </w:t>
            </w:r>
            <w:r w:rsidR="0053257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Дніпропетровська область, м.Дніпро, вул.Тітова,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4557A7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 xml:space="preserve"> 676143049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54FD9A" w14:textId="77777777" w:rsidR="004765F7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5406387" w14:textId="38878062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37254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130A739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EF453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E01B9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42184467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7908C2F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5ED6B7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08200, Київська область, м.Ірпінь, вул.Привокзальна площа, буд.б/н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601D0B" w14:textId="77777777" w:rsidR="00664D0C" w:rsidRPr="000F4411" w:rsidRDefault="00664D0C" w:rsidP="00664D0C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  <w:t>0676126007</w:t>
            </w:r>
          </w:p>
          <w:p w14:paraId="064724CA" w14:textId="77777777" w:rsidR="00A97A71" w:rsidRPr="000F4411" w:rsidRDefault="00A97A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AFB2C" w14:textId="77777777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62C4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88073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3002BCA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9C9B02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42184472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F35F2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69404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61176, Харківська область, м.Харків,Салтівське шосе, буд.262б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B93B7D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2C02AD" w14:textId="77777777" w:rsidR="00A97A71" w:rsidRPr="000F4411" w:rsidRDefault="007E7E50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6F7FA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6837B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D8BC9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C7DC33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42184488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57673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1FAF41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36021, Полтавська область, м.Полтава, вул. 23 Вересня,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31746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676100772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F096E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DAA1F1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7C35E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3744F0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C8A58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344630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75486C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вул.Янтарна, буд.79, корп.5, прим.1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83EC9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676142926  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D7FE8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0CDC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0E42D8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FCF8B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DF2B7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42231600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939F5E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5ADE4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вул.Коробова, буд.1м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FCEE6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676142958  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51BE1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F6D47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549EAA1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895012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D1970E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CF017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B393DF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вул.Панікахи, буд.36к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3CB2F8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AAAF95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1EB8A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F10250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5F13DBA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9F9E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563F36" w14:textId="77777777" w:rsidR="00A97A71" w:rsidRPr="000F4411" w:rsidRDefault="002F617F" w:rsidP="002F617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C3B7FC" w14:textId="77777777" w:rsidR="00A97A71" w:rsidRPr="000F4411" w:rsidRDefault="00A61C53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29013, Хмельницька область, м.Хмельницький, вул.Подільська, буд.53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760F5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676104073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368F4A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23BCD6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9F1D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6840E0" w14:textId="77777777" w:rsidR="00A97A71" w:rsidRPr="000F4411" w:rsidRDefault="00D377C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102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8D9CF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C073A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3DFED4" w14:textId="77777777" w:rsidR="00A97A71" w:rsidRPr="000F4411" w:rsidRDefault="002F617F" w:rsidP="003E62A8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50027, Дніпропетровська область, м.Кривий Ріг, </w:t>
            </w:r>
            <w:r w:rsidR="003E62A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пр.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Гагаріна, буд.5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660526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676104079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E05F7D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BC32B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65AA00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42DA87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64C94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493F3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5C7E03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88018, З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акарпатська область, м.Ужгород, пр.Свободи, буд.32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AFD6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90B41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F169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2031C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DBB122C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CB52111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BC23F0D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9A035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61046, Харківська область, м.Харків, пр.Олександрівський, буд.99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83B37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89E959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C9EFD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1EC9E46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6DA980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105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0C4DA6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0B8AFC" w14:textId="77777777" w:rsidR="00D377C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DFA96E" w14:textId="77777777" w:rsidR="00D377C1" w:rsidRPr="000F4411" w:rsidRDefault="002F617F" w:rsidP="00FA33F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88000, Закарпатська область, м.Ужгород, площа Корятовича, буд.12/ вулиця Лучкая (Щорса), буд.2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3D087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0676104093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13B6A4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52851F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5072063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24C4412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2DC3BA9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E9830E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5A6EC" w14:textId="77777777" w:rsidR="00D377C1" w:rsidRPr="000F4411" w:rsidRDefault="00D6683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49087, Д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ніпропетровська область, м.Дніпро, вул.Калинова, 82Д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F19FB9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895CF0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BF5023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  <w:highlight w:val="yellow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D38F65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1661C7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5FC872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99798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D73DA2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37600, Полтавська область, м.Миргород, вул.Воскресінська, буд.4, прим1.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41551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92975F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C5F445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40ECC42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D4EA046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677A4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A5E91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AAEAE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41100, Сумська область, м.Шостка, вул.Свободи, буд.29, прим.32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2C0010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0B17CB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9C8024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21EF43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2E45F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3FE6BB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837C6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79D63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10030, Житомирська область, м.Житомир, вул.Небесної сотні,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6D940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42801" w14:textId="77777777" w:rsidR="00D377C1" w:rsidRPr="000F4411" w:rsidRDefault="002C0E4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Повідайко Юрій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П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0FA44D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72052E6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8BBE70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15D47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839FEE" w14:textId="77777777" w:rsidR="005152E0" w:rsidRPr="000F4411" w:rsidRDefault="005152E0" w:rsidP="005152E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9B661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4000, Сумська область, м.Суми, проспект Курський, буд.119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A891A3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E82235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753F2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99076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D156AB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F6BBB5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8BE392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A6498E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69006, Запорізька область, м.Запоріжжя, пр.Соборний, буд.222, прим.18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0AD9D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68DB" w14:textId="7ECB1D94" w:rsidR="005152E0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50671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54869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62F9FE5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15CB57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269675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6D5C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79000, Львівська область, м.Львів, площа Ярослава Осмомисла князя,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413E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676168561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1B5764" w14:textId="77777777" w:rsidR="00C14DEA" w:rsidRPr="000F4411" w:rsidRDefault="00C14DEA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8F447BB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70B7CF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594B27E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5F7A92E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222EA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6416C1" w14:textId="77777777" w:rsidR="00C14DEA" w:rsidRPr="000F4411" w:rsidRDefault="0022415C" w:rsidP="0022415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C9C766" w14:textId="77777777" w:rsidR="00C14DEA" w:rsidRPr="000F4411" w:rsidRDefault="0001029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53210, Дніпропетровська обл., місто Нікополь, ПРОСПЕКТ ТРУБНИКІВ, будинок 17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3735D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 676168568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9D926D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0718B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2F5BD49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459398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3BF22F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C69EE3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CA2B94" w14:textId="77777777" w:rsidR="00C14DEA" w:rsidRPr="000F4411" w:rsidRDefault="0022415C" w:rsidP="0022415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79018, Львівська область, м.Львів, вул.Городоцька, буд.139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6A0B0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7F4433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681E36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7884DA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F83A16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D960E3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66F142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2302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36021, Полтавська область, м.Полтава, вул.Мазепи Івана,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DB3A2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2156E5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0F719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C2674B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CC13B1" w14:textId="77777777" w:rsidR="00201FDF" w:rsidRPr="000F4411" w:rsidRDefault="00F94470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C3FF1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CE0E29" w14:textId="77777777" w:rsidR="00201FDF" w:rsidRPr="000F4411" w:rsidRDefault="00FB5DA5" w:rsidP="00FB5DA5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246C8" w14:textId="77777777" w:rsidR="00201FDF" w:rsidRPr="000F4411" w:rsidRDefault="00F94470" w:rsidP="00F9447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21032, Вінницька область, м.Вінниця, вул.Київська, буд.45,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26BA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0676168212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C8CF63" w14:textId="77777777" w:rsidR="00201FDF" w:rsidRPr="000F4411" w:rsidRDefault="00F9447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C9148F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2EAC83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A583DE3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4B0A2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D14817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C796F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м.Мелітополь, проспект Хмельницького Богдана, буд.36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737D5" w14:textId="77777777" w:rsidR="00FB5DA5" w:rsidRPr="000F4411" w:rsidRDefault="00FB5DA5" w:rsidP="00FB5DA5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ru-RU"/>
              </w:rPr>
              <w:t>0676168647</w:t>
            </w:r>
          </w:p>
          <w:p w14:paraId="30259F67" w14:textId="77777777" w:rsidR="00201FDF" w:rsidRPr="000F4411" w:rsidRDefault="00201FDF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60EEA9" w14:textId="5619A7F0" w:rsidR="00201FDF" w:rsidRPr="000F4411" w:rsidRDefault="00907C5D" w:rsidP="00F9447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B0A4B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0A802A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B4C48CC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918FD4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478A0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885DAF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20701, Черкаська область, м.Сміла, вул.Тельмана (О.Бобринського),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7EBC5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0C5788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86D50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F0D6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79A916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589F96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EF26B1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AC2F09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51400, Дніпропетровська область, м.Павлоград, вул.Горького, 164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56B32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0676168625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3E51FA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DBC47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96CA63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80DF9D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0F7A5A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D5B33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A6F19" w14:textId="77777777" w:rsidR="00201FDF" w:rsidRPr="000F4411" w:rsidRDefault="00FB5DA5" w:rsidP="003300D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25000, Кіровоградська область, м.Кропивницький, вул.Преображенськ</w:t>
            </w:r>
            <w:r w:rsidR="003300D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а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94EB8C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0676168635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D2F0E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A2F3B8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798FF42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30A986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E45FF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42511883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421198" w14:textId="77777777" w:rsidR="003300DC" w:rsidRPr="000F4411" w:rsidRDefault="0096152E" w:rsidP="0096152E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A9DB19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58000, Чернівецька область, м.Чернівці, проспект Незалежності, 82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47109E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676168737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562A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B57D2D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1A6C6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96369D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B9F29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42511899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39C3E42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D34D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м.Миколаїв, проспект Корабелів, буд.15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B09476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3C5ED7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0F2E35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210C800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AE15E18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2E3A8F8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D5FB4D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167E3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48502, Тернопільська область, м.Чортків, вул.Шевченка,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F48ACD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7DA24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71E6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04E88B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798C04B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15F41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41A6C3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77E9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07400, Київська область, м.Бровари, вул.Сергія Москаленка (Красовського),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AFB16F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676223941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36B59B" w14:textId="77777777" w:rsidR="003300DC" w:rsidRPr="000F4411" w:rsidRDefault="00123FA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E1E3AF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58EB56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838347F" w14:textId="77777777" w:rsidR="003300DC" w:rsidRPr="000F4411" w:rsidRDefault="00123FA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42DCAE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8D24E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48E508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87500, Донецька область, м.Маріуполь,</w:t>
            </w:r>
            <w:r w:rsidR="000C628D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вул.Київська,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8756EC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676224005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1E6EAE" w14:textId="11A7B757" w:rsidR="003300DC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88E5FA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32727FF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5C8CD1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9321C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  <w:t>42564385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B832EFF" w14:textId="3CCECBF6" w:rsidR="00E8013D" w:rsidRPr="000F4411" w:rsidRDefault="00E95E05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0F4411"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AEE1D4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65481, Одеська область, м.Южне, пр.Миру, буд.15/1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1A38C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676224060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016EC1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2C5F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5700E88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A4B0CC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F8289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42564390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DFA87E" w14:textId="0FEB54C9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4FEB1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10030, Полтавська область, м.Кременчук,  вул.Небесної Сотні, буд.23-Б, прим.1-1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B0BB3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CC843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9BA474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0DD4EC3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E67783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83B3F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9B8FE8" w14:textId="52205166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C58DA" w14:textId="77777777" w:rsidR="00E8013D" w:rsidRPr="000F4411" w:rsidRDefault="00E8013D" w:rsidP="00E8013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40034, Сумська область, м.Суми, пр.М.Лушпи, буд.10/1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19650E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676224094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46BD54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DA17E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136D15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75C867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95DE8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86A2FB" w14:textId="6A211905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274B0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89300, Закарпатська область, Свалявський район, м.Свалява, вул.Головна, буд.76/1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762F32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0676224171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FD8156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577093" w14:textId="77777777" w:rsidR="00E8013D" w:rsidRPr="000F4411" w:rsidRDefault="00E8013D" w:rsidP="00E8013D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08670F3" w14:textId="77777777" w:rsidR="00E8013D" w:rsidRPr="000F4411" w:rsidRDefault="00E8013D" w:rsidP="00E8013D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A7E0F0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6F0FDD9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E57A6B" w14:textId="77777777" w:rsidR="00E8013D" w:rsidRPr="000F4411" w:rsidRDefault="004D5DE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0963C47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934EBB" w14:textId="3CDFA09A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014BB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58000, Чернівецька область, м.Чернівці,вул.Героїв Майдану,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817A2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5F898D" w14:textId="77777777" w:rsidR="00E8013D" w:rsidRPr="000F4411" w:rsidRDefault="004D5D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2CCF0C" w14:textId="77777777" w:rsidR="00E8013D" w:rsidRPr="000F4411" w:rsidRDefault="004D5DE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E7E1B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B5E392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131 ПОВНОГО ТОВАРИСТВА «ЛОМБАРД «ПЕРШИЙ» ТОВАРИСТВО З ОБМЕЖЕНОЮ ВІДПОВІДАЛЬНІСТЮ «МІКРОФІНАНС» І КОМПАНІЯ»</w:t>
            </w:r>
            <w:commentRangeStart w:id="0"/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E8248B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CEAD6F" w14:textId="187FE261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E032FF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03186, м.Київ, бульвар Чоколівський, буд.1, прим.45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1138E8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676224197</w:t>
            </w:r>
          </w:p>
        </w:tc>
        <w:commentRangeEnd w:id="0"/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C0CEB5" w14:textId="77777777" w:rsidR="000F4411" w:rsidRPr="000F4411" w:rsidRDefault="000F4411" w:rsidP="000F441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Style w:val="a8"/>
                <w:rFonts w:ascii="Bookman Old Style" w:hAnsi="Bookman Old Style"/>
              </w:rPr>
              <w:commentReference w:id="0"/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C6D8F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246244" w14:paraId="2C62BAC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FA778C" w14:textId="77777777" w:rsidR="000F4411" w:rsidRPr="00246244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C93312" w14:textId="77777777" w:rsidR="000F4411" w:rsidRPr="00246244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B8DABC" w14:textId="16B92AD1" w:rsidR="000F4411" w:rsidRPr="00246244" w:rsidRDefault="000F4411" w:rsidP="0024624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36</w:t>
            </w: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08.05.2019</w:t>
            </w: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AC23AF" w14:textId="319B5E14" w:rsidR="000F4411" w:rsidRPr="00246244" w:rsidRDefault="00246244" w:rsidP="0024624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10001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Житомирська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Житомир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Домбровського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E1C2B2" w14:textId="77777777" w:rsidR="000F4411" w:rsidRPr="00246244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246244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F70380" w14:textId="48FF1415" w:rsidR="000F4411" w:rsidRPr="00246244" w:rsidRDefault="00246244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246244"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4E215E" w14:textId="77777777" w:rsidR="000F4411" w:rsidRPr="00246244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46244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40DBA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A48E3B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F145C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C0E9CB1" w14:textId="4387F888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DEB06" w14:textId="3FC37E4B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50071, Дніпропетровська область, м.Кривий Ріг, вул.Володимира Великого, буд.38,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.40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літ.А-9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E0BE9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 xml:space="preserve"> 676224252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BD57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A91EC2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471DF9" w14:paraId="3887935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C96772" w14:textId="77777777" w:rsidR="000F4411" w:rsidRPr="00471DF9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926D95" w14:textId="77777777" w:rsidR="000F4411" w:rsidRPr="00471DF9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82DFFF" w14:textId="4B9D2A2C" w:rsidR="000F4411" w:rsidRPr="00471DF9" w:rsidRDefault="000F4411" w:rsidP="00471DF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B15F1A" w:rsidRPr="00471DF9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36</w:t>
            </w: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471DF9" w:rsidRPr="00471DF9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08.05.2019</w:t>
            </w: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D7FE93" w14:textId="53892EAD" w:rsidR="000F4411" w:rsidRPr="00471DF9" w:rsidRDefault="00471DF9" w:rsidP="00471DF9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69000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Запорізька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Запоріжжя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вул.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Ладозька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4E0513" w14:textId="3002385F" w:rsidR="000F4411" w:rsidRPr="00471DF9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0676224283 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25822B" w14:textId="4D85B342" w:rsidR="000F4411" w:rsidRPr="00471DF9" w:rsidRDefault="00471DF9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471DF9">
              <w:rPr>
                <w:rStyle w:val="a8"/>
                <w:rFonts w:ascii="Bookman Old Style" w:hAnsi="Bookman Old Style"/>
              </w:rPr>
              <w:t xml:space="preserve">Веселянський Ігор Дмитрович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FF8469" w14:textId="77777777" w:rsidR="000F4411" w:rsidRPr="00471DF9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71DF9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35959FF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2CAA0E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84A41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96F6DD" w14:textId="54AD6A98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89828E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вул.Панікахи,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627A25" w14:textId="7CE716F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676224299 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F4C13E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A665A1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4DFE712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259AD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5B2367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42564480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0DF956D" w14:textId="1BDF1D37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41A31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51200, Дніпропетровська область, м.Новомосковськ, вул. Гетьманська, буд.34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1D87FE" w14:textId="73AAACA1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676224318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F6F779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80B721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7735B8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481B9F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58618E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A3404E" w14:textId="59709235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E6C142" w14:textId="0D200BC3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бульвар Платонова, буд.3а, прим.19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90E16A" w14:textId="73E13C68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244A38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400E5A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4765F7" w14:paraId="4CE952C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F8B12CC" w14:textId="77777777" w:rsidR="000F4411" w:rsidRPr="004765F7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5D0442" w14:textId="77777777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8E7C0A2" w14:textId="77777777" w:rsidR="000F4411" w:rsidRPr="004765F7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C79443F" w14:textId="3FEA73BB" w:rsidR="002F2D27" w:rsidRPr="004765F7" w:rsidRDefault="002F2D27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33 від 11.04.2019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3C10CA" w14:textId="3E5F9130" w:rsidR="000F4411" w:rsidRPr="004765F7" w:rsidRDefault="009B2226" w:rsidP="009B2226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18000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Черкаська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Черкаси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бул. Шевченка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345/10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CB813" w14:textId="15088C6D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4765F7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35DFC" w14:textId="77777777" w:rsidR="009B2226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A0E8E91" w14:textId="21CE3EFE" w:rsidR="000F4411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4765F7"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801D1B" w14:textId="77777777" w:rsidR="000F4411" w:rsidRPr="004765F7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765F7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4765F7" w14:paraId="497A51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E195816" w14:textId="77777777" w:rsidR="000F4411" w:rsidRPr="004765F7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551BE3" w14:textId="77777777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5FBCCE7" w14:textId="77777777" w:rsidR="000F4411" w:rsidRPr="004765F7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51B8969" w14:textId="47F07B41" w:rsidR="002F2D27" w:rsidRPr="004765F7" w:rsidRDefault="002F2D27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33 від 11.04.2019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7378F4" w14:textId="4BD41D33" w:rsidR="000F4411" w:rsidRPr="004765F7" w:rsidRDefault="009B2226" w:rsidP="009B2226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29000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Хмельницька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Хмельницький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вул.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Кам’янецька, буд. 82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4137E" w14:textId="5C2FB9BE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4765F7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4ACC4A" w14:textId="77777777" w:rsidR="009B2226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29C7D26" w14:textId="4BAC1267" w:rsidR="000F4411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4765F7">
              <w:rPr>
                <w:rStyle w:val="a8"/>
                <w:rFonts w:ascii="Bookman Old Style" w:hAnsi="Bookman Old Style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79F360" w14:textId="77777777" w:rsidR="000F4411" w:rsidRPr="004765F7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765F7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435274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A16B4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9D9760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BC51F36" w14:textId="74F9582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B0C4C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50056, Дніпропетровська область, м.Кривий Ріг, вул.Соборності, буд.29а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23837E" w14:textId="36AEA20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78685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47BD48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33A6D47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31C55C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E6D351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42564537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E9A5E96" w14:textId="1CB80B31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B994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50051, Дніпропетровська область, м.Кривий Ріг, вул.Криворіжсталі, буд.9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A40B24" w14:textId="19CA184D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0676224387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4C2F75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C56B00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F80A7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32920F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1A0A57" w14:textId="75B69A18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70B6A9F" w14:textId="5B9218A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062663" w14:textId="34446B86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50001, Дніпропетровська область, м.Кривий Ріг, вул.Володимира Великого, буд.18,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прим.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B6886" w14:textId="4956962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E5BE3C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FF0AC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3656C0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597D8F5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AE52E" w14:textId="6506B40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E6D5B2" w14:textId="0EC8FEA3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11283" w14:textId="69332CDB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вул.Глінки,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00761" w14:textId="1CB79186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37DB45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E3C76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F30489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4EDDF19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4948F7D" w14:textId="2DF95C7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42564563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153E0" w14:textId="4FDD74A0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B8B53" w14:textId="3E545B02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49108, Дніпропетровська область, м.Дніпро, вул.Янтарна, буд.75м/1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ECA58C" w14:textId="6EA0014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676168478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97E71D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8A3C19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817AE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A15D11" w14:textId="4212A6A8" w:rsidR="005A4D6A" w:rsidRPr="000F4411" w:rsidRDefault="005A4D6A" w:rsidP="005A4D6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 w:rsidRPr="005A4D6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C3649" w14:textId="5F3670E6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42629520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3B5194" w14:textId="79B218C7" w:rsidR="005A4D6A" w:rsidRPr="000F4411" w:rsidRDefault="00304212" w:rsidP="00304212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58A69" w14:textId="114FCFB5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73009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Херсонська область, м.Херсон, вул.Маяковського, буд.4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8BAA59" w14:textId="691AF8CA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676168481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12E7C1" w14:textId="1DA3741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51C5A2" w14:textId="7903F11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CD4A2B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9CBE26" w14:textId="587D54E3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377B04" w14:textId="522CE982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771FAC" w14:textId="266542D2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6CD73" w14:textId="5ABCA6AB" w:rsidR="005A4D6A" w:rsidRPr="000F4411" w:rsidRDefault="008F1DF4" w:rsidP="008F1DF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місто Мелітополь, вул.Університетська, буд.3а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45E96" w14:textId="05076813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676168532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AD87F7" w14:textId="2B6B7081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460904" w14:textId="2744B5FB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9698B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E3F4D4" w14:textId="1774ABA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343D15" w14:textId="57E301A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BDD6A08" w14:textId="77777777" w:rsidR="00691E1B" w:rsidRDefault="00691E1B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4184730" w14:textId="4F5786DB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E052" w14:textId="5AE488C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місто Миколаїв, проспект Богоявленський (Жовтневий),буд.35а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FD6222" w14:textId="2730D776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676121076.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AAA2F8" w14:textId="6A06ACE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3ADE28" w14:textId="120621B2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60C5705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9BAFFCE" w14:textId="65EE1E7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F439E3" w14:textId="7217A57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3C9DFB0" w14:textId="77777777" w:rsidR="00691E1B" w:rsidRDefault="00691E1B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55D67D9" w14:textId="28399305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5B404" w14:textId="2C8CCDAC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65000, Одеська область, м.Одеса, проспект Академіка Глушка,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B7E288" w14:textId="7B212D79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676121369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A5699" w14:textId="1D236E89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8E13C" w14:textId="1047766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27864C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8EBBCC" w14:textId="4ECCB067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C7411A" w14:textId="6279D3B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42DE3F" w14:textId="77777777" w:rsidR="00101D4C" w:rsidRDefault="00101D4C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B193A91" w14:textId="766510CF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E8A863" w14:textId="0CF79588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02121, м.Київ, вул.Декабристів, буд.12а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0C464" w14:textId="2CC82063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676121751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D4B6" w14:textId="77777777" w:rsidR="00101D4C" w:rsidRDefault="00101D4C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DCB15C7" w14:textId="0654D2E8" w:rsidR="005A4D6A" w:rsidRPr="000F4411" w:rsidRDefault="00E23C54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Дані</w:t>
            </w:r>
            <w:r w:rsidR="00304212">
              <w:rPr>
                <w:rStyle w:val="a8"/>
                <w:rFonts w:ascii="Bookman Old Style" w:hAnsi="Bookman Old Style"/>
              </w:rPr>
              <w:t>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908E9B" w14:textId="77777777" w:rsidR="00101D4C" w:rsidRDefault="00101D4C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30F713F" w14:textId="4F8C406E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0203DA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AD3F6A" w14:textId="04CE0430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150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669F7F" w14:textId="2310B94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</w:t>
            </w: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77836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01AABF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F6E50D3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300328A" w14:textId="635B2007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9F80BF" w14:textId="5546256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72300, Запорізька о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л., м. Мелітополь,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бульвар 30-річчя Перемоги,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AE419" w14:textId="7B9377AC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0676121992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AD7338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229E08C" w14:textId="3754066F" w:rsidR="00101D4C" w:rsidRPr="000F4411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980CFD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3370D3E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61DB024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879230" w14:textId="5942BAF7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000850" w14:textId="7DC23F5A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42677841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4BCCD7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A31213D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FFE1D89" w14:textId="2B0B9C64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BFEAE8" w14:textId="76D57430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39600, Полтавська обл., м. Кременчук, вул. О. Халаменюка, буд. 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3B3D3" w14:textId="167962D4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0676122061 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3694EB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EFBF188" w14:textId="107A0C41" w:rsidR="00101D4C" w:rsidRP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Чернявський Сергій </w:t>
            </w:r>
            <w:r>
              <w:rPr>
                <w:rStyle w:val="a8"/>
                <w:rFonts w:ascii="Bookman Old Style" w:hAnsi="Bookman Old Style"/>
                <w:lang w:val="en-US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6DD967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B3A2CF1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1DDF66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37E2FF" w14:textId="7D53AF93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0BFFEB" w14:textId="5D99A1C2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F23157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265A574" w14:textId="0444D5A8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24 від 14.01.2019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906C4" w14:textId="3EC568C6" w:rsidR="00171E54" w:rsidRDefault="00171E5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54037, Миколаївська обл., м. Миколаїв, </w:t>
            </w:r>
            <w:r w:rsidR="00833A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Озерна, буд. 11/11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D56CD1" w14:textId="49AB3DA3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0676122399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F65DB0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DBC38B6" w14:textId="2D5D6C99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D3B282" w14:textId="77777777" w:rsidR="00171E54" w:rsidRDefault="00171E54" w:rsidP="00833AF9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8D86D18" w14:textId="3F7407FB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3BD5AAA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3D28E60" w14:textId="7A10A5DF" w:rsidR="00171E54" w:rsidRPr="000F4411" w:rsidRDefault="00171E54" w:rsidP="00171E5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FACA36F" w14:textId="747A363D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9ED192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5D06B9C1" w14:textId="3CDABF55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11188C" w14:textId="10DCACE7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обл., м. Мелітополь, вул. Кірова, буд. 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7A13B" w14:textId="63BD1074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676122204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7A99E8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9211D44" w14:textId="765E4FA3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A19736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66C8275" w14:textId="4232C710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794A5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532501" w14:textId="1451EC6E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154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BF460B" w14:textId="0FE37BE9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5B5A76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DEEF40D" w14:textId="0569F151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1591AF" w14:textId="58C3465D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61172, Харківська обл., </w:t>
            </w:r>
            <w:r w:rsidR="00972BC0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 Харків, вул. Грицевця, буд. 3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29CE5" w14:textId="52674876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 0676122151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0B9F8E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6C9F17B" w14:textId="3AABE37B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Гончарук Христина Михайлівна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26AD9D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4C41E901" w14:textId="63DF1349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2AE7A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839414" w14:textId="21C76195" w:rsidR="00972BC0" w:rsidRPr="000F4411" w:rsidRDefault="00972BC0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D473E4" w14:textId="4BF40485" w:rsidR="00972BC0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42772049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ECD6B6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B788355" w14:textId="77777777" w:rsid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</w:p>
          <w:p w14:paraId="376EED9C" w14:textId="01DE6294" w:rsidR="00F86FC5" w:rsidRP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Протокол № 25 від 23.01.2019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9E5636" w14:textId="5F3786BE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02140, м. Київ, пр. Григоренка, буд. 32Д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E159C" w14:textId="40A9EB1E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6122428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CA442D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326FB9CB" w14:textId="0F761A30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9362B7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03377C76" w14:textId="6B728CE0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436C48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D1B48E" w14:textId="5F4ECF0A" w:rsidR="00972BC0" w:rsidRPr="000F4411" w:rsidRDefault="00972BC0" w:rsidP="00972BC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156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059EF" w14:textId="77777777" w:rsidR="00972BC0" w:rsidRDefault="00972BC0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</w:p>
          <w:p w14:paraId="7508863F" w14:textId="1AC8A27C" w:rsidR="00F86FC5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852B69A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31316D8" w14:textId="3833FD8C" w:rsidR="00F86FC5" w:rsidRPr="00972BC0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Протокол № 25 від 23.01.2019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605553" w14:textId="0FAA8030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02121, м. Київ, вул. Декабристів, буд. 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B650D6" w14:textId="68C2F7E1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6122617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1F6A4F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D47C2A2" w14:textId="17DD5F3B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0B9FAD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502B716" w14:textId="453ECB57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6EA870C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3BFCA36" w14:textId="2BB257AD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157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BD52B5" w14:textId="6F8362BD" w:rsidR="00010414" w:rsidRDefault="00010414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42823365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94030D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2D1AC278" w14:textId="364E7DC7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A351D4" w14:textId="166A4EDB" w:rsidR="00010414" w:rsidRDefault="0001041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73028, Херсонська обл., м. Херсон, вул. Університетська (40 років Жовтня), буд. 157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8722DB" w14:textId="6D3C5A46" w:rsidR="00010414" w:rsidRDefault="00010414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676122811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8A759B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5511AAD" w14:textId="55A4605B" w:rsidR="00010414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794712" w14:textId="36B37AF8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2B00F31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C1EE52" w14:textId="093EC167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E0C05D" w14:textId="17F31ABC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42823370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10F5389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B40A44C" w14:textId="6404628B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BE2C1" w14:textId="7D16EC6E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50084, Дніпропетровська обл., м. Кривий Ріг, пр. 200-річчя Кривого Рогу, буд. 7В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6FCB9" w14:textId="53C72067" w:rsidR="00010414" w:rsidRDefault="00010414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 0</w:t>
            </w:r>
            <w:r>
              <w:rPr>
                <w:rFonts w:cs="Calibri"/>
                <w:color w:val="000000"/>
                <w:shd w:val="clear" w:color="auto" w:fill="FFFFFF"/>
              </w:rPr>
              <w:t>676122856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4475F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EFA33BA" w14:textId="0F0C318B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Камільвоич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9F3D56" w14:textId="1E8156C2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41507B5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32E6074" w14:textId="2C478D4B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159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5371FA7" w14:textId="1591539A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42823386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E8DAE6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EC61785" w14:textId="32229FA5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811898" w14:textId="0B5E578F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43026, Волинська обл., м. Луцьк, пр. Соборності, буд. 26А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993970" w14:textId="1A71B519" w:rsidR="00010414" w:rsidRPr="00010414" w:rsidRDefault="00010414" w:rsidP="00010414">
            <w:pPr>
              <w:jc w:val="center"/>
            </w:pPr>
            <w:r w:rsidRPr="00010414">
              <w:t>0676122957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097881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83D5CB3" w14:textId="76DF7AE0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19FECB" w14:textId="62EA2212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60A98C6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1E053A3" w14:textId="5C7DAE2B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160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5F539C2" w14:textId="448FF8D4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42823391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B21D12B" w14:textId="77777777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BB57B07" w14:textId="14FC38F5" w:rsidR="00010414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3DAB2F" w14:textId="09915D91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53408, Дніпропетровська обл., м. Марганець, вул. Лермонтова, буд. 27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D1CCA" w14:textId="110E803B" w:rsidR="00010414" w:rsidRPr="00010414" w:rsidRDefault="00010414" w:rsidP="00010414">
            <w:pPr>
              <w:jc w:val="center"/>
            </w:pPr>
            <w:r w:rsidRPr="00010414">
              <w:t>0676123266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524042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11A64ED2" w14:textId="2404B9C5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2A952C" w14:textId="4B2A0553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18ACE88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4F4BE9B" w14:textId="387E26BD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C4132A6" w14:textId="69E59B40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42823407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992105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C40EB2F" w14:textId="239487BF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B64F4" w14:textId="5494CDE0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25002, Кіровоградська обл., м. Кропивницький, вул. Вокзальна, буд. 24Є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ACE0A6" w14:textId="32E22F7B" w:rsidR="00010414" w:rsidRPr="00010414" w:rsidRDefault="00010414" w:rsidP="00010414">
            <w:pPr>
              <w:jc w:val="center"/>
            </w:pPr>
            <w:r w:rsidRPr="00010414">
              <w:t>0676123506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049804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2330B61" w14:textId="5D394FA1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488898" w14:textId="261B1380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84684" w:rsidRPr="00664D0C" w14:paraId="027326A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49A5960" w14:textId="0FF7A291" w:rsidR="00784684" w:rsidRPr="000F4411" w:rsidRDefault="0078468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638BA5" w14:textId="44AD6DA3" w:rsidR="00784684" w:rsidRDefault="00784684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42850095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E3C15B4" w14:textId="77777777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5F115A1" w14:textId="5F8CA7E0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29 від 26.02.2019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D78F6A" w14:textId="7FE5BBF4" w:rsidR="00784684" w:rsidRDefault="0078468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69002, Запорізька обл., м. Запоріжжя, вул. Запорізька, буд. 10Б, прим. 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A5ABC0" w14:textId="4F31FA7F" w:rsidR="00784684" w:rsidRPr="00EC6A11" w:rsidRDefault="00EC6A11" w:rsidP="00010414">
            <w:pPr>
              <w:jc w:val="center"/>
            </w:pPr>
            <w:r w:rsidRPr="00EC6A11">
              <w:rPr>
                <w:rFonts w:cs="Calibri"/>
                <w:bCs/>
                <w:color w:val="000000"/>
                <w:shd w:val="clear" w:color="auto" w:fill="FFFFFF"/>
              </w:rPr>
              <w:t>0676126393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9DDD5D" w14:textId="77777777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2BAC135" w14:textId="6C92B68D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931401" w14:textId="21E5D1D2" w:rsidR="00784684" w:rsidRPr="000F4411" w:rsidRDefault="0078468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84684" w:rsidRPr="00664D0C" w14:paraId="1D4BFB4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A10D28" w14:textId="2A244442" w:rsidR="00784684" w:rsidRPr="000F4411" w:rsidRDefault="0078468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382B723" w14:textId="5B70C990" w:rsidR="00784684" w:rsidRDefault="00784684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42850100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7D6386" w14:textId="77777777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8B87A14" w14:textId="1C5FDC61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29 від 26.02.2019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302C3B" w14:textId="00683F9D" w:rsidR="00784684" w:rsidRDefault="0078468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03062, м. Київ, пр. Перемоги, буд. 100С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D9A8B" w14:textId="039EF9A8" w:rsidR="00784684" w:rsidRPr="00EC6A11" w:rsidRDefault="00EC6A11" w:rsidP="00010414">
            <w:pPr>
              <w:jc w:val="center"/>
            </w:pPr>
            <w:r w:rsidRPr="00EC6A11">
              <w:rPr>
                <w:rFonts w:cs="Calibri"/>
                <w:bCs/>
                <w:color w:val="000000"/>
                <w:shd w:val="clear" w:color="auto" w:fill="FFFFFF"/>
              </w:rPr>
              <w:t>0676126595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E614F0" w14:textId="77777777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9BE8870" w14:textId="001230C8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84DE2B" w14:textId="08AF285B" w:rsidR="00784684" w:rsidRPr="000F4411" w:rsidRDefault="0078468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2CC8B8D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A5773F6" w14:textId="5AE0B8BC" w:rsidR="0076379C" w:rsidRPr="000F4411" w:rsidRDefault="0076379C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16</w:t>
            </w:r>
            <w:r w:rsidRPr="0076379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0884BA" w14:textId="4364AEE7" w:rsidR="0076379C" w:rsidRDefault="006C1159" w:rsidP="006C1159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2CC44C7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9D89DAD" w14:textId="089B5472" w:rsidR="00EC6A11" w:rsidRDefault="00EC6A11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30 від 25.03.2019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25C1FA" w14:textId="40DAA770" w:rsidR="0076379C" w:rsidRPr="0076379C" w:rsidRDefault="0076379C" w:rsidP="0076379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46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000, м. Тернопіль, вул. Митрополита Шептицького, буд. 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8F5C47" w14:textId="45FACF1E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hd w:val="clear" w:color="auto" w:fill="FFFFFF"/>
              </w:rPr>
              <w:t>0676127154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085D1A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3D3DC11" w14:textId="4899B0BC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AE74EE" w14:textId="3714160A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4CB19E4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34F62C" w14:textId="0DFC48A6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16</w:t>
            </w:r>
            <w:r w:rsidRPr="0076379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ED4BF57" w14:textId="5FF28165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25FBAA9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2BD3FC8" w14:textId="1D88A6E2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48099" w14:textId="5B488A2D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90600, Закарпатська об</w:t>
            </w:r>
            <w:r w:rsidR="004C6A0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л., м. Рахів, вул. Миру, буд. 34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6361E" w14:textId="74345844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hd w:val="clear" w:color="auto" w:fill="FFFFFF"/>
              </w:rPr>
              <w:t>0676127135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35CED4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556E0CA" w14:textId="618EAE76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Пишняк Віталій Миколайович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FA4839" w14:textId="189E44D1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6699780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F0C4FFA" w14:textId="295B6044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16</w:t>
            </w:r>
            <w:r w:rsidRPr="0076379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651079" w14:textId="5E33D773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42907324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5C19084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E35C5F3" w14:textId="7DD205DF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F7ECDE" w14:textId="53CC5739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11701, Житомирська обл., м. Новоград-Волинський, вул. Шолома Алейхема,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6E894" w14:textId="4C251A8A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hd w:val="clear" w:color="auto" w:fill="FFFFFF"/>
              </w:rPr>
              <w:t>0676127363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E86984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5C5526D8" w14:textId="0C2C8A0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C00555" w14:textId="0AC2CED6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051FFA1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D76854" w14:textId="40BC47E0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167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CA38CE" w14:textId="7F3FFF22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42907330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5A1F1B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AF20BF5" w14:textId="126842BA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176AB" w14:textId="3E0A4E16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87500, Донецька обл., м. Маріуполь, пр. Перемоги, буд. 51/32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F24E98" w14:textId="499951EF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z w:val="21"/>
                <w:szCs w:val="21"/>
                <w:shd w:val="clear" w:color="auto" w:fill="FFFFFF"/>
              </w:rPr>
              <w:t>0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676127529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21DA1A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4BDFA35" w14:textId="2BD7E63C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Веселянський Ігор Дмитрович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3486B1" w14:textId="6E85911A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17E4DF3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4F24B07" w14:textId="0CCCD5BE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352D52" w14:textId="00423AD3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42907345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933D708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918A492" w14:textId="44CD274C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6E193C" w14:textId="07B85B1B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53300, Дніпропетровська обл., м. Покров (Орджонікідзе), вул. Центральна, буд. 33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CABC02" w14:textId="4BCEC860" w:rsidR="0076379C" w:rsidRPr="00010414" w:rsidRDefault="00EC6A11" w:rsidP="00010414">
            <w:pPr>
              <w:jc w:val="center"/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0676127730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426A16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79B6ED2" w14:textId="2B80143A" w:rsidR="0076379C" w:rsidRDefault="00EC6A11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73CD1" w14:textId="151C767A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F2D27" w:rsidRPr="00664D0C" w14:paraId="02655DDA" w14:textId="77777777" w:rsidTr="004765F7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A4EEFF4" w14:textId="577A66C7" w:rsidR="002F2D27" w:rsidRPr="000F4411" w:rsidRDefault="002F2D27" w:rsidP="002F2D2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169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5854C8" w14:textId="51AB1493" w:rsidR="002F2D27" w:rsidRDefault="00D422DE" w:rsidP="002F2D27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42950144</w:t>
            </w:r>
            <w:bookmarkStart w:id="1" w:name="_GoBack"/>
            <w:bookmarkEnd w:id="1"/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B96148" w14:textId="77777777" w:rsidR="002F2D27" w:rsidRDefault="002F2D27" w:rsidP="002F2D2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6D60531" w14:textId="7E286992" w:rsidR="002F2D27" w:rsidRDefault="002F2D27" w:rsidP="002F2D2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33 від 11.04.2019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91C9FE" w14:textId="2EA1B85D" w:rsidR="002F2D27" w:rsidRDefault="002F2D27" w:rsidP="002F2D2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обл., м. Дніпро, вул. Калинова, буд. 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FF0106" w14:textId="29BAEAAA" w:rsidR="002F2D27" w:rsidRPr="002F2D27" w:rsidRDefault="002F2D27" w:rsidP="002F2D27">
            <w:pPr>
              <w:jc w:val="center"/>
              <w:rPr>
                <w:sz w:val="21"/>
                <w:szCs w:val="21"/>
              </w:rPr>
            </w:pPr>
            <w:r w:rsidRPr="002F2D27">
              <w:rPr>
                <w:rFonts w:cs="Calibri"/>
                <w:color w:val="000000"/>
                <w:sz w:val="21"/>
                <w:szCs w:val="21"/>
                <w:shd w:val="clear" w:color="auto" w:fill="FFFFFF"/>
              </w:rPr>
              <w:t>0676127820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D6FE4D" w14:textId="77777777" w:rsidR="002F2D27" w:rsidRDefault="002F2D27" w:rsidP="002F2D27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51E68F83" w14:textId="77777777" w:rsidR="002F2D27" w:rsidRDefault="002F2D27" w:rsidP="002F2D27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1C86A0" w14:textId="77777777" w:rsidR="002F2D27" w:rsidRPr="000F4411" w:rsidRDefault="002F2D27" w:rsidP="002F2D27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F2D27" w:rsidRPr="00664D0C" w14:paraId="50929F0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7985F5A" w14:textId="77777777" w:rsidR="002F2D27" w:rsidRPr="000F4411" w:rsidRDefault="002F2D27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8EFB41" w14:textId="77777777" w:rsidR="002F2D27" w:rsidRDefault="002F2D27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49B452" w14:textId="77777777" w:rsidR="002F2D27" w:rsidRDefault="002F2D27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97811C" w14:textId="77777777" w:rsidR="002F2D27" w:rsidRDefault="002F2D27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40E869" w14:textId="77777777" w:rsidR="002F2D27" w:rsidRDefault="002F2D27" w:rsidP="00010414">
            <w:pPr>
              <w:jc w:val="center"/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20EACC" w14:textId="77777777" w:rsidR="002F2D27" w:rsidRDefault="002F2D27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DC681C" w14:textId="77777777" w:rsidR="002F2D27" w:rsidRPr="000F4411" w:rsidRDefault="002F2D2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</w:tr>
    </w:tbl>
    <w:p w14:paraId="104CBAAE" w14:textId="77777777" w:rsidR="00887A87" w:rsidRPr="00664D0C" w:rsidRDefault="00887A87" w:rsidP="00B57D7F">
      <w:pPr>
        <w:spacing w:before="100" w:beforeAutospacing="1" w:after="100" w:afterAutospacing="1" w:line="240" w:lineRule="auto"/>
        <w:outlineLvl w:val="1"/>
        <w:rPr>
          <w:rFonts w:ascii="Bookman Old Style" w:hAnsi="Bookman Old Style" w:cs="Calibri"/>
          <w:b/>
          <w:bCs/>
          <w:color w:val="505ABC"/>
          <w:sz w:val="16"/>
          <w:szCs w:val="16"/>
          <w:lang w:eastAsia="ru-RU"/>
        </w:rPr>
      </w:pPr>
    </w:p>
    <w:sectPr w:rsidR="00887A87" w:rsidRPr="00664D0C" w:rsidSect="00A62D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встяная Екатерина" w:date="2018-11-07T13:45:00Z" w:initials="ПЕ">
    <w:p w14:paraId="7DC0255F" w14:textId="77777777" w:rsidR="00246244" w:rsidRDefault="00246244" w:rsidP="000F4411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C025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92ACA"/>
    <w:multiLevelType w:val="hybridMultilevel"/>
    <w:tmpl w:val="83D27950"/>
    <w:lvl w:ilvl="0" w:tplc="0EDC71E2">
      <w:start w:val="1"/>
      <w:numFmt w:val="bullet"/>
      <w:lvlText w:val="-"/>
      <w:lvlJc w:val="left"/>
      <w:pPr>
        <w:ind w:left="284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встяная Екатерина">
    <w15:presenceInfo w15:providerId="None" w15:userId="Повстяная Екат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6B"/>
    <w:rsid w:val="000031A7"/>
    <w:rsid w:val="000063AC"/>
    <w:rsid w:val="0000781F"/>
    <w:rsid w:val="0001029F"/>
    <w:rsid w:val="00010414"/>
    <w:rsid w:val="000124AB"/>
    <w:rsid w:val="00013EF1"/>
    <w:rsid w:val="00027916"/>
    <w:rsid w:val="00033415"/>
    <w:rsid w:val="00033FC1"/>
    <w:rsid w:val="00036A86"/>
    <w:rsid w:val="00065B41"/>
    <w:rsid w:val="00066B10"/>
    <w:rsid w:val="000773E9"/>
    <w:rsid w:val="00086F26"/>
    <w:rsid w:val="000B364A"/>
    <w:rsid w:val="000C628D"/>
    <w:rsid w:val="000D26AF"/>
    <w:rsid w:val="000F4411"/>
    <w:rsid w:val="00101D4C"/>
    <w:rsid w:val="0011601E"/>
    <w:rsid w:val="00123FA0"/>
    <w:rsid w:val="00131858"/>
    <w:rsid w:val="001350CA"/>
    <w:rsid w:val="001469DA"/>
    <w:rsid w:val="0015043B"/>
    <w:rsid w:val="00151C57"/>
    <w:rsid w:val="00152911"/>
    <w:rsid w:val="001607E4"/>
    <w:rsid w:val="00162F21"/>
    <w:rsid w:val="00163035"/>
    <w:rsid w:val="00166F00"/>
    <w:rsid w:val="00171E54"/>
    <w:rsid w:val="001A0339"/>
    <w:rsid w:val="001A2CCE"/>
    <w:rsid w:val="001B0586"/>
    <w:rsid w:val="001B3354"/>
    <w:rsid w:val="001C4E72"/>
    <w:rsid w:val="001D30A0"/>
    <w:rsid w:val="001D35A3"/>
    <w:rsid w:val="001F6F59"/>
    <w:rsid w:val="00201FDF"/>
    <w:rsid w:val="00205ED3"/>
    <w:rsid w:val="0022415C"/>
    <w:rsid w:val="00226E1E"/>
    <w:rsid w:val="00231829"/>
    <w:rsid w:val="00246244"/>
    <w:rsid w:val="002721D3"/>
    <w:rsid w:val="00273CD0"/>
    <w:rsid w:val="00281B4B"/>
    <w:rsid w:val="00281CBB"/>
    <w:rsid w:val="00284AFE"/>
    <w:rsid w:val="00290328"/>
    <w:rsid w:val="00295902"/>
    <w:rsid w:val="002B6486"/>
    <w:rsid w:val="002C0E45"/>
    <w:rsid w:val="002F06CC"/>
    <w:rsid w:val="002F0985"/>
    <w:rsid w:val="002F2D27"/>
    <w:rsid w:val="002F317F"/>
    <w:rsid w:val="002F617F"/>
    <w:rsid w:val="00304212"/>
    <w:rsid w:val="0031570E"/>
    <w:rsid w:val="0032287E"/>
    <w:rsid w:val="003300DC"/>
    <w:rsid w:val="00362205"/>
    <w:rsid w:val="00364F10"/>
    <w:rsid w:val="003803A4"/>
    <w:rsid w:val="003838B4"/>
    <w:rsid w:val="00391131"/>
    <w:rsid w:val="003C454A"/>
    <w:rsid w:val="003E62A8"/>
    <w:rsid w:val="003F5459"/>
    <w:rsid w:val="00414F6B"/>
    <w:rsid w:val="00415F91"/>
    <w:rsid w:val="00425D66"/>
    <w:rsid w:val="004317A3"/>
    <w:rsid w:val="00431EB7"/>
    <w:rsid w:val="00435A6A"/>
    <w:rsid w:val="00445233"/>
    <w:rsid w:val="00456E64"/>
    <w:rsid w:val="004577C1"/>
    <w:rsid w:val="00471DF9"/>
    <w:rsid w:val="004731E5"/>
    <w:rsid w:val="00474EAE"/>
    <w:rsid w:val="004765F7"/>
    <w:rsid w:val="00483380"/>
    <w:rsid w:val="00484021"/>
    <w:rsid w:val="004A5ABF"/>
    <w:rsid w:val="004B0317"/>
    <w:rsid w:val="004C6A0C"/>
    <w:rsid w:val="004D5DE0"/>
    <w:rsid w:val="004D6BD9"/>
    <w:rsid w:val="004E0107"/>
    <w:rsid w:val="004F292E"/>
    <w:rsid w:val="004F63CD"/>
    <w:rsid w:val="00507C8D"/>
    <w:rsid w:val="00513605"/>
    <w:rsid w:val="00514866"/>
    <w:rsid w:val="005152E0"/>
    <w:rsid w:val="0053257E"/>
    <w:rsid w:val="005328F3"/>
    <w:rsid w:val="00534309"/>
    <w:rsid w:val="00575262"/>
    <w:rsid w:val="00580511"/>
    <w:rsid w:val="005A1B31"/>
    <w:rsid w:val="005A4D6A"/>
    <w:rsid w:val="005B4CF4"/>
    <w:rsid w:val="005C55D4"/>
    <w:rsid w:val="005D03CB"/>
    <w:rsid w:val="005E1C1A"/>
    <w:rsid w:val="005F0811"/>
    <w:rsid w:val="005F09E1"/>
    <w:rsid w:val="005F1750"/>
    <w:rsid w:val="00616559"/>
    <w:rsid w:val="006175E8"/>
    <w:rsid w:val="006207C7"/>
    <w:rsid w:val="006529F6"/>
    <w:rsid w:val="0066325B"/>
    <w:rsid w:val="00664D0C"/>
    <w:rsid w:val="00665A25"/>
    <w:rsid w:val="0067000E"/>
    <w:rsid w:val="00670EDB"/>
    <w:rsid w:val="006753E8"/>
    <w:rsid w:val="0067669A"/>
    <w:rsid w:val="00683F24"/>
    <w:rsid w:val="00691E1B"/>
    <w:rsid w:val="006A427C"/>
    <w:rsid w:val="006A47D6"/>
    <w:rsid w:val="006A5D57"/>
    <w:rsid w:val="006C1159"/>
    <w:rsid w:val="006C4CBF"/>
    <w:rsid w:val="006D36D0"/>
    <w:rsid w:val="006E384F"/>
    <w:rsid w:val="00723A9C"/>
    <w:rsid w:val="00734029"/>
    <w:rsid w:val="00735ECE"/>
    <w:rsid w:val="0076379C"/>
    <w:rsid w:val="00784684"/>
    <w:rsid w:val="007864EC"/>
    <w:rsid w:val="007977D7"/>
    <w:rsid w:val="007A7FD4"/>
    <w:rsid w:val="007B33D8"/>
    <w:rsid w:val="007D7E06"/>
    <w:rsid w:val="007E2B09"/>
    <w:rsid w:val="007E7755"/>
    <w:rsid w:val="007E7E50"/>
    <w:rsid w:val="007F7506"/>
    <w:rsid w:val="007F7EBC"/>
    <w:rsid w:val="00801DD9"/>
    <w:rsid w:val="00804908"/>
    <w:rsid w:val="0082127B"/>
    <w:rsid w:val="00821DFA"/>
    <w:rsid w:val="0082597B"/>
    <w:rsid w:val="0083072C"/>
    <w:rsid w:val="00833AF9"/>
    <w:rsid w:val="00846D83"/>
    <w:rsid w:val="00863C60"/>
    <w:rsid w:val="00880DD3"/>
    <w:rsid w:val="008855D6"/>
    <w:rsid w:val="008858AB"/>
    <w:rsid w:val="00887A87"/>
    <w:rsid w:val="008A5374"/>
    <w:rsid w:val="008A790F"/>
    <w:rsid w:val="008D4AAE"/>
    <w:rsid w:val="008F1DF4"/>
    <w:rsid w:val="009048EF"/>
    <w:rsid w:val="009067DE"/>
    <w:rsid w:val="00907C5D"/>
    <w:rsid w:val="00911E5C"/>
    <w:rsid w:val="00925EA4"/>
    <w:rsid w:val="00950CA1"/>
    <w:rsid w:val="009529F4"/>
    <w:rsid w:val="0095489F"/>
    <w:rsid w:val="0096152E"/>
    <w:rsid w:val="00965923"/>
    <w:rsid w:val="00965FF7"/>
    <w:rsid w:val="00966E3C"/>
    <w:rsid w:val="00972BC0"/>
    <w:rsid w:val="0098087B"/>
    <w:rsid w:val="009937AA"/>
    <w:rsid w:val="009A4EB8"/>
    <w:rsid w:val="009A62BC"/>
    <w:rsid w:val="009B2226"/>
    <w:rsid w:val="009E799F"/>
    <w:rsid w:val="00A02006"/>
    <w:rsid w:val="00A21679"/>
    <w:rsid w:val="00A5240F"/>
    <w:rsid w:val="00A61C53"/>
    <w:rsid w:val="00A62D15"/>
    <w:rsid w:val="00A70099"/>
    <w:rsid w:val="00A70955"/>
    <w:rsid w:val="00A75E81"/>
    <w:rsid w:val="00A76CDF"/>
    <w:rsid w:val="00A771CF"/>
    <w:rsid w:val="00A97A71"/>
    <w:rsid w:val="00AA424E"/>
    <w:rsid w:val="00AA793F"/>
    <w:rsid w:val="00AB50CC"/>
    <w:rsid w:val="00AB5F50"/>
    <w:rsid w:val="00AC5C72"/>
    <w:rsid w:val="00AC64C7"/>
    <w:rsid w:val="00AC6C8B"/>
    <w:rsid w:val="00AE0B52"/>
    <w:rsid w:val="00AE0D90"/>
    <w:rsid w:val="00AE151B"/>
    <w:rsid w:val="00AE49D2"/>
    <w:rsid w:val="00AF00D3"/>
    <w:rsid w:val="00AF1FCC"/>
    <w:rsid w:val="00AF7E24"/>
    <w:rsid w:val="00B00ABE"/>
    <w:rsid w:val="00B01EBE"/>
    <w:rsid w:val="00B11076"/>
    <w:rsid w:val="00B1480E"/>
    <w:rsid w:val="00B15F1A"/>
    <w:rsid w:val="00B1624F"/>
    <w:rsid w:val="00B1714E"/>
    <w:rsid w:val="00B34182"/>
    <w:rsid w:val="00B4291D"/>
    <w:rsid w:val="00B57D7F"/>
    <w:rsid w:val="00B63F04"/>
    <w:rsid w:val="00B65614"/>
    <w:rsid w:val="00B75B10"/>
    <w:rsid w:val="00B971E0"/>
    <w:rsid w:val="00BA151C"/>
    <w:rsid w:val="00BA57D5"/>
    <w:rsid w:val="00BB278E"/>
    <w:rsid w:val="00BC485F"/>
    <w:rsid w:val="00BE51E3"/>
    <w:rsid w:val="00BF10D1"/>
    <w:rsid w:val="00C07289"/>
    <w:rsid w:val="00C14DEA"/>
    <w:rsid w:val="00C2121A"/>
    <w:rsid w:val="00C227F7"/>
    <w:rsid w:val="00C42B38"/>
    <w:rsid w:val="00C53158"/>
    <w:rsid w:val="00C537B0"/>
    <w:rsid w:val="00C55956"/>
    <w:rsid w:val="00C55FE9"/>
    <w:rsid w:val="00C6653D"/>
    <w:rsid w:val="00C755A8"/>
    <w:rsid w:val="00C77F2E"/>
    <w:rsid w:val="00C86382"/>
    <w:rsid w:val="00C87553"/>
    <w:rsid w:val="00C93C82"/>
    <w:rsid w:val="00CB0E81"/>
    <w:rsid w:val="00CB4E97"/>
    <w:rsid w:val="00CB7B85"/>
    <w:rsid w:val="00CC0389"/>
    <w:rsid w:val="00CD21F7"/>
    <w:rsid w:val="00CD77E5"/>
    <w:rsid w:val="00CE5655"/>
    <w:rsid w:val="00CF632C"/>
    <w:rsid w:val="00D06574"/>
    <w:rsid w:val="00D13AB9"/>
    <w:rsid w:val="00D377C1"/>
    <w:rsid w:val="00D41170"/>
    <w:rsid w:val="00D422DE"/>
    <w:rsid w:val="00D60261"/>
    <w:rsid w:val="00D634E6"/>
    <w:rsid w:val="00D66831"/>
    <w:rsid w:val="00D757C2"/>
    <w:rsid w:val="00D84CEE"/>
    <w:rsid w:val="00D9046D"/>
    <w:rsid w:val="00DA1804"/>
    <w:rsid w:val="00DA4021"/>
    <w:rsid w:val="00DA4AEB"/>
    <w:rsid w:val="00DB201A"/>
    <w:rsid w:val="00DE6C1E"/>
    <w:rsid w:val="00E070E7"/>
    <w:rsid w:val="00E10D36"/>
    <w:rsid w:val="00E145BF"/>
    <w:rsid w:val="00E2370C"/>
    <w:rsid w:val="00E23C54"/>
    <w:rsid w:val="00E23F08"/>
    <w:rsid w:val="00E32057"/>
    <w:rsid w:val="00E5791A"/>
    <w:rsid w:val="00E60E6C"/>
    <w:rsid w:val="00E8013D"/>
    <w:rsid w:val="00E81459"/>
    <w:rsid w:val="00E87E71"/>
    <w:rsid w:val="00E95E05"/>
    <w:rsid w:val="00EA7CD4"/>
    <w:rsid w:val="00EC65D3"/>
    <w:rsid w:val="00EC6A11"/>
    <w:rsid w:val="00EC7727"/>
    <w:rsid w:val="00ED21C8"/>
    <w:rsid w:val="00EE04CA"/>
    <w:rsid w:val="00EE3AD4"/>
    <w:rsid w:val="00EF7DEA"/>
    <w:rsid w:val="00F06869"/>
    <w:rsid w:val="00F12ED7"/>
    <w:rsid w:val="00F1557B"/>
    <w:rsid w:val="00F305D4"/>
    <w:rsid w:val="00F31126"/>
    <w:rsid w:val="00F32257"/>
    <w:rsid w:val="00F36792"/>
    <w:rsid w:val="00F372FD"/>
    <w:rsid w:val="00F373AE"/>
    <w:rsid w:val="00F51116"/>
    <w:rsid w:val="00F519CA"/>
    <w:rsid w:val="00F55059"/>
    <w:rsid w:val="00F60DD3"/>
    <w:rsid w:val="00F64EFE"/>
    <w:rsid w:val="00F84D85"/>
    <w:rsid w:val="00F86FC5"/>
    <w:rsid w:val="00F94470"/>
    <w:rsid w:val="00FA33F6"/>
    <w:rsid w:val="00FB16EA"/>
    <w:rsid w:val="00FB5DA5"/>
    <w:rsid w:val="00FC421D"/>
    <w:rsid w:val="00FD7185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4D3D2"/>
  <w15:docId w15:val="{99B5C212-AF1C-4705-A876-A1B372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FCC"/>
    <w:pPr>
      <w:spacing w:after="160" w:line="259" w:lineRule="auto"/>
    </w:pPr>
    <w:rPr>
      <w:lang w:val="uk-UA" w:eastAsia="en-US"/>
    </w:rPr>
  </w:style>
  <w:style w:type="paragraph" w:styleId="2">
    <w:name w:val="heading 2"/>
    <w:basedOn w:val="a"/>
    <w:link w:val="20"/>
    <w:uiPriority w:val="99"/>
    <w:qFormat/>
    <w:rsid w:val="00A62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A62D15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rsid w:val="00A62D15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rsid w:val="00A62D15"/>
    <w:rPr>
      <w:rFonts w:cs="Times New Roman"/>
      <w:color w:val="800080"/>
      <w:u w:val="single"/>
    </w:rPr>
  </w:style>
  <w:style w:type="paragraph" w:styleId="a5">
    <w:name w:val="No Spacing"/>
    <w:uiPriority w:val="99"/>
    <w:qFormat/>
    <w:rsid w:val="001A0339"/>
    <w:rPr>
      <w:lang w:val="uk-UA" w:eastAsia="en-US"/>
    </w:rPr>
  </w:style>
  <w:style w:type="paragraph" w:styleId="a6">
    <w:name w:val="List Paragraph"/>
    <w:basedOn w:val="a"/>
    <w:uiPriority w:val="99"/>
    <w:qFormat/>
    <w:rsid w:val="009529F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7">
    <w:name w:val="Table Grid"/>
    <w:basedOn w:val="a1"/>
    <w:uiPriority w:val="99"/>
    <w:locked/>
    <w:rsid w:val="001D30A0"/>
    <w:pPr>
      <w:spacing w:after="160" w:line="259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8013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8013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8013D"/>
    <w:rPr>
      <w:sz w:val="20"/>
      <w:szCs w:val="20"/>
      <w:lang w:val="uk-UA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8013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8013D"/>
    <w:rPr>
      <w:b/>
      <w:bCs/>
      <w:sz w:val="20"/>
      <w:szCs w:val="20"/>
      <w:lang w:val="uk-UA" w:eastAsia="en-US"/>
    </w:rPr>
  </w:style>
  <w:style w:type="paragraph" w:styleId="ad">
    <w:name w:val="Balloon Text"/>
    <w:basedOn w:val="a"/>
    <w:link w:val="ae"/>
    <w:uiPriority w:val="99"/>
    <w:semiHidden/>
    <w:unhideWhenUsed/>
    <w:rsid w:val="00E80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8013D"/>
    <w:rPr>
      <w:rFonts w:ascii="Segoe UI" w:hAnsi="Segoe UI" w:cs="Segoe UI"/>
      <w:sz w:val="18"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4F03-7252-44C1-AC19-D3F37615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9200C3DA</Template>
  <TotalTime>934</TotalTime>
  <Pages>23</Pages>
  <Words>8549</Words>
  <Characters>48732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Шокот Евгения</dc:creator>
  <cp:keywords/>
  <dc:description/>
  <cp:lastModifiedBy>Блонская Анна</cp:lastModifiedBy>
  <cp:revision>22</cp:revision>
  <cp:lastPrinted>2019-05-08T10:55:00Z</cp:lastPrinted>
  <dcterms:created xsi:type="dcterms:W3CDTF">2018-08-23T07:37:00Z</dcterms:created>
  <dcterms:modified xsi:type="dcterms:W3CDTF">2019-05-08T11:01:00Z</dcterms:modified>
</cp:coreProperties>
</file>