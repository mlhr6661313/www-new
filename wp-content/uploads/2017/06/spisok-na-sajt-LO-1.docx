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719"/>
        <w:tblW w:w="16069" w:type="dxa"/>
        <w:tblBorders>
          <w:top w:val="single" w:sz="6" w:space="0" w:color="5C87B2"/>
          <w:left w:val="single" w:sz="6" w:space="0" w:color="5C87B2"/>
          <w:bottom w:val="single" w:sz="6" w:space="0" w:color="5C87B2"/>
          <w:right w:val="single" w:sz="6" w:space="0" w:color="5C87B2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3498"/>
        <w:gridCol w:w="1416"/>
        <w:gridCol w:w="1938"/>
        <w:gridCol w:w="3463"/>
        <w:gridCol w:w="1585"/>
        <w:gridCol w:w="1957"/>
        <w:gridCol w:w="2212"/>
      </w:tblGrid>
      <w:tr w:rsidR="00887A87" w:rsidRPr="001B0586" w14:paraId="002723B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431FA0A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eastAsia="ru-RU"/>
              </w:rPr>
            </w:pPr>
            <w:r w:rsidRPr="001B0586">
              <w:rPr>
                <w:rFonts w:ascii="Bookman Old Style" w:hAnsi="Bookman Old Style" w:cs="Calibri"/>
                <w:lang w:eastAsia="ru-RU"/>
              </w:rPr>
              <w:t>Найменування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C520F85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eastAsia="ru-RU"/>
              </w:rPr>
            </w:pPr>
            <w:r w:rsidRPr="001B0586">
              <w:rPr>
                <w:rFonts w:ascii="Bookman Old Style" w:hAnsi="Bookman Old Style" w:cs="Calibri"/>
                <w:lang w:eastAsia="ru-RU"/>
              </w:rPr>
              <w:t>Код ЄДРПОУ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32A62DD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eastAsia="ru-RU"/>
              </w:rPr>
            </w:pPr>
            <w:r w:rsidRPr="001B0586">
              <w:rPr>
                <w:rFonts w:ascii="Bookman Old Style" w:hAnsi="Bookman Old Style" w:cs="Calibri"/>
                <w:lang w:eastAsia="ru-RU"/>
              </w:rPr>
              <w:t>Дата та номер протоколу про створення відокремленого підрозділу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</w:tcPr>
          <w:p w14:paraId="3C1FBABC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val="ru-RU" w:eastAsia="ru-RU"/>
              </w:rPr>
            </w:pPr>
          </w:p>
          <w:p w14:paraId="284BA147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val="ru-RU" w:eastAsia="ru-RU"/>
              </w:rPr>
            </w:pPr>
          </w:p>
          <w:p w14:paraId="7876F89B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eastAsia="ru-RU"/>
              </w:rPr>
            </w:pPr>
            <w:r w:rsidRPr="001B0586">
              <w:rPr>
                <w:rFonts w:ascii="Bookman Old Style" w:hAnsi="Bookman Old Style" w:cs="Calibri"/>
                <w:lang w:eastAsia="ru-RU"/>
              </w:rPr>
              <w:t>Адреса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</w:tcPr>
          <w:p w14:paraId="072C4E05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val="ru-RU" w:eastAsia="ru-RU"/>
              </w:rPr>
            </w:pPr>
          </w:p>
          <w:p w14:paraId="49B9C519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val="ru-RU" w:eastAsia="ru-RU"/>
              </w:rPr>
            </w:pPr>
          </w:p>
          <w:p w14:paraId="76CB1B28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eastAsia="ru-RU"/>
              </w:rPr>
            </w:pPr>
            <w:r w:rsidRPr="001B0586">
              <w:rPr>
                <w:rFonts w:ascii="Bookman Old Style" w:hAnsi="Bookman Old Style" w:cs="Calibri"/>
                <w:lang w:eastAsia="ru-RU"/>
              </w:rPr>
              <w:t>Телефон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</w:tcPr>
          <w:p w14:paraId="68DDCDE2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val="ru-RU" w:eastAsia="ru-RU"/>
              </w:rPr>
            </w:pPr>
          </w:p>
          <w:p w14:paraId="203036CA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val="ru-RU" w:eastAsia="ru-RU"/>
              </w:rPr>
            </w:pPr>
          </w:p>
          <w:p w14:paraId="74B29522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eastAsia="ru-RU"/>
              </w:rPr>
            </w:pPr>
            <w:r w:rsidRPr="001B0586">
              <w:rPr>
                <w:rFonts w:ascii="Bookman Old Style" w:hAnsi="Bookman Old Style" w:cs="Calibri"/>
                <w:lang w:eastAsia="ru-RU"/>
              </w:rPr>
              <w:t>Керівник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</w:tcPr>
          <w:p w14:paraId="02102A93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val="ru-RU" w:eastAsia="ru-RU"/>
              </w:rPr>
            </w:pPr>
          </w:p>
          <w:p w14:paraId="413DE833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val="ru-RU" w:eastAsia="ru-RU"/>
              </w:rPr>
            </w:pPr>
          </w:p>
          <w:p w14:paraId="7F01B91A" w14:textId="77777777" w:rsidR="00887A87" w:rsidRPr="001B0586" w:rsidRDefault="00887A87" w:rsidP="00B57D7F">
            <w:pPr>
              <w:pStyle w:val="a5"/>
              <w:jc w:val="center"/>
              <w:rPr>
                <w:rFonts w:ascii="Bookman Old Style" w:hAnsi="Bookman Old Style" w:cs="Calibri"/>
                <w:lang w:eastAsia="ru-RU"/>
              </w:rPr>
            </w:pPr>
            <w:r w:rsidRPr="001B0586">
              <w:rPr>
                <w:rFonts w:ascii="Bookman Old Style" w:hAnsi="Bookman Old Style" w:cs="Calibri"/>
                <w:lang w:eastAsia="ru-RU"/>
              </w:rPr>
              <w:t>Види фінансових послуг</w:t>
            </w:r>
          </w:p>
        </w:tc>
      </w:tr>
      <w:tr w:rsidR="00887A87" w:rsidRPr="0071461D" w14:paraId="531EAAE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891F453" w14:textId="77777777" w:rsidR="00887A87" w:rsidRPr="0071461D" w:rsidRDefault="00735ECE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71461D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71461D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1 </w:t>
            </w:r>
            <w:r w:rsidR="00887A87" w:rsidRPr="0071461D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25713FC" w14:textId="77777777" w:rsidR="00887A87" w:rsidRPr="0071461D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71461D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41811998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1A667C4" w14:textId="77777777" w:rsidR="00887A87" w:rsidRPr="0071461D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1461D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E78D0A" w14:textId="43990E2F" w:rsidR="00887A87" w:rsidRPr="0071461D" w:rsidRDefault="0071461D" w:rsidP="000773E9">
            <w:pPr>
              <w:pStyle w:val="a6"/>
              <w:shd w:val="clear" w:color="auto" w:fill="FFFFFF"/>
              <w:autoSpaceDE w:val="0"/>
              <w:autoSpaceDN w:val="0"/>
              <w:adjustRightInd w:val="0"/>
              <w:ind w:left="36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71461D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23700, Вінницька обл., м. Гайсин, вул. Першого Травня, буд. 34Б</w:t>
            </w:r>
          </w:p>
          <w:p w14:paraId="691A935E" w14:textId="77777777" w:rsidR="00887A87" w:rsidRPr="0071461D" w:rsidRDefault="00887A87" w:rsidP="009529F4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947C14" w14:textId="77777777" w:rsidR="00887A87" w:rsidRPr="0071461D" w:rsidRDefault="00887A87" w:rsidP="0071461D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71461D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0676108478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68D991" w14:textId="7F5DCF19" w:rsidR="00887A87" w:rsidRPr="0071461D" w:rsidRDefault="0071461D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71461D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Повідайко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6F6266" w14:textId="77777777" w:rsidR="00887A87" w:rsidRPr="0071461D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71461D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2CCFD66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A8F8DE6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2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043A7EA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41812106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E8DA369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C2C019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58018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Чернівецька обл., м. Чернівці, вул. Ентузіастів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2і/11.</w:t>
            </w:r>
          </w:p>
          <w:p w14:paraId="0C504777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D26589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0676111485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8E39A5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Данилов В'ячеслав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34658F7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5DA0248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C60B24A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№ 3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4A4934D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41812185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8B3E9AF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18A9F4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79000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Львівська обл., м. Львів, вул. Стрийська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57.</w:t>
            </w:r>
          </w:p>
          <w:p w14:paraId="523CC524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63C535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0676109929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912E8A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2B32505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1B01EB8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3A77C01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4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B4D2E72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41812195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AFB9D76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D48DBC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40000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 xml:space="preserve">, Сумська обл., м. Суми, </w:t>
            </w:r>
            <w:r w:rsidR="006207C7" w:rsidRPr="000F4411">
              <w:rPr>
                <w:rFonts w:ascii="Bookman Old Style" w:hAnsi="Bookman Old Style" w:cs="Calibri"/>
                <w:sz w:val="16"/>
                <w:szCs w:val="16"/>
              </w:rPr>
              <w:t>вул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. Соборн</w:t>
            </w:r>
            <w:r w:rsidR="006207C7" w:rsidRPr="000F4411">
              <w:rPr>
                <w:rFonts w:ascii="Bookman Old Style" w:hAnsi="Bookman Old Style" w:cs="Calibri"/>
                <w:sz w:val="16"/>
                <w:szCs w:val="16"/>
              </w:rPr>
              <w:t>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44.</w:t>
            </w:r>
          </w:p>
          <w:p w14:paraId="424E4548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C4A8C8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0676112001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8BE163" w14:textId="7A4919FA" w:rsidR="00887A87" w:rsidRPr="000F4411" w:rsidRDefault="00907C5D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F527FE8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538C03B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3B58AD0" w14:textId="77777777" w:rsidR="00887A87" w:rsidRPr="000F4411" w:rsidRDefault="00735ECE" w:rsidP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5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69B0F33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41812200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5A2F5DD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BEED10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33001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Рівненська обл., м. Рівне, вул. Соборна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190.</w:t>
            </w:r>
          </w:p>
          <w:p w14:paraId="6299471E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4A2E9B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0676110392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EAA895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2521F69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1DD31482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D768394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 6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6A29C49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41812216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75255FE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B9B0F7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33001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Рівненська обл., м. Рівне, вул. Київська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77.</w:t>
            </w:r>
          </w:p>
          <w:p w14:paraId="1AC6B658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4E13CD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0676110665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5A8466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5963097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7A6451B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9FFEB7D" w14:textId="10A02B81" w:rsidR="002721D3" w:rsidRPr="00246244" w:rsidRDefault="00735ECE">
            <w:pPr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7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9FA1C1D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41812221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B15481F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7CA0F4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13300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Житомирська обл., м. Бердичів, вул. Житомирська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15.</w:t>
            </w:r>
          </w:p>
          <w:p w14:paraId="4A37ACB9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EA0741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0676108849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251E7B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Повидайко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80F34AA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4579D19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5A0ED1E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lastRenderedPageBreak/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8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9B584EB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41812237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3B9104E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B32725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21000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Вінницька обл., м. Вінниця, пр. Юності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20а.</w:t>
            </w:r>
          </w:p>
          <w:p w14:paraId="0CF1BA18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7CE3BE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0676112042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39AC44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Повидайко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992880B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5EFD5EF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D6A14D2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9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9ADB85F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41812242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886E68F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47D1D2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10000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Житомирська обл., м. Житомир, вул. Гоголівська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1.</w:t>
            </w:r>
          </w:p>
          <w:p w14:paraId="20491EE9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339E46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0676109314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4B9DCC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Повидайко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F1880E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6D1C941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93140C9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10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18F400E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41812001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F99152D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CE531D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11500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Житомирська обл., м. Коростень, вул. Грушевського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25.</w:t>
            </w:r>
          </w:p>
          <w:p w14:paraId="1C574B5D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F301BB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0676109335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963FB3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Повидайко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316648E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15DFC16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C69535F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11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FB065CF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41812017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D3EB19B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306771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69000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Запорізька обл., м. Запоріжжя, пр. Ювілейний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="005F09E1"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29, прим.2</w:t>
            </w:r>
          </w:p>
          <w:p w14:paraId="60FD359D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FEA086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0676112129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61225F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C7093B7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2276005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40B51CD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12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14E06F5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41812022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96DA48B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4E4388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69068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Запорізька обл., м. Запоріжжя, пр. Моторобудівників, 64.</w:t>
            </w:r>
          </w:p>
          <w:p w14:paraId="4B81B859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89FAD5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0676112134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68A8AE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1BD2E3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70BF0F3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3F8EEF1" w14:textId="77777777" w:rsidR="00887A87" w:rsidRPr="000F4411" w:rsidRDefault="00735ECE" w:rsidP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13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FF35065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41812038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45FF90C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E230B5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69000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Запорізька обл., м. Запоріжжя, вул. Героїв 93-ї Бригади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30.</w:t>
            </w:r>
          </w:p>
          <w:p w14:paraId="00734016" w14:textId="77777777" w:rsidR="00887A87" w:rsidRPr="000F4411" w:rsidRDefault="00887A87" w:rsidP="00A70955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6E4589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0676112137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6E914B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9C8A06C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522B6EE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E0D991D" w14:textId="0481A8A3" w:rsidR="002721D3" w:rsidRPr="00246244" w:rsidRDefault="00735ECE">
            <w:pPr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14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AB7D3BC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41812043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942CA34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543749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49000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 xml:space="preserve">, Дніпровська обл., м. Дніпро, </w:t>
            </w:r>
            <w:r w:rsidR="005F09E1" w:rsidRPr="000F4411">
              <w:rPr>
                <w:rFonts w:ascii="Bookman Old Style" w:hAnsi="Bookman Old Style" w:cs="Calibri"/>
                <w:sz w:val="16"/>
                <w:szCs w:val="16"/>
              </w:rPr>
              <w:t>пр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. Б.Хмельницького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</w:t>
            </w:r>
            <w:r w:rsidR="005F09E1"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119, прим.1</w:t>
            </w:r>
            <w:r w:rsidR="004F292E"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7</w:t>
            </w:r>
          </w:p>
          <w:p w14:paraId="43D9B1E1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89CDB9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0676108533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A5E289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CF081AD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  <w:p w14:paraId="61ABB6DE" w14:textId="77777777" w:rsidR="004F292E" w:rsidRPr="000F4411" w:rsidRDefault="004F292E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3934794" w14:textId="77777777" w:rsidR="004F292E" w:rsidRPr="000F4411" w:rsidRDefault="004F292E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42DC5F2" w14:textId="77777777" w:rsidR="004F292E" w:rsidRPr="000F4411" w:rsidRDefault="004F292E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B0F8BD6" w14:textId="77777777" w:rsidR="004F292E" w:rsidRPr="000F4411" w:rsidRDefault="004F292E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5E74700D" w14:textId="77777777" w:rsidR="004F292E" w:rsidRPr="000F4411" w:rsidRDefault="004F292E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3FB7E5C" w14:textId="77777777" w:rsidR="004F292E" w:rsidRPr="000F4411" w:rsidRDefault="004F292E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</w:p>
        </w:tc>
      </w:tr>
      <w:tr w:rsidR="00887A87" w:rsidRPr="001B0586" w14:paraId="78566A0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749974F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lastRenderedPageBreak/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15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D3EAF48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41812059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8D7211E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1E4C13" w14:textId="55A28580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85100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Донецька обл., м. Костянтинівка, вул. Ціолковського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="004F292E"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72г</w:t>
            </w:r>
            <w:r w:rsidR="002F317F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, 72д</w:t>
            </w:r>
          </w:p>
          <w:p w14:paraId="15593605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7A0B60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0676113841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132622" w14:textId="0D1EE752" w:rsidR="00887A87" w:rsidRPr="000F4411" w:rsidRDefault="00907C5D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Адномах Леонід Леонідович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4AAD267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55BCA43D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62F23C8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16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97C65D4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41812064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45B5C5E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F360C9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87500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Донецька обл., м. Маріуполь, пр. Миру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102.</w:t>
            </w:r>
          </w:p>
          <w:p w14:paraId="26D4C24F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2F0885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0676114134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66BC84" w14:textId="2FFFE9D5" w:rsidR="00887A87" w:rsidRPr="000F4411" w:rsidRDefault="00907C5D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Адномах Леонід Леонідович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E5B0ADE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47016A7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0F59DD7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17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9B5073D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41812071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0E3899A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2295A3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56500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Миколаївська обл.,                        м. Вознесенськ, вул. Київська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           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18-3.</w:t>
            </w:r>
          </w:p>
          <w:p w14:paraId="4DD36D00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096A39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0676112819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3CE2A6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Лосихин Володимир Євгенович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9CFE142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2F1ECAE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C5ED1CB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18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CA31BCE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41812085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86E9D7B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9C4409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84109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Донецька обл., м. Слов'янськ, вул. Комяхова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67</w:t>
            </w:r>
          </w:p>
          <w:p w14:paraId="13EAEAA2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3808C4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0676114607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B51EB9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Лушніков Максим В'ячеславович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6858AE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6289CEE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B5AC287" w14:textId="77777777" w:rsidR="00887A87" w:rsidRPr="000F4411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19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3E5A13D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41812090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B678617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8FED9B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79000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Львівська обл., м. Львів, вул. Шевченко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358.</w:t>
            </w:r>
          </w:p>
          <w:p w14:paraId="759B378F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AF6A80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0676110175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958C97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63F3966" w14:textId="77777777" w:rsidR="00887A87" w:rsidRPr="000F4411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246244" w14:paraId="4B7E7FC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BD34D62" w14:textId="77777777" w:rsidR="00887A87" w:rsidRPr="00246244" w:rsidRDefault="00735EC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246244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246244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20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44C7DCB" w14:textId="77777777" w:rsidR="00887A87" w:rsidRPr="00246244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582C2BE" w14:textId="77777777" w:rsidR="00887A87" w:rsidRPr="00246244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246244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41812111</w:t>
            </w:r>
          </w:p>
          <w:p w14:paraId="5475BF60" w14:textId="77777777" w:rsidR="00887A87" w:rsidRPr="00246244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443BA33C" w14:textId="77777777" w:rsidR="00887A87" w:rsidRPr="00246244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EF21B13" w14:textId="3D3D0B74" w:rsidR="00887A87" w:rsidRPr="00246244" w:rsidRDefault="00246244" w:rsidP="00246244">
            <w:pPr>
              <w:jc w:val="center"/>
              <w:rPr>
                <w:rFonts w:ascii="Bookman Old Style" w:hAnsi="Bookman Old Style"/>
                <w:sz w:val="16"/>
                <w:szCs w:val="16"/>
                <w:lang w:val="ru-RU"/>
              </w:rPr>
            </w:pPr>
            <w:r w:rsidRPr="00246244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36</w:t>
            </w:r>
            <w:r w:rsidR="00887A87" w:rsidRPr="00246244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              від </w:t>
            </w:r>
            <w:r w:rsidRPr="00246244"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  <w:t>08.05.2019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057F6B" w14:textId="1C923213" w:rsidR="00887A87" w:rsidRPr="00246244" w:rsidRDefault="00246244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246244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54000</w:t>
            </w:r>
            <w:r w:rsidR="00887A87" w:rsidRPr="00246244">
              <w:rPr>
                <w:rFonts w:ascii="Bookman Old Style" w:hAnsi="Bookman Old Style" w:cs="Calibri"/>
                <w:sz w:val="16"/>
                <w:szCs w:val="16"/>
              </w:rPr>
              <w:t xml:space="preserve">, </w:t>
            </w:r>
            <w:r w:rsidRPr="00246244">
              <w:rPr>
                <w:rFonts w:ascii="Bookman Old Style" w:hAnsi="Bookman Old Style" w:cs="Calibri"/>
                <w:sz w:val="16"/>
                <w:szCs w:val="16"/>
              </w:rPr>
              <w:t>Миколаївська</w:t>
            </w:r>
            <w:r w:rsidR="00887A87" w:rsidRPr="00246244">
              <w:rPr>
                <w:rFonts w:ascii="Bookman Old Style" w:hAnsi="Bookman Old Style" w:cs="Calibri"/>
                <w:sz w:val="16"/>
                <w:szCs w:val="16"/>
              </w:rPr>
              <w:t xml:space="preserve"> обл., м. </w:t>
            </w:r>
            <w:r w:rsidRPr="00246244">
              <w:rPr>
                <w:rFonts w:ascii="Bookman Old Style" w:hAnsi="Bookman Old Style" w:cs="Calibri"/>
                <w:sz w:val="16"/>
                <w:szCs w:val="16"/>
              </w:rPr>
              <w:t>Миколаїв</w:t>
            </w:r>
            <w:r w:rsidR="00887A87" w:rsidRPr="00246244">
              <w:rPr>
                <w:rFonts w:ascii="Bookman Old Style" w:hAnsi="Bookman Old Style" w:cs="Calibri"/>
                <w:sz w:val="16"/>
                <w:szCs w:val="16"/>
              </w:rPr>
              <w:t xml:space="preserve">, </w:t>
            </w:r>
            <w:r w:rsidRPr="00246244">
              <w:rPr>
                <w:rFonts w:ascii="Bookman Old Style" w:hAnsi="Bookman Old Style" w:cs="Calibri"/>
                <w:sz w:val="16"/>
                <w:szCs w:val="16"/>
              </w:rPr>
              <w:t>проспект Центральний</w:t>
            </w:r>
            <w:r w:rsidR="00887A87" w:rsidRPr="00246244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="00887A87" w:rsidRPr="00246244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="00887A87" w:rsidRPr="00246244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</w:t>
            </w:r>
            <w:r w:rsidRPr="00246244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71А/9</w:t>
            </w:r>
          </w:p>
          <w:p w14:paraId="12F60BB5" w14:textId="77777777" w:rsidR="00887A87" w:rsidRPr="00246244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2BDE72" w14:textId="77777777" w:rsidR="00887A87" w:rsidRPr="00246244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</w:pPr>
            <w:r w:rsidRPr="00246244"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  <w:t>0676114780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017E07" w14:textId="1E7D585B" w:rsidR="00887A87" w:rsidRPr="00246244" w:rsidRDefault="00246244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246244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Морозов Владислав Володимирович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4C9861" w14:textId="77777777" w:rsidR="00887A87" w:rsidRPr="00246244" w:rsidRDefault="00887A87" w:rsidP="001A0339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246244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2759306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EF9CF03" w14:textId="77777777" w:rsidR="00887A87" w:rsidRPr="000F4411" w:rsidRDefault="00735ECE" w:rsidP="00F64EF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 21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0878360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41812127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9C7D92F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E3BBB7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50000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 xml:space="preserve">, Дніпропетровська обл., </w:t>
            </w:r>
            <w:r w:rsidR="004F292E" w:rsidRPr="000F4411">
              <w:rPr>
                <w:rFonts w:ascii="Bookman Old Style" w:hAnsi="Bookman Old Style" w:cs="Calibri"/>
                <w:sz w:val="16"/>
                <w:szCs w:val="16"/>
              </w:rPr>
              <w:t xml:space="preserve">                  м. Кривий Ріг, пр.Південний, 30, прим.17</w:t>
            </w:r>
          </w:p>
          <w:p w14:paraId="45A51493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1334F9" w14:textId="77777777" w:rsidR="00887A87" w:rsidRPr="000F4411" w:rsidRDefault="00887A87" w:rsidP="00F64EFE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0676108642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E4320A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D606D97" w14:textId="77777777" w:rsidR="00887A87" w:rsidRPr="000F4411" w:rsidRDefault="00887A87" w:rsidP="00F64EFE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5F05584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3A253F5" w14:textId="77777777" w:rsidR="00887A87" w:rsidRPr="000F4411" w:rsidRDefault="00735ECE" w:rsidP="00F64EF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22 ПОВНЕ ТОВАРИСТВО "ЛОМБАРД "ПЕРШИЙ" ТОВАРИСТВО З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lastRenderedPageBreak/>
              <w:t>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57B9980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lastRenderedPageBreak/>
              <w:t>41812132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1BC7F85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774D7C1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10001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Житомирська обл.,</w:t>
            </w:r>
            <w:r w:rsidR="004F292E" w:rsidRPr="000F4411">
              <w:rPr>
                <w:rFonts w:ascii="Bookman Old Style" w:hAnsi="Bookman Old Style" w:cs="Calibri"/>
                <w:sz w:val="16"/>
                <w:szCs w:val="16"/>
              </w:rPr>
              <w:t xml:space="preserve"> м. Житомир, вул..Київська, 122/5</w:t>
            </w:r>
          </w:p>
          <w:p w14:paraId="2885B0B3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D8959A" w14:textId="77777777" w:rsidR="00887A87" w:rsidRPr="000F4411" w:rsidRDefault="00887A87" w:rsidP="00F64EFE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0676109389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EFEEDE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Повидайко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5AB7DC9" w14:textId="77777777" w:rsidR="00887A87" w:rsidRPr="000F4411" w:rsidRDefault="00887A87" w:rsidP="00F64EFE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687F205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B181725" w14:textId="77777777" w:rsidR="00887A87" w:rsidRPr="000F4411" w:rsidRDefault="00735ECE" w:rsidP="00F64EF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23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63CDC9B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41812148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7E7EB05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2FE7F2" w14:textId="77777777" w:rsidR="00887A87" w:rsidRPr="000F4411" w:rsidRDefault="00887A87" w:rsidP="000773E9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33001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Рівненська обл., м. Рівне, вул. Грушевського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1.</w:t>
            </w:r>
          </w:p>
          <w:p w14:paraId="63E2138A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149329" w14:textId="77777777" w:rsidR="00887A87" w:rsidRPr="000F4411" w:rsidRDefault="00887A87" w:rsidP="00F64EFE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0676111203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5E79A9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E6E4CA4" w14:textId="77777777" w:rsidR="00887A87" w:rsidRPr="000F4411" w:rsidRDefault="00887A87" w:rsidP="00F64EFE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61ADC532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008B80B" w14:textId="77777777" w:rsidR="00887A87" w:rsidRPr="000F4411" w:rsidRDefault="00735ECE" w:rsidP="00F64EFE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24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989634D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41812153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6B34AA1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42CB2B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36039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Полтавська обл., м. Полтава, вул. Великотирнівська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35/2.</w:t>
            </w:r>
          </w:p>
          <w:p w14:paraId="087911CF" w14:textId="77777777" w:rsidR="00887A87" w:rsidRPr="000F4411" w:rsidRDefault="00887A87" w:rsidP="000773E9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ACD5DE" w14:textId="77777777" w:rsidR="00887A87" w:rsidRPr="000F4411" w:rsidRDefault="00887A87" w:rsidP="00F64EFE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0676111438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956ACF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B2F53C6" w14:textId="77777777" w:rsidR="00887A87" w:rsidRPr="000F4411" w:rsidRDefault="00887A87" w:rsidP="00F64EFE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2984E1B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272E927" w14:textId="77777777" w:rsidR="00887A87" w:rsidRPr="000F4411" w:rsidRDefault="00735ECE" w:rsidP="002F06CC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25 ПОВНЕ ТОВАРИСТВО "ЛОМБАРД "ПЕРШИЙ" ТОВАРИСТВО З ОБМЕЖЕНОЮ ВІДПОВІДАЛЬНІСТЮ "МІКРОФІНАНС" І КОМПАНІЯ</w:t>
            </w:r>
            <w:r w:rsidR="006C4CBF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D675CC6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41812169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15F0F71" w14:textId="77777777" w:rsidR="00887A87" w:rsidRPr="000F4411" w:rsidRDefault="00887A87" w:rsidP="00A70955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E0311A" w14:textId="77777777" w:rsidR="00887A87" w:rsidRPr="000F4411" w:rsidRDefault="00887A87" w:rsidP="002F06CC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71501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Запорізька обл., м. Енергодар, вул. Українська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="005C55D4"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16, прим.107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C87E21" w14:textId="77777777" w:rsidR="00887A87" w:rsidRPr="000F4411" w:rsidRDefault="00887A87" w:rsidP="002F06CC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0676112711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9B56A3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</w:rPr>
              <w:t>Лапков Віталій Камільович.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5769DB" w14:textId="77777777" w:rsidR="00887A87" w:rsidRPr="000F4411" w:rsidRDefault="00887A87" w:rsidP="002F06CC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2BB730D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9D350FD" w14:textId="77777777" w:rsidR="00887A87" w:rsidRPr="000F4411" w:rsidRDefault="00735ECE" w:rsidP="002F06CC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 26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</w:t>
            </w:r>
            <w:r w:rsidR="006C4CBF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AD6E641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41812174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14C3E7A" w14:textId="77777777" w:rsidR="00887A87" w:rsidRPr="000F4411" w:rsidRDefault="00887A87" w:rsidP="00A70955">
            <w:pPr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Протокол № 3               від 14.12.2017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05B9B1" w14:textId="77777777" w:rsidR="00887A87" w:rsidRPr="000F4411" w:rsidRDefault="00887A87" w:rsidP="002F06CC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68000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Од</w:t>
            </w:r>
            <w:r w:rsidR="004B0317" w:rsidRPr="000F4411">
              <w:rPr>
                <w:rFonts w:ascii="Bookman Old Style" w:hAnsi="Bookman Old Style" w:cs="Calibri"/>
                <w:sz w:val="16"/>
                <w:szCs w:val="16"/>
              </w:rPr>
              <w:t>еська обл., м. Чорноморськ, пр.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Мира, 18/22н.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B1A04D" w14:textId="77777777" w:rsidR="00887A87" w:rsidRPr="000F4411" w:rsidRDefault="00887A87" w:rsidP="002F06CC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0676113168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5FA47A" w14:textId="77777777" w:rsidR="00887A87" w:rsidRPr="000F4411" w:rsidRDefault="00887A87" w:rsidP="00066B10">
            <w:pPr>
              <w:pStyle w:val="a6"/>
              <w:ind w:left="0"/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</w:rPr>
              <w:t>Лушніков Максим В'ячеславович.</w:t>
            </w:r>
          </w:p>
          <w:p w14:paraId="1435DBED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142D375" w14:textId="77777777" w:rsidR="00887A87" w:rsidRPr="000F4411" w:rsidRDefault="00887A87" w:rsidP="002F06CC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7F6C38B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DD922A3" w14:textId="77777777" w:rsidR="00887A87" w:rsidRPr="000F4411" w:rsidRDefault="00735ECE" w:rsidP="00036A86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27 ПОВНЕ ТОВАРИСТВО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E129716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41822334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A3B18F6" w14:textId="77777777" w:rsidR="00887A87" w:rsidRPr="000F4411" w:rsidRDefault="00887A87" w:rsidP="00A70955">
            <w:pPr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4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              від 20.12.2017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39537C" w14:textId="77777777" w:rsidR="00887A87" w:rsidRPr="000F4411" w:rsidRDefault="00887A87" w:rsidP="00036A86">
            <w:pPr>
              <w:pStyle w:val="a5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61098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Харківська обл., м. Харків,                 вул. Полтавський шлях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, 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буд.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</w:rPr>
              <w:t xml:space="preserve"> 152</w:t>
            </w:r>
          </w:p>
          <w:p w14:paraId="0A4485C8" w14:textId="77777777" w:rsidR="00887A87" w:rsidRPr="000F4411" w:rsidRDefault="00887A87" w:rsidP="00036A86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CCF2F2" w14:textId="77777777" w:rsidR="00887A87" w:rsidRPr="000F4411" w:rsidRDefault="00887A87" w:rsidP="00036A86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0676114997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90E49D" w14:textId="77777777" w:rsidR="00887A87" w:rsidRPr="000F4411" w:rsidRDefault="00887A87" w:rsidP="00066B10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9F2572" w14:textId="77777777" w:rsidR="00887A87" w:rsidRPr="000F4411" w:rsidRDefault="00887A87" w:rsidP="00036A86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56F8F34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5C7B391" w14:textId="77777777" w:rsidR="00887A87" w:rsidRPr="000F4411" w:rsidRDefault="00735ECE" w:rsidP="00036A86">
            <w:pPr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28 ПОВНЕ ТОВАРИСТВО "ЛОМБАРД "ПЕРШИЙ" ТОВАРИСТВО З ОБМЕЖЕНОЮ ВІДПОВІДАЛЬНІСТЮ "МІКРОФІНАНС" І КОМПАНІЯ</w:t>
            </w:r>
            <w:r w:rsidR="006C4CBF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940B6CB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41822343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2B139A1" w14:textId="77777777" w:rsidR="00887A87" w:rsidRPr="000F4411" w:rsidRDefault="00887A87" w:rsidP="00A70955">
            <w:pPr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4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              від 20.12.2017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FC8B96" w14:textId="77777777" w:rsidR="00887A87" w:rsidRPr="000F4411" w:rsidRDefault="00887A87" w:rsidP="004B031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61044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 xml:space="preserve">, Харківська обл., м. Харків, </w:t>
            </w:r>
            <w:r w:rsidR="004B0317" w:rsidRPr="000F4411">
              <w:rPr>
                <w:rFonts w:ascii="Bookman Old Style" w:hAnsi="Bookman Old Style" w:cs="Calibri"/>
                <w:sz w:val="16"/>
                <w:szCs w:val="16"/>
              </w:rPr>
              <w:t>пр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. пр.Московський 256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83D8DF" w14:textId="77777777" w:rsidR="00887A87" w:rsidRPr="000F4411" w:rsidRDefault="00887A87" w:rsidP="00036A86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0676115120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23EBFB" w14:textId="77777777" w:rsidR="00887A87" w:rsidRPr="000F4411" w:rsidRDefault="00887A87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020D786" w14:textId="77777777" w:rsidR="00887A87" w:rsidRPr="000F4411" w:rsidRDefault="00887A87" w:rsidP="00036A86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887A87" w:rsidRPr="001B0586" w14:paraId="12D5B96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7994B66" w14:textId="77777777" w:rsidR="00887A87" w:rsidRPr="000F4411" w:rsidRDefault="00735ECE" w:rsidP="00036A86">
            <w:pPr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№  29</w:t>
            </w:r>
            <w:r w:rsidR="00887A87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 xml:space="preserve"> ПОВНЕ ТОВАРИСТВО "ЛОМБАРД "ПЕРШИЙ" ТОВАРИСТВО З ОБМЕЖЕНОЮ ВІДПОВІДАЛЬНІСТЮ "МІКРОФІНАНС" І КОМПАНІЯ</w:t>
            </w:r>
            <w:r w:rsidR="006C4CBF"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»</w:t>
            </w:r>
          </w:p>
          <w:p w14:paraId="3EEE5DC6" w14:textId="77777777" w:rsidR="00C53158" w:rsidRPr="000F4411" w:rsidRDefault="00C53158" w:rsidP="00036A86">
            <w:pPr>
              <w:rPr>
                <w:rFonts w:ascii="Bookman Old Style" w:hAnsi="Bookman Old Style" w:cs="Calibri"/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99046FA" w14:textId="77777777" w:rsidR="00887A87" w:rsidRPr="000F4411" w:rsidRDefault="00887A87" w:rsidP="00151C57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41822355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EFFBAB1" w14:textId="77777777" w:rsidR="00887A87" w:rsidRPr="000F4411" w:rsidRDefault="00887A87" w:rsidP="00A70955">
            <w:pPr>
              <w:jc w:val="center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4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              від 20.12.2017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A9D1ED" w14:textId="77777777" w:rsidR="00887A87" w:rsidRPr="000F4411" w:rsidRDefault="00887A87" w:rsidP="00036A86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61001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, Харківська обл.,                               м. Харків</w:t>
            </w:r>
            <w:r w:rsidR="004B0317" w:rsidRPr="000F4411">
              <w:rPr>
                <w:rFonts w:ascii="Bookman Old Style" w:hAnsi="Bookman Old Style" w:cs="Calibri"/>
                <w:sz w:val="16"/>
                <w:szCs w:val="16"/>
              </w:rPr>
              <w:t>, пр.</w:t>
            </w:r>
            <w:r w:rsidRPr="000F4411">
              <w:rPr>
                <w:rFonts w:ascii="Bookman Old Style" w:hAnsi="Bookman Old Style" w:cs="Calibri"/>
                <w:sz w:val="16"/>
                <w:szCs w:val="16"/>
              </w:rPr>
              <w:t>Гагарина, буд.22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E7185D" w14:textId="77777777" w:rsidR="00887A87" w:rsidRPr="000F4411" w:rsidRDefault="00887A87" w:rsidP="00036A86">
            <w:pPr>
              <w:pStyle w:val="a5"/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  <w:t>0676115529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9E6227" w14:textId="77777777" w:rsidR="00887A87" w:rsidRPr="000F4411" w:rsidRDefault="00887A87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285F1D" w14:textId="77777777" w:rsidR="00887A87" w:rsidRPr="000F4411" w:rsidRDefault="00887A87" w:rsidP="00036A86">
            <w:pPr>
              <w:pStyle w:val="a5"/>
              <w:rPr>
                <w:rFonts w:ascii="Bookman Old Style" w:hAnsi="Bookman Old Style" w:cs="Calibri"/>
                <w:sz w:val="16"/>
                <w:szCs w:val="16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Надання фінансових кредитів за рахунок власних коштів</w:t>
            </w:r>
          </w:p>
        </w:tc>
      </w:tr>
      <w:tr w:rsidR="00735ECE" w:rsidRPr="001B0586" w14:paraId="07A6063A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C372E91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30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C022B58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41866336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A45B16C" w14:textId="77777777" w:rsidR="00735ECE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6</w:t>
            </w:r>
          </w:p>
          <w:p w14:paraId="3EB47000" w14:textId="77777777" w:rsidR="00D41170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11.01.201</w:t>
            </w:r>
            <w:r w:rsidR="00FB16EA"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397BD4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79068, Львівська обл., місто Львів, Шевченківський район, ВУЛИЦЯ МАЗЕПИ І. ГЕТЬМАНА, будинок 11Е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5046F6" w14:textId="77777777" w:rsidR="00735ECE" w:rsidRPr="000F4411" w:rsidRDefault="00D41170" w:rsidP="00735ECE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6132208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DBF2821" w14:textId="77777777" w:rsidR="00735ECE" w:rsidRPr="000F4411" w:rsidRDefault="00D4117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734EE1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735ECE" w:rsidRPr="001B0586" w14:paraId="28B2CA2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749958C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31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CFAD15C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41866345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D3E846C" w14:textId="77777777" w:rsidR="00D41170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6</w:t>
            </w:r>
          </w:p>
          <w:p w14:paraId="526B0072" w14:textId="77777777" w:rsidR="00735ECE" w:rsidRPr="000F4411" w:rsidRDefault="00D41170" w:rsidP="00D41170">
            <w:pPr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11.01.201</w:t>
            </w:r>
            <w:r w:rsidR="00FB16EA"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FCEDC1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61105, Харківська обл., місто Харків, Комінтернівський район, ПРОСПЕКТ Г. СТАЛІНГРАДА, будинок 134-3</w:t>
            </w:r>
            <w:r w:rsidR="005C55D4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літ В-1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39E4E0" w14:textId="77777777" w:rsidR="00735ECE" w:rsidRPr="000F4411" w:rsidRDefault="00D41170" w:rsidP="00735ECE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0676131267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70E1E40" w14:textId="77777777" w:rsidR="00735ECE" w:rsidRPr="000F4411" w:rsidRDefault="00D4117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3AB2B8F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735ECE" w:rsidRPr="00246244" w14:paraId="17D79EA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452E13D" w14:textId="01905026" w:rsidR="00D41170" w:rsidRPr="00246244" w:rsidRDefault="00735ECE" w:rsidP="00735ECE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32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A97E02A" w14:textId="77777777" w:rsidR="00735ECE" w:rsidRPr="00246244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41866350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F7F809A" w14:textId="333E5D9D" w:rsidR="00D41170" w:rsidRPr="00246244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246244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="00246244" w:rsidRPr="00246244">
              <w:rPr>
                <w:rFonts w:ascii="Bookman Old Style" w:hAnsi="Bookman Old Style"/>
                <w:sz w:val="16"/>
                <w:szCs w:val="16"/>
                <w:lang w:eastAsia="ru-RU"/>
              </w:rPr>
              <w:t>36</w:t>
            </w:r>
          </w:p>
          <w:p w14:paraId="79756983" w14:textId="7D1827AE" w:rsidR="00735ECE" w:rsidRPr="00246244" w:rsidRDefault="00D41170" w:rsidP="00246244">
            <w:pPr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246244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Від </w:t>
            </w:r>
            <w:r w:rsidR="00246244" w:rsidRPr="00246244">
              <w:rPr>
                <w:rFonts w:ascii="Bookman Old Style" w:hAnsi="Bookman Old Style"/>
                <w:sz w:val="16"/>
                <w:szCs w:val="16"/>
                <w:lang w:eastAsia="ru-RU"/>
              </w:rPr>
              <w:t>08.05.2019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5DB111" w14:textId="21708BAF" w:rsidR="00735ECE" w:rsidRPr="00246244" w:rsidRDefault="00246244" w:rsidP="00246244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73009</w:t>
            </w:r>
            <w:r w:rsidR="00735ECE"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, </w:t>
            </w:r>
            <w:r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Херсонська</w:t>
            </w:r>
            <w:r w:rsidR="00735ECE"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обл., місто </w:t>
            </w:r>
            <w:r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Херсон</w:t>
            </w:r>
            <w:r w:rsidR="00735ECE"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, </w:t>
            </w:r>
            <w:r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вул. Лавреньова, </w:t>
            </w:r>
            <w:r w:rsidR="00735ECE"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будинок 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5E9100" w14:textId="77777777" w:rsidR="00735ECE" w:rsidRPr="00246244" w:rsidRDefault="00D41170" w:rsidP="00D41170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246244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0676130996</w:t>
            </w:r>
            <w:r w:rsidRPr="00246244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D1E4FF"/>
              </w:rPr>
              <w:t xml:space="preserve"> 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FED6CD7" w14:textId="75CBAA99" w:rsidR="00735ECE" w:rsidRPr="00246244" w:rsidRDefault="00246244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246244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Морозов Владислав Володимирович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27544A7" w14:textId="77777777" w:rsidR="00735ECE" w:rsidRPr="00246244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246244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735ECE" w:rsidRPr="001B0586" w14:paraId="7DD47BD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5ED1F97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33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4E1B7ED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41866366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259D14B" w14:textId="77777777" w:rsidR="00D41170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6</w:t>
            </w:r>
          </w:p>
          <w:p w14:paraId="5ABF0E0D" w14:textId="77777777" w:rsidR="00735ECE" w:rsidRPr="000F4411" w:rsidRDefault="00D41170" w:rsidP="00D41170">
            <w:pPr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11.01.201</w:t>
            </w:r>
            <w:r w:rsidR="00FB16EA"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8AE076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81054, Львівська обл., Яворівський район, місто Новояворівськ, ВУЛИЦЯ БАНДЕРИ С., будинок 10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D2039B" w14:textId="77777777" w:rsidR="00735ECE" w:rsidRPr="000F4411" w:rsidRDefault="00D41170" w:rsidP="00D41170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0676137597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D1E4FF"/>
              </w:rPr>
              <w:t xml:space="preserve"> 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3E12B25" w14:textId="77777777" w:rsidR="00735ECE" w:rsidRPr="000F4411" w:rsidRDefault="00D4117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041227B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735ECE" w:rsidRPr="001B0586" w14:paraId="1F0B1BD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BA08315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34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7D1A6A7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41866371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0F32F56" w14:textId="77777777" w:rsidR="00D41170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6</w:t>
            </w:r>
          </w:p>
          <w:p w14:paraId="0C6BA17B" w14:textId="77777777" w:rsidR="00735ECE" w:rsidRPr="000F4411" w:rsidRDefault="00D41170" w:rsidP="00D41170">
            <w:pPr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11.01.201</w:t>
            </w:r>
            <w:r w:rsidR="00FB16EA"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1E97BF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76018, Івано-Франківська обл., місто Івано-Франківськ, ВУЛИЦЯ ШЕРЕМЕТИ, будинок 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B031DE" w14:textId="77777777" w:rsidR="00735ECE" w:rsidRPr="000F4411" w:rsidRDefault="00D41170" w:rsidP="00D41170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0676133239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D1E4FF"/>
              </w:rPr>
              <w:t xml:space="preserve"> 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A76120A" w14:textId="77777777" w:rsidR="00735ECE" w:rsidRPr="000F4411" w:rsidRDefault="00D4117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Яремків Віталій мирославович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9ED982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735ECE" w:rsidRPr="001B0586" w14:paraId="6D2B9E8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837786C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35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31389FF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41866387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FA1CF68" w14:textId="77777777" w:rsidR="00D41170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6</w:t>
            </w:r>
          </w:p>
          <w:p w14:paraId="6D9EA577" w14:textId="77777777" w:rsidR="00735ECE" w:rsidRPr="000F4411" w:rsidRDefault="00D41170" w:rsidP="00D41170">
            <w:pPr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11.01.201</w:t>
            </w:r>
            <w:r w:rsidR="00FB16EA"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3EBA84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33022, Рівненська обл., місто Рівне, ПРОСПЕКТ КНЯЗЯ РОМАНА, будинок 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86568F" w14:textId="77777777" w:rsidR="00735ECE" w:rsidRPr="000F4411" w:rsidRDefault="00D41170" w:rsidP="00D41170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0676131389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D1E4FF"/>
              </w:rPr>
              <w:t xml:space="preserve"> 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3B3887C" w14:textId="77777777" w:rsidR="00735ECE" w:rsidRPr="000F4411" w:rsidRDefault="00D4117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Костельнюк Роман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87E365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735ECE" w:rsidRPr="001B0586" w14:paraId="617BB82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D6DEFEC" w14:textId="77777777" w:rsidR="00735ECE" w:rsidRPr="000F4411" w:rsidRDefault="002721D3" w:rsidP="00735ECE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 </w:t>
            </w:r>
            <w:r w:rsidR="00735ECE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№ 36 ПОВНОГО ТОВАРИСТВА "ЛОМБАРД "ПЕРШИЙ" ТОВАРИСТВО З ОБМЕЖЕНОЮ ВІДПОВІДАЛЬНІСТЮ "МІКРОФІНАНС" І КОМПАНІЯ"</w:t>
            </w:r>
          </w:p>
          <w:p w14:paraId="3D99F7D8" w14:textId="77777777" w:rsidR="00C53158" w:rsidRPr="000F4411" w:rsidRDefault="00C53158" w:rsidP="00735ECE">
            <w:pPr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6C5DB68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41866392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F7EF89F" w14:textId="77777777" w:rsidR="00D41170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6</w:t>
            </w:r>
          </w:p>
          <w:p w14:paraId="4514F5C8" w14:textId="77777777" w:rsidR="00735ECE" w:rsidRPr="000F4411" w:rsidRDefault="00D41170" w:rsidP="00D41170">
            <w:pPr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11.01.201</w:t>
            </w:r>
            <w:r w:rsidR="00FB16EA"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25C39C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79058, Львівська обл., місто Львів, Шевченківський район, ПРОСПЕКТ ЧОРНОВОЛА, будинок 45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CE1C3A" w14:textId="77777777" w:rsidR="00735ECE" w:rsidRPr="000F4411" w:rsidRDefault="00D41170" w:rsidP="00735ECE">
            <w:pPr>
              <w:pStyle w:val="a5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6132651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1DADC5" w14:textId="77777777" w:rsidR="00735ECE" w:rsidRPr="000F4411" w:rsidRDefault="00D4117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EA02A17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735ECE" w:rsidRPr="001B0586" w14:paraId="13FEF35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2549D7D" w14:textId="77777777" w:rsidR="00735ECE" w:rsidRPr="000F4411" w:rsidRDefault="002721D3" w:rsidP="00735ECE">
            <w:pPr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735ECE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№ 37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32A9EC6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41866408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519EE03" w14:textId="77777777" w:rsidR="00D41170" w:rsidRPr="000F4411" w:rsidRDefault="00D41170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6</w:t>
            </w:r>
          </w:p>
          <w:p w14:paraId="7ECCF25B" w14:textId="77777777" w:rsidR="00735ECE" w:rsidRPr="000F4411" w:rsidRDefault="00D41170" w:rsidP="00D41170">
            <w:pPr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11.01.201</w:t>
            </w:r>
            <w:r w:rsidR="00FB16EA"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7A8446" w14:textId="77777777" w:rsidR="00735ECE" w:rsidRPr="000F4411" w:rsidRDefault="00735ECE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88000, Закарпатська обл., місто Ужгород, ПЛОЩА ПЕТЕФІ ШАНДОРА, будинок 42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31249B" w14:textId="77777777" w:rsidR="00735ECE" w:rsidRPr="000F4411" w:rsidRDefault="00D41170" w:rsidP="002F317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067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6134656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562A78" w14:textId="77777777" w:rsidR="00735ECE" w:rsidRPr="000F4411" w:rsidRDefault="00D4117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Пишняк Віталій Миколайович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EA82777" w14:textId="77777777" w:rsidR="00735ECE" w:rsidRPr="000F4411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735ECE" w:rsidRPr="004765F7" w14:paraId="6C71FD4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6C96AA1" w14:textId="77777777" w:rsidR="00735ECE" w:rsidRPr="004765F7" w:rsidRDefault="002721D3" w:rsidP="00735ECE">
            <w:pPr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</w:t>
            </w:r>
            <w:r w:rsidR="00735ECE"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№ 38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80C7428" w14:textId="6BCC5E93" w:rsidR="00735ECE" w:rsidRPr="004765F7" w:rsidRDefault="004765F7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41866413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0D12249" w14:textId="7E306BD5" w:rsidR="00D41170" w:rsidRPr="004765F7" w:rsidRDefault="002F317F" w:rsidP="00D4117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4765F7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№28</w:t>
            </w:r>
          </w:p>
          <w:p w14:paraId="321D18BF" w14:textId="0451C7EE" w:rsidR="00735ECE" w:rsidRPr="004765F7" w:rsidRDefault="00D41170" w:rsidP="002F317F">
            <w:pPr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4765F7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Від </w:t>
            </w:r>
            <w:r w:rsidR="002F317F" w:rsidRPr="004765F7">
              <w:rPr>
                <w:rFonts w:ascii="Bookman Old Style" w:hAnsi="Bookman Old Style"/>
                <w:sz w:val="16"/>
                <w:szCs w:val="16"/>
                <w:lang w:eastAsia="ru-RU"/>
              </w:rPr>
              <w:t>26.02.2019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4B2324" w14:textId="4AD98C5B" w:rsidR="00735ECE" w:rsidRPr="004765F7" w:rsidRDefault="002F317F" w:rsidP="00735ECE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49005, Дніпропетровська обл., місто Дніпро, вул. Чернишевського, буд. 11А</w:t>
            </w:r>
            <w:r w:rsidR="004765F7"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, прим. 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8FE80E" w14:textId="1F236010" w:rsidR="00735ECE" w:rsidRPr="004765F7" w:rsidRDefault="002F317F" w:rsidP="002F317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4765F7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0676126393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C641F7" w14:textId="77777777" w:rsidR="00066B10" w:rsidRPr="004765F7" w:rsidRDefault="00066B1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9DD9B9E" w14:textId="754AAE31" w:rsidR="00735ECE" w:rsidRPr="004765F7" w:rsidRDefault="002F317F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4765F7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5A7ABAD" w14:textId="77777777" w:rsidR="00735ECE" w:rsidRPr="004765F7" w:rsidRDefault="00735ECE" w:rsidP="00735ECE">
            <w:pPr>
              <w:rPr>
                <w:rFonts w:ascii="Bookman Old Style" w:hAnsi="Bookman Old Style"/>
                <w:sz w:val="16"/>
                <w:szCs w:val="16"/>
              </w:rPr>
            </w:pPr>
            <w:r w:rsidRPr="004765F7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FB16EA" w:rsidRPr="001B0586" w14:paraId="447BA7A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C0ED9DF" w14:textId="77777777" w:rsidR="00FB16EA" w:rsidRPr="000F4411" w:rsidRDefault="00FB16EA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39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0C91FB3" w14:textId="77777777" w:rsidR="00FB16EA" w:rsidRPr="000F4411" w:rsidRDefault="00FB16E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  <w:t>41910577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ED1C7DC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8</w:t>
            </w:r>
          </w:p>
          <w:p w14:paraId="20ECEE62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01.02.2018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81E691" w14:textId="77777777" w:rsidR="00FB16EA" w:rsidRPr="000F4411" w:rsidRDefault="00066B10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11501, Житомирська обл., м.коростень, вул.Базарна площа, 4а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770EA8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0676115689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87A35E6" w14:textId="77777777" w:rsidR="00066B10" w:rsidRPr="000F4411" w:rsidRDefault="00066B1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23727D7E" w14:textId="77777777" w:rsidR="00FB16EA" w:rsidRPr="000F4411" w:rsidRDefault="00FB16EA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Повидайко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A450271" w14:textId="77777777" w:rsidR="00FB16EA" w:rsidRPr="000F4411" w:rsidRDefault="00FB16EA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FB16EA" w:rsidRPr="001B0586" w14:paraId="5B1DB55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6DC9726" w14:textId="77777777" w:rsidR="00FB16EA" w:rsidRPr="000F4411" w:rsidRDefault="00FB16EA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40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79F7DF2" w14:textId="77777777" w:rsidR="00FB16EA" w:rsidRPr="000F4411" w:rsidRDefault="00FB16E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  <w:t>41910582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CAF9164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8</w:t>
            </w:r>
          </w:p>
          <w:p w14:paraId="2669996C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01.02.2018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2F93E2" w14:textId="77777777" w:rsidR="00FB16EA" w:rsidRPr="000F4411" w:rsidRDefault="00066B10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07400, Київська обл., м.Бровари, вул.Гагаріна, буд.11, прим.112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49222B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067 6172087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8B06FA9" w14:textId="77777777" w:rsidR="00066B10" w:rsidRPr="000F4411" w:rsidRDefault="00066B1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23B88E66" w14:textId="77777777" w:rsidR="00FB16EA" w:rsidRPr="000F4411" w:rsidRDefault="00FB16EA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Данилов В'ячеслав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A3B9706" w14:textId="77777777" w:rsidR="00FB16EA" w:rsidRPr="000F4411" w:rsidRDefault="00FB16EA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FB16EA" w:rsidRPr="001B0586" w14:paraId="694AAAE2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DC1D33F" w14:textId="77777777" w:rsidR="00FB16EA" w:rsidRPr="000F4411" w:rsidRDefault="00FB16EA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41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FD1E42A" w14:textId="77777777" w:rsidR="00FB16EA" w:rsidRPr="000F4411" w:rsidRDefault="00FB16E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  <w:t>41910598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22AF5A7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8</w:t>
            </w:r>
          </w:p>
          <w:p w14:paraId="651ECBB3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01.02.2018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798F88" w14:textId="77777777" w:rsidR="00FB16EA" w:rsidRPr="000F4411" w:rsidRDefault="00066B10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65023,  Одеська обл., м.Одеса, вулл.Торгова, буд.49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8437C2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0676172082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65C0823" w14:textId="77777777" w:rsidR="00066B10" w:rsidRPr="000F4411" w:rsidRDefault="00066B1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3B0E787" w14:textId="77777777" w:rsidR="00FB16EA" w:rsidRPr="000F4411" w:rsidRDefault="00FB16EA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Лушніков Максим В'ячеславович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AF0474" w14:textId="77777777" w:rsidR="00FB16EA" w:rsidRPr="000F4411" w:rsidRDefault="00FB16EA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FB16EA" w:rsidRPr="001B0586" w14:paraId="635E7FDA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08A8AA6" w14:textId="77777777" w:rsidR="00FB16EA" w:rsidRPr="000F4411" w:rsidRDefault="00FB16EA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42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DF5E763" w14:textId="77777777" w:rsidR="00FB16EA" w:rsidRPr="000F4411" w:rsidRDefault="00FB16E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  <w:t>41910603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DBA75CA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8</w:t>
            </w:r>
          </w:p>
          <w:p w14:paraId="6545A265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01.02.2018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73D8A1" w14:textId="77777777" w:rsidR="00FB16EA" w:rsidRPr="000F4411" w:rsidRDefault="00066B10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65078, Одеська обл., м.Одеса, вул.Генерала Петрова, буд.33</w:t>
            </w:r>
            <w:r w:rsidR="005C55D4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, прим.3</w:t>
            </w:r>
          </w:p>
          <w:p w14:paraId="664A6D74" w14:textId="77777777" w:rsidR="005C55D4" w:rsidRPr="000F4411" w:rsidRDefault="005C55D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55FA98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0676172101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7B71F0" w14:textId="77777777" w:rsidR="00066B10" w:rsidRPr="000F4411" w:rsidRDefault="00066B1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53CEBA0F" w14:textId="77777777" w:rsidR="00FB16EA" w:rsidRPr="000F4411" w:rsidRDefault="00FB16EA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Лушніков Максим В'ячеславович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CC4C24B" w14:textId="77777777" w:rsidR="00FB16EA" w:rsidRPr="000F4411" w:rsidRDefault="00FB16EA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FB16EA" w:rsidRPr="001B0586" w14:paraId="0C5F07B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B5BA869" w14:textId="77777777" w:rsidR="00FB16EA" w:rsidRPr="000F4411" w:rsidRDefault="00FB16EA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43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658924B" w14:textId="77777777" w:rsidR="00FB16EA" w:rsidRPr="000F4411" w:rsidRDefault="00FB16E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  <w:t>41910619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EF13265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8</w:t>
            </w:r>
          </w:p>
          <w:p w14:paraId="16271CCB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01.02.2018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8851E3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65025, Одеська обл., м.Одеса, вул.Генерала</w:t>
            </w:r>
            <w:r w:rsidR="00066B10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Бочарова, буд.47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BA6FDF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067</w:t>
            </w:r>
            <w:r w:rsidR="00066B10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6172252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6281F9" w14:textId="77777777" w:rsidR="00066B10" w:rsidRPr="000F4411" w:rsidRDefault="00066B1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6E20FDA1" w14:textId="77777777" w:rsidR="00FB16EA" w:rsidRPr="000F4411" w:rsidRDefault="00FB16EA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Лушніков Максим В'ячеславович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AEF0F8" w14:textId="77777777" w:rsidR="00FB16EA" w:rsidRPr="000F4411" w:rsidRDefault="00FB16EA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FB16EA" w:rsidRPr="001B0586" w14:paraId="567D618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4B835CD" w14:textId="77777777" w:rsidR="00FB16EA" w:rsidRPr="000F4411" w:rsidRDefault="00FB16EA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44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9F4D208" w14:textId="77777777" w:rsidR="00FB16EA" w:rsidRPr="000F4411" w:rsidRDefault="00FB16E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  <w:t>41910624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02A3BF5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8</w:t>
            </w:r>
          </w:p>
          <w:p w14:paraId="4F4B0D4B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01.02.2018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49CBF8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69106, Запорізька обл., м.Запоріжжя, вул.Павлокічкаська, буд.15а, прим.97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2294C6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0676175507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0B26C29" w14:textId="77777777" w:rsidR="00066B10" w:rsidRPr="000F4411" w:rsidRDefault="00066B1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7EC40E1" w14:textId="40E829AE" w:rsidR="00FB16EA" w:rsidRPr="000F4411" w:rsidRDefault="00907C5D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81C55D" w14:textId="77777777" w:rsidR="00FB16EA" w:rsidRPr="000F4411" w:rsidRDefault="00FB16EA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FB16EA" w:rsidRPr="001B0586" w14:paraId="1A8905A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312F1E7" w14:textId="77777777" w:rsidR="00FB16EA" w:rsidRPr="000F4411" w:rsidRDefault="00FB16EA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45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8D6E271" w14:textId="77777777" w:rsidR="00FB16EA" w:rsidRPr="000F4411" w:rsidRDefault="00FB16E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41910633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6B9D361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8</w:t>
            </w:r>
          </w:p>
          <w:p w14:paraId="31EF1146" w14:textId="77777777" w:rsidR="00FB16EA" w:rsidRPr="000F4411" w:rsidRDefault="00FB16EA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01.02.2018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766686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76018, Івано-Франківська обл., м.Коломия, вул.Мазепи, 14/2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47F015" w14:textId="77777777" w:rsidR="00FB16EA" w:rsidRPr="000F4411" w:rsidRDefault="003C454A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067</w:t>
            </w:r>
            <w:r w:rsidR="00066B10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6172078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D22176" w14:textId="77777777" w:rsidR="00066B10" w:rsidRPr="000F4411" w:rsidRDefault="00066B10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A5A5873" w14:textId="77777777" w:rsidR="00FB16EA" w:rsidRPr="000F4411" w:rsidRDefault="00FB16EA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Яремків Віталій Мирославович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700108A" w14:textId="77777777" w:rsidR="00066B10" w:rsidRPr="000F4411" w:rsidRDefault="00066B10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18875308" w14:textId="77777777" w:rsidR="00FB16EA" w:rsidRPr="000F4411" w:rsidRDefault="00FB16EA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60CF9C5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5AB2799" w14:textId="77777777" w:rsidR="0067669A" w:rsidRPr="000F4411" w:rsidRDefault="0067669A" w:rsidP="0067669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46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21ACE14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41970793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960C9A1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512402B3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88655E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37500, Полтавська </w:t>
            </w:r>
            <w:r w:rsidR="00F31126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обл., м.Лубни, вул.Володимирська, буд.46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A5A6E9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0676183214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00F185" w14:textId="77777777" w:rsidR="0067669A" w:rsidRPr="000F4411" w:rsidRDefault="008D4AAE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3E299E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720E068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7ADB5D0" w14:textId="77777777" w:rsidR="0067669A" w:rsidRPr="000F4411" w:rsidRDefault="0067669A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47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E2497DE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41970809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CE31F66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103880B9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AEE590" w14:textId="77777777" w:rsidR="0067669A" w:rsidRPr="000F4411" w:rsidRDefault="00F31126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72300, Запорізька обл., м.Мелітополь, пр.50-річчя Перемоги, буд.36/1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A9B388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0676140223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5949AB" w14:textId="6EFA471F" w:rsidR="0067669A" w:rsidRPr="000F4411" w:rsidRDefault="00907C5D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B6BCFC1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433FF11A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F1CC2E8" w14:textId="77777777" w:rsidR="0067669A" w:rsidRPr="000F4411" w:rsidRDefault="0067669A" w:rsidP="0067669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48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D6E06BD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41970814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1054CEF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73656994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903D3E" w14:textId="77777777" w:rsidR="0067669A" w:rsidRPr="000F4411" w:rsidRDefault="00F31126" w:rsidP="00F31126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50000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, Дніпропетровська обл.,</w:t>
            </w:r>
          </w:p>
          <w:p w14:paraId="7C8A2B57" w14:textId="77777777" w:rsidR="00F31126" w:rsidRPr="000F4411" w:rsidRDefault="00F31126" w:rsidP="00F31126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м.Кривий Ріг, вул.Володимира Великого, буд.24, прим.67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ADB52B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0676126842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20C2989" w14:textId="77777777" w:rsidR="0067669A" w:rsidRPr="000F4411" w:rsidRDefault="008D4AAE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7A22A5D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4D3A418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7113895" w14:textId="77777777" w:rsidR="0067669A" w:rsidRPr="000F4411" w:rsidRDefault="0067669A" w:rsidP="0067669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49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AB46034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41970826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4DB8DF2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65E15BB2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87B341" w14:textId="77777777" w:rsidR="0067669A" w:rsidRPr="000F4411" w:rsidRDefault="00F31126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65000, Одеська обл., м.Одеса, вул.Преображенська, буд.30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F47432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0676140784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61A62C1" w14:textId="77777777" w:rsidR="0067669A" w:rsidRPr="000F4411" w:rsidRDefault="008D4AAE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Лушніков Максим В'ячеславович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4B4F9D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4FC8769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EEFDB49" w14:textId="77777777" w:rsidR="0067669A" w:rsidRPr="000F4411" w:rsidRDefault="0067669A" w:rsidP="0067669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50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2BC6F29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41970835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2016A75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3B5E004B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3E0568" w14:textId="77777777" w:rsidR="0067669A" w:rsidRPr="000F4411" w:rsidRDefault="00F31126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76000, Івано-Франківська обл., м.Івано-Франківськ, вул.Січових Стрільців, буд.16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621730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0676183156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C204CF3" w14:textId="77777777" w:rsidR="0067669A" w:rsidRPr="000F4411" w:rsidRDefault="008D4AAE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Яремків Віталій Мирославович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E34EF2C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111A4CF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879CE87" w14:textId="77777777" w:rsidR="0067669A" w:rsidRPr="000F4411" w:rsidRDefault="0067669A" w:rsidP="0067669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51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3F4E4D0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41970840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4FADC3F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56E0512D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970196" w14:textId="77777777" w:rsidR="0067669A" w:rsidRPr="000F4411" w:rsidRDefault="00F31126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69000, Запорізька обл., м.Запоріжжя, вул.Північнокільцева, буд.15, прим.8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24DA52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0676172320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2D834F6" w14:textId="6E7713A1" w:rsidR="0067669A" w:rsidRPr="000F4411" w:rsidRDefault="00907C5D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748B8D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408A29C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9071757" w14:textId="77777777" w:rsidR="0067669A" w:rsidRPr="000F4411" w:rsidRDefault="0067669A" w:rsidP="00D0657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 w:rsidR="00D06574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52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0173141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41970856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4C983D8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71D3F19F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E96036" w14:textId="77777777" w:rsidR="0067669A" w:rsidRPr="000F4411" w:rsidRDefault="00F31126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20300, Черкаська обл., м.Умань, вул.Європейська, буд.58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1CF6C6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0676126844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33C6D8" w14:textId="77777777" w:rsidR="0067669A" w:rsidRPr="000F4411" w:rsidRDefault="008D4AAE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Лосіхін Володимир Євгенович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604029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298AF15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F70A82F" w14:textId="77777777" w:rsidR="0067669A" w:rsidRPr="000F4411" w:rsidRDefault="00D06574" w:rsidP="00D0657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53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FF0C918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41970861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35F9C80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06039ADE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58EB3F" w14:textId="77777777" w:rsidR="0067669A" w:rsidRPr="000F4411" w:rsidRDefault="00F31126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46002, Тернопільська обл., м.Тернопіль, вул.Київська, буд.18/73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45BD5C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0676121572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7E345C" w14:textId="77777777" w:rsidR="0067669A" w:rsidRPr="000F4411" w:rsidRDefault="008D4AAE" w:rsidP="008D4AAE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Яремків Віталій Ярославович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7AB8145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581E8DD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25A203A" w14:textId="77777777" w:rsidR="0067669A" w:rsidRPr="000F4411" w:rsidRDefault="00D06574" w:rsidP="00D0657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54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69327AF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41970877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66663E1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11127985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CCA16F" w14:textId="77777777" w:rsidR="0067669A" w:rsidRPr="000F4411" w:rsidRDefault="00F31126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49000, Дніпропетровська обл., м.Кривий Ріг</w:t>
            </w:r>
            <w:r w:rsidR="0011601E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, просп.Поштовий, буд.48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59E90E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0676189606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14E8DBD" w14:textId="77777777" w:rsidR="0067669A" w:rsidRPr="000F4411" w:rsidRDefault="008D4AAE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A0425C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471DF9" w14:paraId="26B35C8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733BFA8" w14:textId="77777777" w:rsidR="0067669A" w:rsidRPr="00471DF9" w:rsidRDefault="00D06574" w:rsidP="00D0657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471D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55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74C4802" w14:textId="77777777" w:rsidR="0067669A" w:rsidRPr="00471DF9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471D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41970882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4731C24" w14:textId="1188D208" w:rsidR="00D06574" w:rsidRPr="00471DF9" w:rsidRDefault="004765F7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471DF9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34</w:t>
            </w:r>
          </w:p>
          <w:p w14:paraId="1F0B5963" w14:textId="0F86C867" w:rsidR="0067669A" w:rsidRPr="00471DF9" w:rsidRDefault="00D06574" w:rsidP="004765F7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471DF9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Від </w:t>
            </w:r>
            <w:r w:rsidR="004765F7" w:rsidRPr="00471DF9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25.04.2019 року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70E94F" w14:textId="63DC326B" w:rsidR="0067669A" w:rsidRPr="00471DF9" w:rsidRDefault="0011601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471DF9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61000, Харківська обл., </w:t>
            </w:r>
            <w:r w:rsidR="006D36D0" w:rsidRPr="00471DF9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м.Харків,    </w:t>
            </w:r>
            <w:r w:rsidR="004765F7" w:rsidRPr="00471DF9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     пр. Петра Григоренка, буд. 2/144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B333F9" w14:textId="77777777" w:rsidR="0067669A" w:rsidRPr="00471DF9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471DF9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0676183006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8A14E7" w14:textId="77777777" w:rsidR="0067669A" w:rsidRPr="00471DF9" w:rsidRDefault="0067669A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7CDD9ABD" w14:textId="5CEC2D83" w:rsidR="004765F7" w:rsidRPr="00471DF9" w:rsidRDefault="004765F7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471DF9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Гончарук Христина Михайлівна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C864935" w14:textId="77777777" w:rsidR="0067669A" w:rsidRPr="00471DF9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471DF9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30B66EE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9F1A4EC" w14:textId="77777777" w:rsidR="0067669A" w:rsidRPr="000F4411" w:rsidRDefault="00D06574" w:rsidP="00D0657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56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650D191" w14:textId="77777777" w:rsidR="0067669A" w:rsidRPr="000F4411" w:rsidRDefault="00D06574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41970898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5848DBA" w14:textId="77777777" w:rsidR="00D06574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9</w:t>
            </w:r>
          </w:p>
          <w:p w14:paraId="793E018B" w14:textId="77777777" w:rsidR="0067669A" w:rsidRPr="000F4411" w:rsidRDefault="00D06574" w:rsidP="00D0657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28.02.2018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CE1DC4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89600, Закарпатська обл., м.Мукачево, пл.Кирила і Мефодія, буд.22, прим.6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58D42D" w14:textId="77777777" w:rsidR="0067669A" w:rsidRPr="000F4411" w:rsidRDefault="008D4AAE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0676184669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AD0925F" w14:textId="77777777" w:rsidR="0067669A" w:rsidRPr="000F4411" w:rsidRDefault="008D4AAE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Пишняк Віталій Миколайович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E8C200E" w14:textId="77777777" w:rsidR="0067669A" w:rsidRPr="000F4411" w:rsidRDefault="008D4AAE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17C8043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1C8BDF9" w14:textId="77777777" w:rsidR="0067669A" w:rsidRPr="000F4411" w:rsidRDefault="00E145BF" w:rsidP="00E145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57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D2CEC8B" w14:textId="77777777" w:rsidR="0067669A" w:rsidRPr="000F4411" w:rsidRDefault="00E145BF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41999094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F7B90B2" w14:textId="77777777" w:rsidR="00E145BF" w:rsidRPr="000F4411" w:rsidRDefault="00E145BF" w:rsidP="00E145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</w:p>
          <w:p w14:paraId="726AF4C5" w14:textId="77777777" w:rsidR="0067669A" w:rsidRPr="000F4411" w:rsidRDefault="00E145BF" w:rsidP="00E145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3D305E" w14:textId="77777777" w:rsidR="0067669A" w:rsidRPr="000F4411" w:rsidRDefault="00E145BF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65069, Одеська обл., м.Одеса, пр.Добровольського, буд.75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7530EF" w14:textId="77777777" w:rsidR="0067669A" w:rsidRPr="000F4411" w:rsidRDefault="00EA7CD4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0676172304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E30FCD" w14:textId="77777777" w:rsidR="0067669A" w:rsidRPr="000F4411" w:rsidRDefault="00E145BF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Лушніков Максим В'ячеславович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E1F02F" w14:textId="77777777" w:rsidR="0067669A" w:rsidRPr="000F4411" w:rsidRDefault="00E145BF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0DBD8BF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F562384" w14:textId="77777777" w:rsidR="0067669A" w:rsidRPr="000F4411" w:rsidRDefault="00E145BF" w:rsidP="00E145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58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69D7CFB" w14:textId="77777777" w:rsidR="0067669A" w:rsidRPr="000F4411" w:rsidRDefault="00E145BF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41999105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2D0971A" w14:textId="77777777" w:rsidR="00E145BF" w:rsidRPr="000F4411" w:rsidRDefault="00E145BF" w:rsidP="00E145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</w:p>
          <w:p w14:paraId="4741AC31" w14:textId="77777777" w:rsidR="0067669A" w:rsidRPr="000F4411" w:rsidRDefault="00E145BF" w:rsidP="00E145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77B56F" w14:textId="77777777" w:rsidR="0067669A" w:rsidRPr="000F4411" w:rsidRDefault="00E145BF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54055, Миколаївська обл., м.Миколаїв, вул.Слобідська</w:t>
            </w:r>
            <w:r w:rsidR="005C55D4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 3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, буд.51/3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7830CD" w14:textId="77777777" w:rsidR="0067669A" w:rsidRPr="000F4411" w:rsidRDefault="00EA7CD4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0676186264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1F4FB46" w14:textId="77777777" w:rsidR="0067669A" w:rsidRPr="000F4411" w:rsidRDefault="00E145BF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Лосіхін Володимир Євгенович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5854E4" w14:textId="77777777" w:rsidR="0067669A" w:rsidRPr="000F4411" w:rsidRDefault="00E145BF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40975106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BAF6B1B" w14:textId="77777777" w:rsidR="0067669A" w:rsidRPr="000F4411" w:rsidRDefault="00E145BF" w:rsidP="00E145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59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3ACC59F" w14:textId="77777777" w:rsidR="0067669A" w:rsidRPr="000F4411" w:rsidRDefault="00E145BF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41999110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626444C" w14:textId="77777777" w:rsidR="00E145BF" w:rsidRPr="000F4411" w:rsidRDefault="00E145BF" w:rsidP="00E145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</w:p>
          <w:p w14:paraId="2516E1CA" w14:textId="77777777" w:rsidR="0067669A" w:rsidRPr="000F4411" w:rsidRDefault="00E145BF" w:rsidP="00E145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E0D57A" w14:textId="77777777" w:rsidR="0067669A" w:rsidRPr="000F4411" w:rsidRDefault="00E145BF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73028, Херсонська обл., м.Херсон, вул.Кулика І., буд.122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6A9405" w14:textId="77777777" w:rsidR="0067669A" w:rsidRPr="000F4411" w:rsidRDefault="00EA7CD4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0676182896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BD5078" w14:textId="77777777" w:rsidR="0067669A" w:rsidRPr="000F4411" w:rsidRDefault="00E145BF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Романчук Вікторія Вікторівна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C4DE76" w14:textId="77777777" w:rsidR="0067669A" w:rsidRPr="000F4411" w:rsidRDefault="00E145BF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5AA7FBA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80C2C33" w14:textId="77777777" w:rsidR="0067669A" w:rsidRPr="000F4411" w:rsidRDefault="00E145BF" w:rsidP="00E145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60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6084BE9" w14:textId="77777777" w:rsidR="0067669A" w:rsidRPr="000F4411" w:rsidRDefault="00E145BF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41999126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7550A01" w14:textId="77777777" w:rsidR="0067669A" w:rsidRPr="000F4411" w:rsidRDefault="00E145BF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br/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6D9278" w14:textId="77777777" w:rsidR="0067669A" w:rsidRPr="000F4411" w:rsidRDefault="004A5ABF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49106,  Дніпропетровська об., м.Дніпро, пр.Героїв, буд.45Д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98D1B8" w14:textId="77777777" w:rsidR="0067669A" w:rsidRPr="000F4411" w:rsidRDefault="00EA7CD4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0676120657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3B26EAB" w14:textId="77777777" w:rsidR="0067669A" w:rsidRPr="000F4411" w:rsidRDefault="004A5ABF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4C3C08" w14:textId="77777777" w:rsidR="0067669A" w:rsidRPr="000F4411" w:rsidRDefault="004A5ABF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300C3742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96E6CDD" w14:textId="77777777" w:rsidR="0067669A" w:rsidRPr="000F4411" w:rsidRDefault="004A5ABF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61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C535EC3" w14:textId="77777777" w:rsidR="0067669A" w:rsidRPr="000F4411" w:rsidRDefault="004A5ABF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41999131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56717B6" w14:textId="77777777" w:rsidR="0067669A" w:rsidRPr="000F4411" w:rsidRDefault="004A5ABF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br/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0575CA" w14:textId="77777777" w:rsidR="0067669A" w:rsidRPr="000F4411" w:rsidRDefault="004A5ABF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81400, Львівська обл., м.Самбір, вул.Валова, буд.30, прим.5а/15а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84839A" w14:textId="77777777" w:rsidR="0067669A" w:rsidRPr="000F4411" w:rsidRDefault="00EA7CD4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0676190531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9B96DC9" w14:textId="77777777" w:rsidR="0067669A" w:rsidRPr="000F4411" w:rsidRDefault="004A5ABF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9B56C65" w14:textId="77777777" w:rsidR="0067669A" w:rsidRPr="000F4411" w:rsidRDefault="004A5ABF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67669A" w:rsidRPr="001B0586" w14:paraId="7689CF6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FB0AD46" w14:textId="77777777" w:rsidR="0067669A" w:rsidRPr="000F4411" w:rsidRDefault="004A5ABF" w:rsidP="00FB16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62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7F44F84" w14:textId="77777777" w:rsidR="0067669A" w:rsidRPr="000F4411" w:rsidRDefault="004A5ABF" w:rsidP="00066B1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41999147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29B42D0" w14:textId="77777777" w:rsidR="0067669A" w:rsidRPr="000F4411" w:rsidRDefault="004A5ABF" w:rsidP="00066B1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br/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5EE074" w14:textId="77777777" w:rsidR="0067669A" w:rsidRPr="000F4411" w:rsidRDefault="004A5ABF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79058, Львівська обл., м.Львів, пр.В.Чорновола, буд.67-69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D5B980" w14:textId="77777777" w:rsidR="0067669A" w:rsidRPr="000F4411" w:rsidRDefault="00EA7CD4" w:rsidP="00066B10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0676169951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3A4AE6" w14:textId="77777777" w:rsidR="0067669A" w:rsidRPr="000F4411" w:rsidRDefault="004A5ABF" w:rsidP="00066B1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0584CDF" w14:textId="77777777" w:rsidR="0067669A" w:rsidRPr="000F4411" w:rsidRDefault="004A5ABF" w:rsidP="00066B10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6BD3215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FE61B01" w14:textId="77777777" w:rsidR="004A5ABF" w:rsidRPr="000F4411" w:rsidRDefault="004A5ABF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63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9A6A996" w14:textId="77777777" w:rsidR="004A5ABF" w:rsidRPr="000F4411" w:rsidRDefault="004A5ABF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41999152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9C4D07B" w14:textId="77777777" w:rsidR="004A5ABF" w:rsidRPr="000F4411" w:rsidRDefault="004A5ABF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</w:p>
          <w:p w14:paraId="3E7EFB97" w14:textId="77777777" w:rsidR="004A5ABF" w:rsidRPr="000F4411" w:rsidRDefault="004A5ABF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86A1D4" w14:textId="77777777" w:rsidR="004A5ABF" w:rsidRPr="000F4411" w:rsidRDefault="004A5ABF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02105, м.Київ, пр.Миру, буд.2/3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FB10EA" w14:textId="77777777" w:rsidR="004A5ABF" w:rsidRPr="000F4411" w:rsidRDefault="00EA7CD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0676164698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DC4C51C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Данілов В'ячеслав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CAB6CA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0FEF70B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DB3357E" w14:textId="77777777" w:rsidR="004A5ABF" w:rsidRPr="000F4411" w:rsidRDefault="00474EAE" w:rsidP="00474EAE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64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F17D473" w14:textId="77777777" w:rsidR="004A5ABF" w:rsidRPr="000F4411" w:rsidRDefault="00B65614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41999168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03E2A06" w14:textId="77777777" w:rsidR="00B65614" w:rsidRPr="000F4411" w:rsidRDefault="00B65614" w:rsidP="00B6561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</w:p>
          <w:p w14:paraId="7BDF17E5" w14:textId="77777777" w:rsidR="004A5ABF" w:rsidRPr="000F4411" w:rsidRDefault="00B65614" w:rsidP="00B6561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A4A5BA" w14:textId="77777777" w:rsidR="004A5ABF" w:rsidRPr="000F4411" w:rsidRDefault="00B6561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18000, Черкаська обл., м.Черкаси, вул.Чорновола, буд.118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769C07" w14:textId="77777777" w:rsidR="004A5ABF" w:rsidRPr="000F4411" w:rsidRDefault="00EA7CD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0676172033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4C68A6" w14:textId="77777777" w:rsidR="004A5ABF" w:rsidRPr="000F4411" w:rsidRDefault="00B65614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Лосіхін Володимир Євгенович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57734F" w14:textId="77777777" w:rsidR="004A5ABF" w:rsidRPr="000F4411" w:rsidRDefault="00B65614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607B741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FC42692" w14:textId="77777777" w:rsidR="004A5ABF" w:rsidRPr="000F4411" w:rsidRDefault="00B65614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65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308A62D" w14:textId="77777777" w:rsidR="004A5ABF" w:rsidRPr="000F4411" w:rsidRDefault="00B65614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41999173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DDBDEFF" w14:textId="77777777" w:rsidR="00B65614" w:rsidRPr="000F4411" w:rsidRDefault="00B65614" w:rsidP="00B6561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</w:p>
          <w:p w14:paraId="47069D86" w14:textId="77777777" w:rsidR="004A5ABF" w:rsidRPr="000F4411" w:rsidRDefault="00B65614" w:rsidP="00B6561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D6030E" w14:textId="77777777" w:rsidR="004A5ABF" w:rsidRPr="000F4411" w:rsidRDefault="00B6561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64600, Харківська обл., м.Лозова, вул.Соборна, буд.10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402713" w14:textId="77777777" w:rsidR="004A5ABF" w:rsidRPr="000F4411" w:rsidRDefault="00EA7CD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0676172039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C27C876" w14:textId="77777777" w:rsidR="004A5ABF" w:rsidRPr="000F4411" w:rsidRDefault="00B65614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D42386D" w14:textId="77777777" w:rsidR="004A5ABF" w:rsidRPr="000F4411" w:rsidRDefault="00B65614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503AA40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B2206B9" w14:textId="77777777" w:rsidR="004A5ABF" w:rsidRPr="000F4411" w:rsidRDefault="00B65614" w:rsidP="00B6561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66 ПОВНОГО ТОВАРИСТВА "ЛОМБАРД "ПЕРШИЙ" ТОВАРИСТВО З ОБМЕЖЕНОЮ ВІДПОВІДАЛЬНІСТЮ "МІКРОФІНАНС" І КОМПАНІЯ"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368DC05" w14:textId="77777777" w:rsidR="004A5ABF" w:rsidRPr="000F4411" w:rsidRDefault="00B65614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41999189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8CD8C8C" w14:textId="77777777" w:rsidR="00B65614" w:rsidRPr="000F4411" w:rsidRDefault="00B65614" w:rsidP="00B6561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10</w:t>
            </w:r>
          </w:p>
          <w:p w14:paraId="1095C3CF" w14:textId="77777777" w:rsidR="004A5ABF" w:rsidRPr="000F4411" w:rsidRDefault="00B65614" w:rsidP="00B6561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14.03.2018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8593B8" w14:textId="77777777" w:rsidR="004A5ABF" w:rsidRPr="000F4411" w:rsidRDefault="00B6561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69000, Запорізька обл., м.Запоріжжя, пр. Соборний, буд.190, прим.145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80EA8A" w14:textId="77777777" w:rsidR="004A5ABF" w:rsidRPr="000F4411" w:rsidRDefault="00EA7CD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bCs/>
                <w:color w:val="000000"/>
                <w:sz w:val="18"/>
                <w:szCs w:val="18"/>
                <w:shd w:val="clear" w:color="auto" w:fill="FFFFFF"/>
              </w:rPr>
              <w:t>0676183215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BB26ACD" w14:textId="4C6FFD0B" w:rsidR="004A5ABF" w:rsidRPr="000F4411" w:rsidRDefault="00907C5D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6B81CEE" w14:textId="77777777" w:rsidR="004A5ABF" w:rsidRPr="000F4411" w:rsidRDefault="00B65614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25FD033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4B2E0DA" w14:textId="77777777" w:rsidR="004A5ABF" w:rsidRPr="000F4411" w:rsidRDefault="00065B41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ИЙ ПІДРОЗДІЛ №67 ПОВНОГО ТОВАРИСТВА «ЛОМБАРД «ПЕРШИЙ» ТОВАРИ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СТВО З ОБМЕЖЕНОЮ ВІДПОВІДАЛЬНІСТЮ «МІКРОФІНАНС І КОМПАНІЯ» 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D68FC44" w14:textId="77777777" w:rsidR="004A5ABF" w:rsidRPr="000F4411" w:rsidRDefault="00065B41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42066844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FA273EE" w14:textId="77777777" w:rsidR="004A5ABF" w:rsidRPr="000F4411" w:rsidRDefault="00065B41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11 </w:t>
            </w:r>
          </w:p>
          <w:p w14:paraId="66461FEA" w14:textId="77777777" w:rsidR="00065B41" w:rsidRPr="000F4411" w:rsidRDefault="00065B41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Від 11.04.2018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434587" w14:textId="77777777" w:rsidR="004A5ABF" w:rsidRPr="000F4411" w:rsidRDefault="00065B4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49000, Дніпропетровська область, м.Дніпро, вул. Донецьке шосе, буд.2Б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CF06A3" w14:textId="77777777" w:rsidR="004A5ABF" w:rsidRPr="000F4411" w:rsidRDefault="00065B4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0676121948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73E76B3" w14:textId="77777777" w:rsidR="00E87E71" w:rsidRPr="000F4411" w:rsidRDefault="00E87E71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25CA8EA" w14:textId="77777777" w:rsidR="004A5ABF" w:rsidRPr="000F4411" w:rsidRDefault="00065B41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C8E476" w14:textId="77777777" w:rsidR="00E87E71" w:rsidRPr="000F4411" w:rsidRDefault="00E87E7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60F15955" w14:textId="77777777" w:rsidR="004A5ABF" w:rsidRPr="000F4411" w:rsidRDefault="00065B4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1B6FEA76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6725AE7" w14:textId="77777777" w:rsidR="00065B41" w:rsidRPr="000F4411" w:rsidRDefault="00065B41" w:rsidP="00ED21C8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68</w:t>
            </w:r>
            <w:r w:rsidR="009A62BC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СТВ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О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З ОБМЕЖЕНОЮ ВІДПОВІДАЛЬНІСТЮ «МІКРОФІНАНС</w:t>
            </w:r>
            <w:r w:rsidR="00E87E71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»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C165A03" w14:textId="77777777" w:rsidR="004A5ABF" w:rsidRPr="000F4411" w:rsidRDefault="00065B41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42066856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087F5F1" w14:textId="77777777" w:rsidR="004A5ABF" w:rsidRPr="000F4411" w:rsidRDefault="00065B41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11</w:t>
            </w:r>
          </w:p>
          <w:p w14:paraId="1AF2D1A8" w14:textId="77777777" w:rsidR="00065B41" w:rsidRPr="000F4411" w:rsidRDefault="00065B41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11.04.2018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61C8DC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93100, Луганська область, м.</w:t>
            </w:r>
            <w:r w:rsidR="00065B41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Лисичанськ, вул. Гетьманська, буд. 31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638DEA" w14:textId="77777777" w:rsidR="004A5ABF" w:rsidRPr="000F4411" w:rsidRDefault="00065B4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0676122035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483CB8" w14:textId="77777777" w:rsidR="009A62BC" w:rsidRPr="000F4411" w:rsidRDefault="009A62BC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E4E62A5" w14:textId="77777777" w:rsidR="004A5ABF" w:rsidRPr="000F4411" w:rsidRDefault="009A62BC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Чернявський Сергій 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  <w:t>Олександрович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02B1AE6" w14:textId="77777777" w:rsidR="009A62BC" w:rsidRPr="000F4411" w:rsidRDefault="009A62B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50B3C3EB" w14:textId="77777777" w:rsidR="004A5ABF" w:rsidRPr="000F4411" w:rsidRDefault="009A62B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2883E40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F826D69" w14:textId="77777777" w:rsidR="004A5ABF" w:rsidRPr="000F4411" w:rsidRDefault="009A62BC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69 ПОВНОГО 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ТОВАРИСТВА «ЛОМБАРД «ПЕРШИЙ» ТОВАРИСТВО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З ОБМЕЖЕНОЮ ВІДПОВІДАЛЬНІСТЮ «МІКРОФІНАНС</w:t>
            </w:r>
            <w:r w:rsidR="00E87E71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»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9AC25FE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42066865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C3A5ABE" w14:textId="77777777" w:rsidR="009A62BC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11</w:t>
            </w:r>
          </w:p>
          <w:p w14:paraId="05B7D9DC" w14:textId="77777777" w:rsidR="004A5ABF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11.04.2018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2D6E30" w14:textId="77777777" w:rsidR="004A5ABF" w:rsidRPr="000F4411" w:rsidRDefault="009A62BC" w:rsidP="005F09E1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93408, Луганська область, </w:t>
            </w:r>
            <w:r w:rsidR="00E87E71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м.Сєвєродонецьк, </w:t>
            </w:r>
            <w:r w:rsidR="005F09E1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пр</w:t>
            </w:r>
            <w:r w:rsidR="00E87E71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. Хімікі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в, буд. 25/18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E91A27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8"/>
                <w:szCs w:val="18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8"/>
                <w:szCs w:val="18"/>
                <w:shd w:val="clear" w:color="auto" w:fill="FFFFFF"/>
              </w:rPr>
              <w:t>0676122366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9D279B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B052C31" w14:textId="77777777" w:rsidR="009A62BC" w:rsidRPr="000F4411" w:rsidRDefault="009A62BC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Чернявський Сергій 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  <w:t>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7D2732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6C55895F" w14:textId="77777777" w:rsidR="009A62BC" w:rsidRPr="000F4411" w:rsidRDefault="009A62B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011D302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6D04E70" w14:textId="77777777" w:rsidR="004A5ABF" w:rsidRPr="000F4411" w:rsidRDefault="009A62BC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70 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З ОБМЕЖЕНОЮ ВІДПОВІДАЛЬНІСТЮ «МІКРОФІНАНС</w:t>
            </w:r>
            <w:r w:rsidR="00E87E71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»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05E13B9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42066870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42795C6" w14:textId="77777777" w:rsidR="009A62BC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11</w:t>
            </w:r>
          </w:p>
          <w:p w14:paraId="4DA9802E" w14:textId="77777777" w:rsidR="004A5ABF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11.04.2018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A747D6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07111, м.Київ, вул. Щербаківського Данила, буд. 56/7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7BE8DB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0676199425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2A10D2C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27833551" w14:textId="77777777" w:rsidR="009A62BC" w:rsidRPr="000F4411" w:rsidRDefault="009A62BC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Данілов В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’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ячеслав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A1204A" w14:textId="77777777" w:rsidR="009A62BC" w:rsidRPr="000F4411" w:rsidRDefault="009A62BC" w:rsidP="009A62B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1360BC1C" w14:textId="77777777" w:rsidR="004A5ABF" w:rsidRPr="000F4411" w:rsidRDefault="009A62BC" w:rsidP="009A62BC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2627472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7CD0190" w14:textId="77777777" w:rsidR="004A5ABF" w:rsidRPr="000F4411" w:rsidRDefault="009A62BC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71 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З ОБМЕЖЕНОЮ ВІДПОВІДАЛЬНІСТЮ «МІКРОФІНАНС</w:t>
            </w:r>
            <w:r w:rsidR="00E87E71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»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EC1D065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42066886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C64AB41" w14:textId="77777777" w:rsidR="009A62BC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11</w:t>
            </w:r>
          </w:p>
          <w:p w14:paraId="5D0A9A21" w14:textId="77777777" w:rsidR="004A5ABF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11.04.2018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C7C2B2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69061, </w:t>
            </w:r>
            <w:r w:rsidR="001B0586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Запорізька область,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м.Запоріжжя, вул. Алмазна, буд. 53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851748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0676122572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8DAFF4B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0480CDCC" w14:textId="0CBF375F" w:rsidR="009A62BC" w:rsidRPr="000F4411" w:rsidRDefault="00907C5D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C63ADCD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770F6F21" w14:textId="77777777" w:rsidR="009A62BC" w:rsidRPr="000F4411" w:rsidRDefault="009A62B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71461D" w14:paraId="30BD81B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BE0F72F" w14:textId="77777777" w:rsidR="004A5ABF" w:rsidRPr="0071461D" w:rsidRDefault="009A62BC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71461D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72 </w:t>
            </w:r>
            <w:r w:rsidR="00ED21C8" w:rsidRPr="0071461D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</w:t>
            </w:r>
            <w:r w:rsidRPr="0071461D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З ОБМЕЖЕНОЮ ВІДПОВІДАЛЬНІСТЮ «МІКРОФІНАНС</w:t>
            </w:r>
            <w:r w:rsidR="00E87E71" w:rsidRPr="0071461D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»</w:t>
            </w:r>
            <w:r w:rsidRPr="0071461D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077AE61" w14:textId="77777777" w:rsidR="004A5ABF" w:rsidRPr="0071461D" w:rsidRDefault="009A62BC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71461D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42066891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A696CB8" w14:textId="77777777" w:rsidR="009A62BC" w:rsidRPr="0071461D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71461D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11</w:t>
            </w:r>
          </w:p>
          <w:p w14:paraId="197CB280" w14:textId="77777777" w:rsidR="004A5ABF" w:rsidRPr="0071461D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71461D">
              <w:rPr>
                <w:rFonts w:ascii="Bookman Old Style" w:hAnsi="Bookman Old Style"/>
                <w:sz w:val="16"/>
                <w:szCs w:val="16"/>
                <w:lang w:eastAsia="ru-RU"/>
              </w:rPr>
              <w:t>Від 11.04.2018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D8A24E" w14:textId="6E707C21" w:rsidR="004A5ABF" w:rsidRPr="0071461D" w:rsidRDefault="00C330E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71461D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42700, Сумська обл., м. Охтирка, пров. Харківський, буд. 10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D760F5" w14:textId="77777777" w:rsidR="004A5ABF" w:rsidRPr="0071461D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71461D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0676122691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AF4995" w14:textId="77777777" w:rsidR="004A5ABF" w:rsidRPr="0071461D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50A6A3E8" w14:textId="784679A2" w:rsidR="009A62BC" w:rsidRPr="0071461D" w:rsidRDefault="00565E73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71461D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Гончарук Христина Михайлівна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3EADFC3" w14:textId="77777777" w:rsidR="009A62BC" w:rsidRPr="0071461D" w:rsidRDefault="009A62B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04970593" w14:textId="77777777" w:rsidR="004A5ABF" w:rsidRPr="0071461D" w:rsidRDefault="009A62B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1461D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6E9D60A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12519FF" w14:textId="77777777" w:rsidR="004A5ABF" w:rsidRPr="000F4411" w:rsidRDefault="009A62BC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73 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З ОБМЕЖЕНОЮ ВІДПОВІДАЛЬНІСТЮ «МІКРОФІНАНС</w:t>
            </w:r>
            <w:r w:rsidR="00E87E71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»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7633C68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42066907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511237E" w14:textId="77777777" w:rsidR="009A62BC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11</w:t>
            </w:r>
          </w:p>
          <w:p w14:paraId="2D8B7E14" w14:textId="77777777" w:rsidR="004A5ABF" w:rsidRPr="000F4411" w:rsidRDefault="009A62BC" w:rsidP="009A62B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11.04.2018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708EEB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61052,</w:t>
            </w:r>
            <w:r w:rsidR="001B0586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 Харківська область,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 м.Харків, вул. Полтавський Шлях, буд. 43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27BC6B" w14:textId="77777777" w:rsidR="004A5ABF" w:rsidRPr="000F4411" w:rsidRDefault="009A62B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0676122743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7740FB0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A8AC355" w14:textId="77777777" w:rsidR="009A62BC" w:rsidRPr="000F4411" w:rsidRDefault="009A62BC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8745909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2288A136" w14:textId="77777777" w:rsidR="009A62BC" w:rsidRPr="000F4411" w:rsidRDefault="009A62B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48584FD6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69267F9" w14:textId="77777777" w:rsidR="004A5ABF" w:rsidRPr="000F4411" w:rsidRDefault="009A62BC" w:rsidP="009A62BC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74 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З ОБМЕЖЕНОЮ ВІДПОВІДАЛЬНІСТЮ «МІКРОФІНАНС</w:t>
            </w:r>
            <w:r w:rsidR="00E87E71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»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9AB8C01" w14:textId="77777777" w:rsidR="004A5ABF" w:rsidRPr="000F4411" w:rsidRDefault="00E87E71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42066912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526E652" w14:textId="77777777" w:rsidR="00E87E71" w:rsidRPr="000F4411" w:rsidRDefault="00E87E71" w:rsidP="00E87E7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11</w:t>
            </w:r>
          </w:p>
          <w:p w14:paraId="605E971A" w14:textId="77777777" w:rsidR="004A5ABF" w:rsidRPr="000F4411" w:rsidRDefault="00E87E71" w:rsidP="00E87E7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11.04.2018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D7ACF1" w14:textId="77777777" w:rsidR="004A5ABF" w:rsidRPr="000F4411" w:rsidRDefault="00E87E7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36000, </w:t>
            </w:r>
            <w:r w:rsidR="001B0586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Полтавська область,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м.Полтава, вул. Героїв Чорнобильців, буд.1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1273FE" w14:textId="77777777" w:rsidR="004A5ABF" w:rsidRPr="000F4411" w:rsidRDefault="00E87E7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0676122803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6F893F8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59514983" w14:textId="77777777" w:rsidR="00E87E71" w:rsidRPr="000F4411" w:rsidRDefault="00E87E71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E7E1E2E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67587A4A" w14:textId="77777777" w:rsidR="00E87E71" w:rsidRPr="000F4411" w:rsidRDefault="00E87E7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131CF99D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EFB8E3E" w14:textId="77777777" w:rsidR="004A5ABF" w:rsidRPr="000F4411" w:rsidRDefault="00E87E71" w:rsidP="00ED21C8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75 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СТВ</w:t>
            </w:r>
            <w:r w:rsidR="00ED21C8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О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38CE7FF" w14:textId="77777777" w:rsidR="004A5ABF" w:rsidRPr="000F4411" w:rsidRDefault="00E87E71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42066928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FACE4B3" w14:textId="77777777" w:rsidR="00E87E71" w:rsidRPr="000F4411" w:rsidRDefault="00E87E71" w:rsidP="00E87E7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11</w:t>
            </w:r>
          </w:p>
          <w:p w14:paraId="46CE704F" w14:textId="77777777" w:rsidR="004A5ABF" w:rsidRPr="000F4411" w:rsidRDefault="00E87E71" w:rsidP="00E87E7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11.04.2018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B752E6" w14:textId="77777777" w:rsidR="004A5ABF" w:rsidRPr="000F4411" w:rsidRDefault="00E87E7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71101, Запорізька область, м.Бердянськ, пр.Азовський, буд.31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F43758" w14:textId="77777777" w:rsidR="004A5ABF" w:rsidRPr="000F4411" w:rsidRDefault="00E87E7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0676122871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2FBF320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26AAE965" w14:textId="7C6386B0" w:rsidR="00E87E71" w:rsidRPr="000F4411" w:rsidRDefault="00907C5D" w:rsidP="00E87E71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5C88835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791E1BC9" w14:textId="77777777" w:rsidR="00E87E71" w:rsidRPr="000F4411" w:rsidRDefault="00E87E7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1B0586" w14:paraId="3DD78DD2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9A0BECC" w14:textId="77777777" w:rsidR="00534309" w:rsidRPr="000F4411" w:rsidRDefault="00534309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76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6C46BE2" w14:textId="77777777" w:rsidR="004A5ABF" w:rsidRPr="000F4411" w:rsidRDefault="00534309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42089264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86B736D" w14:textId="77777777" w:rsidR="004A5ABF" w:rsidRPr="000F4411" w:rsidRDefault="00534309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12</w:t>
            </w:r>
          </w:p>
          <w:p w14:paraId="0D37EA87" w14:textId="77777777" w:rsidR="00534309" w:rsidRPr="000F4411" w:rsidRDefault="00534309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24.04.2018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2CECEC" w14:textId="77777777" w:rsidR="004A5ABF" w:rsidRPr="000F4411" w:rsidRDefault="00534309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49038,</w:t>
            </w:r>
            <w:r w:rsidR="001B0586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 Дніпропетровська область,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 м.Дніпро, пл.Вокзальна (Петровського), буд.1, прим.97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89F633" w14:textId="77777777" w:rsidR="004A5ABF" w:rsidRPr="000F4411" w:rsidRDefault="00DB201A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0676127421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B6BB8D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5745CC77" w14:textId="77777777" w:rsidR="00534309" w:rsidRPr="000F4411" w:rsidRDefault="00534309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BC1CC92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44D1C0A0" w14:textId="77777777" w:rsidR="00534309" w:rsidRPr="000F4411" w:rsidRDefault="00534309" w:rsidP="004A5ABF">
            <w:pPr>
              <w:jc w:val="center"/>
              <w:rPr>
                <w:rFonts w:ascii="Bookman Old Style" w:hAnsi="Bookman Old Style"/>
                <w:sz w:val="16"/>
                <w:szCs w:val="16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7C6DF24D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1688703" w14:textId="77777777" w:rsidR="004A5ABF" w:rsidRPr="000F4411" w:rsidRDefault="00534309" w:rsidP="0066325B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 w:rsidR="0066325B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58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21029C5" w14:textId="77777777" w:rsidR="004A5ABF" w:rsidRPr="000F4411" w:rsidRDefault="00534309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en-US"/>
              </w:rPr>
              <w:t>42089278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11F66CB" w14:textId="77777777" w:rsidR="00534309" w:rsidRPr="000F4411" w:rsidRDefault="00534309" w:rsidP="00534309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12</w:t>
            </w:r>
          </w:p>
          <w:p w14:paraId="5CB7803E" w14:textId="77777777" w:rsidR="004A5ABF" w:rsidRPr="000F4411" w:rsidRDefault="00534309" w:rsidP="00534309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24.04.2018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BFA62A" w14:textId="77777777" w:rsidR="004A5ABF" w:rsidRPr="000F4411" w:rsidRDefault="00534309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69104, </w:t>
            </w:r>
            <w:r w:rsidR="001B0586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Запорізька область,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м.Запоріжжя, вул. Чумаченка/вул.</w:t>
            </w:r>
            <w:r w:rsidR="005C55D4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Європейська (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Малиновського</w:t>
            </w:r>
            <w:r w:rsidR="005C55D4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)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, буд.37/24, прим.111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56525B" w14:textId="77777777" w:rsidR="004A5ABF" w:rsidRPr="000F4411" w:rsidRDefault="00DB201A" w:rsidP="00DB201A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0676127625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A23044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54229E48" w14:textId="6B9EB042" w:rsidR="00534309" w:rsidRPr="000F4411" w:rsidRDefault="00907C5D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1F25F1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78FF7D11" w14:textId="77777777" w:rsidR="00534309" w:rsidRPr="000F4411" w:rsidRDefault="00534309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09BE0FB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0F5815D" w14:textId="77777777" w:rsidR="004A5ABF" w:rsidRPr="000F4411" w:rsidRDefault="00534309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78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5709D56" w14:textId="77777777" w:rsidR="004A5ABF" w:rsidRPr="000F4411" w:rsidRDefault="00534309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42089285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C50A9D5" w14:textId="77777777" w:rsidR="00534309" w:rsidRPr="000F4411" w:rsidRDefault="00534309" w:rsidP="00534309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12</w:t>
            </w:r>
          </w:p>
          <w:p w14:paraId="4D90360E" w14:textId="77777777" w:rsidR="004A5ABF" w:rsidRPr="000F4411" w:rsidRDefault="00534309" w:rsidP="00534309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24.04.2018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76A395" w14:textId="77777777" w:rsidR="004A5ABF" w:rsidRPr="000F4411" w:rsidRDefault="00534309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43016, </w:t>
            </w:r>
            <w:r w:rsidR="001B0586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Волинська область,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м.Луцьк, вул. Левчанівської Сенаторки, буд. 13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6E6591" w14:textId="77777777" w:rsidR="004A5ABF" w:rsidRPr="000F4411" w:rsidRDefault="00DB201A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0676199435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3B4EBA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2E483AB8" w14:textId="77777777" w:rsidR="00534309" w:rsidRPr="000F4411" w:rsidRDefault="00534309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Яремків Віталій Мирославович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017625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671E1FFD" w14:textId="77777777" w:rsidR="00534309" w:rsidRPr="000F4411" w:rsidRDefault="00534309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5B622B2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B6EB5E7" w14:textId="77777777" w:rsidR="004A5ABF" w:rsidRPr="000F4411" w:rsidRDefault="00534309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79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1453C81" w14:textId="77777777" w:rsidR="004A5ABF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42089290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82EF5AF" w14:textId="77777777" w:rsidR="001B0586" w:rsidRPr="000F4411" w:rsidRDefault="001B0586" w:rsidP="001B058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12</w:t>
            </w:r>
          </w:p>
          <w:p w14:paraId="5C9405BA" w14:textId="77777777" w:rsidR="004A5ABF" w:rsidRPr="000F4411" w:rsidRDefault="001B0586" w:rsidP="001B058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24.04.2018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AC9187" w14:textId="77777777" w:rsidR="004A5ABF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49038, Дніпропетровська область, м.Дніпро, пл.Старомостова (Островського), буд. 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57C388" w14:textId="77777777" w:rsidR="004A5ABF" w:rsidRPr="000F4411" w:rsidRDefault="00DB201A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0676125175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9F509EE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688ABAE9" w14:textId="77777777" w:rsidR="001B0586" w:rsidRPr="000F4411" w:rsidRDefault="001B0586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D31797A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5E0E0852" w14:textId="77777777" w:rsidR="001B0586" w:rsidRPr="000F4411" w:rsidRDefault="001B0586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1D767FF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01F1AB6" w14:textId="77777777" w:rsidR="004A5ABF" w:rsidRPr="000F4411" w:rsidRDefault="001B0586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80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450AF41" w14:textId="77777777" w:rsidR="004A5ABF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42089306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660231C" w14:textId="77777777" w:rsidR="001B0586" w:rsidRPr="000F4411" w:rsidRDefault="001B0586" w:rsidP="001B058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12</w:t>
            </w:r>
          </w:p>
          <w:p w14:paraId="712FC27C" w14:textId="77777777" w:rsidR="004A5ABF" w:rsidRPr="000F4411" w:rsidRDefault="001B0586" w:rsidP="001B058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24.04.2018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44FCAB" w14:textId="77777777" w:rsidR="001B0586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36007, </w:t>
            </w:r>
            <w:r w:rsidR="00DB201A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Полтавська область,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м.Полтава, вул. Гожулівська, </w:t>
            </w:r>
          </w:p>
          <w:p w14:paraId="019DFC13" w14:textId="77777777" w:rsidR="004A5ABF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буд. 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DC111D" w14:textId="77777777" w:rsidR="004A5ABF" w:rsidRPr="000F4411" w:rsidRDefault="00DB201A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0676125217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9893F75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1543A25" w14:textId="77777777" w:rsidR="001B0586" w:rsidRPr="000F4411" w:rsidRDefault="001B0586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Чернявський Сергій Олександрович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4755F9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36BA2050" w14:textId="77777777" w:rsidR="001B0586" w:rsidRPr="000F4411" w:rsidRDefault="001B0586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08BCAA09" w14:textId="77777777" w:rsidTr="00101D4C">
        <w:trPr>
          <w:trHeight w:val="630"/>
        </w:trPr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6181DF0" w14:textId="77777777" w:rsidR="004A5ABF" w:rsidRPr="000F4411" w:rsidRDefault="001B0586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81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6418004" w14:textId="77777777" w:rsidR="004A5ABF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42089311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9D8EEA5" w14:textId="77777777" w:rsidR="001B0586" w:rsidRPr="000F4411" w:rsidRDefault="001B0586" w:rsidP="001B058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12</w:t>
            </w:r>
          </w:p>
          <w:p w14:paraId="72481DEF" w14:textId="77777777" w:rsidR="004A5ABF" w:rsidRPr="000F4411" w:rsidRDefault="001B0586" w:rsidP="001B058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24.04.2018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B14C8A" w14:textId="77777777" w:rsidR="004A5ABF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65023, </w:t>
            </w:r>
            <w:r w:rsidR="00DB201A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Одеська область,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м.Одеса, вул. Садова, буд. 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D22791" w14:textId="77777777" w:rsidR="004A5ABF" w:rsidRPr="000F4411" w:rsidRDefault="007A7FD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0676127011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044D2EC" w14:textId="77777777" w:rsidR="004A5ABF" w:rsidRPr="000F4411" w:rsidRDefault="004A5ABF" w:rsidP="007A7FD4">
            <w:pPr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2B5C7B22" w14:textId="77777777" w:rsidR="001B0586" w:rsidRPr="000F4411" w:rsidRDefault="001B0586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Лушніков Максим В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val="en-US" w:eastAsia="ru-RU"/>
              </w:rPr>
              <w:t>’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ячеславович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EC8133" w14:textId="77777777" w:rsidR="004A5ABF" w:rsidRPr="000F4411" w:rsidRDefault="004A5ABF" w:rsidP="007A7FD4">
            <w:pPr>
              <w:rPr>
                <w:rFonts w:ascii="Bookman Old Style" w:hAnsi="Bookman Old Style"/>
                <w:sz w:val="16"/>
                <w:szCs w:val="16"/>
              </w:rPr>
            </w:pPr>
          </w:p>
          <w:p w14:paraId="2D253DB2" w14:textId="77777777" w:rsidR="001B0586" w:rsidRPr="000F4411" w:rsidRDefault="001B0586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6B5243D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8D3E2FA" w14:textId="77777777" w:rsidR="004A5ABF" w:rsidRPr="000F4411" w:rsidRDefault="001B0586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82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3B76425" w14:textId="77777777" w:rsidR="004A5ABF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42089327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D899252" w14:textId="77777777" w:rsidR="001B0586" w:rsidRPr="000F4411" w:rsidRDefault="001B0586" w:rsidP="001B058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12</w:t>
            </w:r>
          </w:p>
          <w:p w14:paraId="11BF1415" w14:textId="77777777" w:rsidR="004A5ABF" w:rsidRPr="000F4411" w:rsidRDefault="001B0586" w:rsidP="001B058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Від 24.04.2018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721742" w14:textId="77777777" w:rsidR="004A5ABF" w:rsidRPr="000F4411" w:rsidRDefault="001B0586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43020, </w:t>
            </w:r>
            <w:r w:rsidR="00DB201A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Волинська область,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м.Луцьк, вул. В’ячеслава Хурсенка, буд. 58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F33092" w14:textId="77777777" w:rsidR="004A5ABF" w:rsidRPr="000F4411" w:rsidRDefault="007A7FD4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bCs/>
                <w:color w:val="000000"/>
                <w:sz w:val="16"/>
                <w:szCs w:val="16"/>
                <w:shd w:val="clear" w:color="auto" w:fill="FFFFFF"/>
              </w:rPr>
              <w:t>0676126407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D9B129A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51257550" w14:textId="77777777" w:rsidR="001B0586" w:rsidRPr="000F4411" w:rsidRDefault="001B0586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Яремків Віталій Мирославович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124FF6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4A92584C" w14:textId="77777777" w:rsidR="001B0586" w:rsidRPr="000F4411" w:rsidRDefault="001B0586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965FF7" w:rsidRPr="00664D0C" w14:paraId="75E83CF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E01359E" w14:textId="77777777" w:rsidR="00965FF7" w:rsidRPr="000F4411" w:rsidRDefault="00965FF7" w:rsidP="00965FF7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83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F72D654" w14:textId="77777777" w:rsidR="00965FF7" w:rsidRPr="000F4411" w:rsidRDefault="00513605" w:rsidP="00965FF7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42132356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3950586" w14:textId="77777777" w:rsidR="00965FF7" w:rsidRPr="000F4411" w:rsidRDefault="00513605" w:rsidP="00965FF7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12 від 11.05.2018 року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019136" w14:textId="77777777" w:rsidR="00965FF7" w:rsidRPr="000F4411" w:rsidRDefault="00965FF7" w:rsidP="00965FF7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69093, Запорізька область, м. Запоріжжя, вул. Руставі, буд. 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2CB2E9" w14:textId="77777777" w:rsidR="00965FF7" w:rsidRPr="000F4411" w:rsidRDefault="00965FF7" w:rsidP="00965FF7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0676142664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7D87CDF" w14:textId="77777777" w:rsidR="00965FF7" w:rsidRPr="000F4411" w:rsidRDefault="00965FF7" w:rsidP="00965FF7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073B43F8" w14:textId="4D7D34A3" w:rsidR="005328F3" w:rsidRPr="000F4411" w:rsidRDefault="00907C5D" w:rsidP="00965FF7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AB231D" w14:textId="77777777" w:rsidR="00965FF7" w:rsidRPr="000F4411" w:rsidRDefault="00965FF7" w:rsidP="00965FF7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4B6ED4D8" w14:textId="77777777" w:rsidR="00965FF7" w:rsidRPr="000F4411" w:rsidRDefault="00965FF7" w:rsidP="00965FF7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965FF7" w:rsidRPr="00664D0C" w14:paraId="6B38EAF6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9785334" w14:textId="77777777" w:rsidR="00965FF7" w:rsidRPr="000F4411" w:rsidRDefault="00965FF7" w:rsidP="00965FF7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84 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81CF2FE" w14:textId="77777777" w:rsidR="00965FF7" w:rsidRPr="000F4411" w:rsidRDefault="00513605" w:rsidP="00965FF7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42132361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9A2D2D7" w14:textId="77777777" w:rsidR="00965FF7" w:rsidRPr="000F4411" w:rsidRDefault="00281CBB" w:rsidP="00965FF7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12 від 11.05.2018 року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7F5069" w14:textId="77777777" w:rsidR="00965FF7" w:rsidRPr="000F4411" w:rsidRDefault="00965FF7" w:rsidP="00965FF7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49121, Дніпропетровська область, м. Дніпро, вул. Велика Діївська (Трофімових братів), буд. 40 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3C7881" w14:textId="77777777" w:rsidR="00965FF7" w:rsidRPr="000F4411" w:rsidRDefault="00965FF7" w:rsidP="00965FF7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0676142665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3E7B4B9" w14:textId="77777777" w:rsidR="00965FF7" w:rsidRPr="000F4411" w:rsidRDefault="00965FF7" w:rsidP="00965FF7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6B0CD819" w14:textId="77777777" w:rsidR="005328F3" w:rsidRPr="000F4411" w:rsidRDefault="005328F3" w:rsidP="00965FF7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Лапков Віталій Камільович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6CB2E71" w14:textId="77777777" w:rsidR="009A4EB8" w:rsidRPr="000F4411" w:rsidRDefault="009A4EB8" w:rsidP="00965FF7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1BC18C87" w14:textId="77777777" w:rsidR="00965FF7" w:rsidRPr="000F4411" w:rsidRDefault="00965FF7" w:rsidP="00965FF7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05F06BA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19AC9FF" w14:textId="77777777" w:rsidR="004A5ABF" w:rsidRPr="000F4411" w:rsidRDefault="004731E5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</w:t>
            </w:r>
            <w:r w:rsidR="00C77F2E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85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A43DB09" w14:textId="77777777" w:rsidR="004A5ABF" w:rsidRPr="000F4411" w:rsidRDefault="0051360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42132377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8369FDF" w14:textId="77777777" w:rsidR="004A5ABF" w:rsidRPr="000F4411" w:rsidRDefault="00281CBB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12 від 11.05.2018 року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9FE473" w14:textId="77777777" w:rsidR="004A5ABF" w:rsidRPr="000F4411" w:rsidRDefault="004731E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49125, Дніпропетровська область, м. Дніпро, вул. Березинська, буд. 19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0BD4F9" w14:textId="77777777" w:rsidR="004A5ABF" w:rsidRPr="000F4411" w:rsidRDefault="004731E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0676142667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F637B3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3C3AB17" w14:textId="77777777" w:rsidR="005328F3" w:rsidRPr="000F4411" w:rsidRDefault="005328F3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Лапков Віталій Камільович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4875BC2" w14:textId="77777777" w:rsidR="009A4EB8" w:rsidRPr="000F4411" w:rsidRDefault="009A4EB8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07D8097B" w14:textId="77777777" w:rsidR="004A5ABF" w:rsidRPr="000F4411" w:rsidRDefault="004731E5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089A0EF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35ED9CE" w14:textId="77777777" w:rsidR="004A5ABF" w:rsidRPr="000F4411" w:rsidRDefault="004731E5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 w:rsidR="00C77F2E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86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8D6A282" w14:textId="77777777" w:rsidR="004A5ABF" w:rsidRPr="000F4411" w:rsidRDefault="0051360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42132382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D2513A3" w14:textId="77777777" w:rsidR="004A5ABF" w:rsidRPr="000F4411" w:rsidRDefault="00281CBB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12 від 11.05.2018 року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6F602F" w14:textId="77777777" w:rsidR="004A5ABF" w:rsidRPr="000F4411" w:rsidRDefault="001469DA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78405, Івано-Франкі</w:t>
            </w:r>
            <w:r w:rsidR="004731E5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вська область, м. Надвірна, майд. Шевченка, </w:t>
            </w:r>
            <w:r w:rsidR="009A4EB8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буд. </w:t>
            </w:r>
            <w:r w:rsidR="004731E5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4Б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C9AA3D" w14:textId="77777777" w:rsidR="004A5ABF" w:rsidRPr="000F4411" w:rsidRDefault="004731E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0676142675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494C4B8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4A4BA986" w14:textId="77777777" w:rsidR="005328F3" w:rsidRPr="000F4411" w:rsidRDefault="005328F3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Яремків Віталій Мирославович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B35BFC" w14:textId="77777777" w:rsidR="009A4EB8" w:rsidRPr="000F4411" w:rsidRDefault="009A4EB8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22DCB860" w14:textId="77777777" w:rsidR="004A5ABF" w:rsidRPr="000F4411" w:rsidRDefault="004731E5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78B5B96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93C2C1D" w14:textId="77777777" w:rsidR="004A5ABF" w:rsidRPr="000F4411" w:rsidRDefault="004731E5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 w:rsidR="00C77F2E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87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47511FA" w14:textId="77777777" w:rsidR="004A5ABF" w:rsidRPr="000F4411" w:rsidRDefault="0051360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42132398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A3F7B91" w14:textId="77777777" w:rsidR="004A5ABF" w:rsidRPr="000F4411" w:rsidRDefault="00281CBB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12 від 11.05.2018 року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7411B0" w14:textId="77777777" w:rsidR="004A5ABF" w:rsidRPr="000F4411" w:rsidRDefault="004731E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43021, Волинська область, м. Луцьк, вул. Винниченка, буд. 12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D766A1" w14:textId="77777777" w:rsidR="004A5ABF" w:rsidRPr="000F4411" w:rsidRDefault="004731E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0676142676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588F239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1C15657" w14:textId="77777777" w:rsidR="005328F3" w:rsidRPr="000F4411" w:rsidRDefault="005328F3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Яремків Віталій Мирославович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11A1514" w14:textId="77777777" w:rsidR="009A4EB8" w:rsidRPr="000F4411" w:rsidRDefault="009A4EB8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40A7996D" w14:textId="77777777" w:rsidR="004A5ABF" w:rsidRPr="000F4411" w:rsidRDefault="004731E5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137CC9D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E97415E" w14:textId="77777777" w:rsidR="004A5ABF" w:rsidRPr="000F4411" w:rsidRDefault="00965FF7" w:rsidP="004A5AB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88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BB3AAF6" w14:textId="77777777" w:rsidR="004A5ABF" w:rsidRPr="000F4411" w:rsidRDefault="0051360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42132403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6B263EC" w14:textId="77777777" w:rsidR="004A5ABF" w:rsidRPr="000F4411" w:rsidRDefault="00281CBB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12 від 11.05.2018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B05CA8" w14:textId="77777777" w:rsidR="004A5ABF" w:rsidRPr="000F4411" w:rsidRDefault="00965FF7" w:rsidP="00965FF7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50102, Дніпропетровська область, </w:t>
            </w:r>
            <w:r w:rsidR="00A61C53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       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м. </w:t>
            </w:r>
            <w:r w:rsidR="00C77F2E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Крив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ий Ріг, вул. Перемоги,</w:t>
            </w:r>
            <w:r w:rsidR="00C77F2E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буд. </w:t>
            </w:r>
            <w:r w:rsidR="00C77F2E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35</w:t>
            </w:r>
            <w:r w:rsidR="005F09E1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, прим.129а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DF5FB0" w14:textId="77777777" w:rsidR="004A5ABF" w:rsidRPr="000F4411" w:rsidRDefault="00965FF7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0676142714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66C7CA" w14:textId="77777777" w:rsidR="004A5ABF" w:rsidRPr="000F4411" w:rsidRDefault="004A5ABF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20B7D1B" w14:textId="77777777" w:rsidR="005328F3" w:rsidRPr="000F4411" w:rsidRDefault="005328F3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CB3DCA" w14:textId="77777777" w:rsidR="004A5ABF" w:rsidRPr="000F4411" w:rsidRDefault="004A5ABF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590E4513" w14:textId="77777777" w:rsidR="00965FF7" w:rsidRPr="000F4411" w:rsidRDefault="00965FF7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EC7727" w:rsidRPr="004765F7" w14:paraId="27634E9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556F739" w14:textId="77777777" w:rsidR="00EC7727" w:rsidRPr="004765F7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89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4570432" w14:textId="77777777" w:rsidR="00EC7727" w:rsidRPr="004765F7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42184404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948DEBB" w14:textId="77777777" w:rsidR="00EC7727" w:rsidRPr="004765F7" w:rsidRDefault="00A61C53" w:rsidP="00A61C53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4765F7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14 від 01.06.2018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95B3B3" w14:textId="209B0079" w:rsidR="00EC7727" w:rsidRPr="004765F7" w:rsidRDefault="00A61C53" w:rsidP="002F617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4765F7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49107, Дніпропетровсь</w:t>
            </w:r>
            <w:r w:rsidR="00AE0D90" w:rsidRPr="004765F7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ка область, м.Дніпр</w:t>
            </w:r>
            <w:r w:rsidR="004765F7" w:rsidRPr="004765F7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о, пр.Гагаріна, буд.171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1BDF53" w14:textId="77777777" w:rsidR="00EC7727" w:rsidRPr="004765F7" w:rsidRDefault="00664D0C" w:rsidP="004A5ABF">
            <w:pPr>
              <w:pStyle w:val="a5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4765F7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4765F7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676142905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08B012" w14:textId="77777777" w:rsidR="004C6A0C" w:rsidRPr="004765F7" w:rsidRDefault="004C6A0C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7D535262" w14:textId="08E9BD1D" w:rsidR="00EC7727" w:rsidRPr="004765F7" w:rsidRDefault="00F373AE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4765F7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08C74A3" w14:textId="77777777" w:rsidR="00EC7727" w:rsidRPr="004765F7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4765F7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4A5ABF" w:rsidRPr="00664D0C" w14:paraId="0A69146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7CA7AE8" w14:textId="77777777" w:rsidR="004A5ABF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90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DD9CDEB" w14:textId="77777777" w:rsidR="004A5ABF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42184413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7BD71F8" w14:textId="77777777" w:rsidR="004A5ABF" w:rsidRPr="000F4411" w:rsidRDefault="00A61C53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14 від 01.06.2018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CA2520" w14:textId="77777777" w:rsidR="004A5ABF" w:rsidRPr="000F4411" w:rsidRDefault="00AE0D90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49100,</w:t>
            </w:r>
            <w:r w:rsidR="00F373AE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 Дніпропетровська  обл</w:t>
            </w:r>
            <w:r w:rsidR="00664D0C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асть, м.Дніпро, пр.Героїв, б</w:t>
            </w:r>
            <w:r w:rsidR="00F373AE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уд.3, прим.9</w:t>
            </w:r>
          </w:p>
          <w:p w14:paraId="6AFF1FAE" w14:textId="77777777" w:rsidR="00F373AE" w:rsidRPr="000F4411" w:rsidRDefault="00F373AE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</w:p>
          <w:p w14:paraId="586F34FE" w14:textId="77777777" w:rsidR="00F373AE" w:rsidRPr="000F4411" w:rsidRDefault="00F373AE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</w:p>
          <w:p w14:paraId="3D50EBEF" w14:textId="77777777" w:rsidR="00F373AE" w:rsidRPr="000F4411" w:rsidRDefault="00F373AE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780CBC" w14:textId="77777777" w:rsidR="004A5ABF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676142950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C8D6B20" w14:textId="77777777" w:rsidR="00804908" w:rsidRPr="000F4411" w:rsidRDefault="00F373AE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8539ADF" w14:textId="77777777" w:rsidR="004A5ABF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39C18B6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C3FD65B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91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80F4A55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42184425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DA380A9" w14:textId="77777777" w:rsidR="00A97A71" w:rsidRPr="000F4411" w:rsidRDefault="00A61C53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14 від 01.06.2018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8BAECF" w14:textId="77777777" w:rsidR="00A97A71" w:rsidRPr="000F4411" w:rsidRDefault="00F373AE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49026, Дніпропетровська область, м.Дніпро, вул.Калинова, буд.14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BE05C1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676142955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DEF8CB0" w14:textId="77777777" w:rsidR="00A97A71" w:rsidRPr="000F4411" w:rsidRDefault="00F373AE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9F51208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471DF9" w14:paraId="42972F1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10EE296" w14:textId="77777777" w:rsidR="00A97A71" w:rsidRPr="00471DF9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471D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92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3177659" w14:textId="77777777" w:rsidR="00A97A71" w:rsidRPr="00471DF9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471DF9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42184430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62416B6" w14:textId="4B5D413D" w:rsidR="00A97A71" w:rsidRPr="00471DF9" w:rsidRDefault="004765F7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471DF9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34 від 25.04.2019 року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8830E9" w14:textId="0B90319B" w:rsidR="00A97A71" w:rsidRPr="00471DF9" w:rsidRDefault="004765F7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471DF9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65000, </w:t>
            </w:r>
            <w:r w:rsidRPr="00471DF9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Одеська обл., м. Одеса, пр. Добровольського, буд. 112/2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C950F5" w14:textId="77777777" w:rsidR="00A97A71" w:rsidRPr="00471DF9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471DF9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471DF9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676142963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A8E9247" w14:textId="77777777" w:rsidR="004765F7" w:rsidRPr="00471DF9" w:rsidRDefault="004765F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06339994" w14:textId="61266F74" w:rsidR="00A97A71" w:rsidRPr="00471DF9" w:rsidRDefault="004765F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471DF9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Морозов Владислав Володимирович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977CB0" w14:textId="77777777" w:rsidR="00A97A71" w:rsidRPr="00471DF9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471DF9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774891D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CF5BC27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93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A3FEC40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42184446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157230D" w14:textId="77777777" w:rsidR="00A97A71" w:rsidRPr="000F4411" w:rsidRDefault="00A61C53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14 від 01.06.2018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E86E5B" w14:textId="77777777" w:rsidR="00A97A71" w:rsidRPr="000F4411" w:rsidRDefault="00F373AE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49026, Дніпропетровська область, м.Дніпро, пр.Слобожанський, буд.93, прим.13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DE8195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676143040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E4B4449" w14:textId="77777777" w:rsidR="004765F7" w:rsidRDefault="004765F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3C1E19E1" w14:textId="1F1A4810" w:rsidR="00A97A71" w:rsidRPr="000F4411" w:rsidRDefault="00F373AE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D3A407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489E22E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60F8ACC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94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D4C75AD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42184454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94B1EDA" w14:textId="77777777" w:rsidR="00A97A71" w:rsidRPr="000F4411" w:rsidRDefault="00A61C53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14 від 01.06.2018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EB6317" w14:textId="77777777" w:rsidR="00A97A71" w:rsidRPr="000F4411" w:rsidRDefault="00F373AE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49055, </w:t>
            </w:r>
            <w:r w:rsidR="0053257E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Дніпропетровська область, м.Дніпро, вул.Тітова, буд.11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4557A7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 xml:space="preserve"> 676143049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154FD9A" w14:textId="77777777" w:rsidR="004765F7" w:rsidRDefault="004765F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65406387" w14:textId="38878062" w:rsidR="00A97A71" w:rsidRPr="000F4411" w:rsidRDefault="0053257E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2372548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130A739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5AEF453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95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3E01B9F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42184467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7908C2F" w14:textId="77777777" w:rsidR="00A97A71" w:rsidRPr="000F4411" w:rsidRDefault="00A61C53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14 від 01.06.2018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5ED6B7" w14:textId="77777777" w:rsidR="00A97A71" w:rsidRPr="000F4411" w:rsidRDefault="0053257E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08200, Київська область, м.Ірпінь, вул.Привокзальна площа, буд.б/н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601D0B" w14:textId="77777777" w:rsidR="00664D0C" w:rsidRPr="000F4411" w:rsidRDefault="00664D0C" w:rsidP="00664D0C">
            <w:pPr>
              <w:shd w:val="clear" w:color="auto" w:fill="FFFFFF"/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ru-RU" w:eastAsia="ru-RU"/>
              </w:rPr>
            </w:pPr>
            <w:r w:rsidRPr="000F4411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ru-RU" w:eastAsia="ru-RU"/>
              </w:rPr>
              <w:t>0676126007</w:t>
            </w:r>
          </w:p>
          <w:p w14:paraId="064724CA" w14:textId="77777777" w:rsidR="00A97A71" w:rsidRPr="000F4411" w:rsidRDefault="00A97A7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25AFB2C" w14:textId="77777777" w:rsidR="00A97A71" w:rsidRPr="000F4411" w:rsidRDefault="0053257E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Данілов В'ячеслав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62C41E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2880736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3002BCA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96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89C9B02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42184472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AF35F29" w14:textId="77777777" w:rsidR="00A97A71" w:rsidRPr="000F4411" w:rsidRDefault="00A61C53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14 від 01.06.2018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969404" w14:textId="77777777" w:rsidR="00A97A71" w:rsidRPr="000F4411" w:rsidRDefault="0053257E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61176, Харківська область, м.Харків,Салтівське шосе, буд.262б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B93B7D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676100656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92C02AD" w14:textId="77777777" w:rsidR="00A97A71" w:rsidRPr="000F4411" w:rsidRDefault="007E7E50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86F7FA3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36837BF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2D8BC97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97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FC7DC33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42184488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1576739" w14:textId="77777777" w:rsidR="00A97A71" w:rsidRPr="000F4411" w:rsidRDefault="00A61C53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14 від 01.06.2018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1FAF41" w14:textId="77777777" w:rsidR="00A97A71" w:rsidRPr="000F4411" w:rsidRDefault="00E32057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36021, Полтавська область, м.Полтава, вул. 23 Вересня, буд.11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931746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676100772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F096EB" w14:textId="77777777" w:rsidR="00A97A7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8DAA1F1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67C35E1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D3744F0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98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C5C8A58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42231595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5344630" w14:textId="77777777" w:rsidR="00A97A71" w:rsidRPr="000F4411" w:rsidRDefault="002F617F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5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11.06.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75486C" w14:textId="77777777" w:rsidR="00A97A71" w:rsidRPr="000F4411" w:rsidRDefault="002F617F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49000, Дніпропетровська область, м.Дніпро, вул.Янтарна, буд.79, корп.5, прим.1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683EC9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676142926  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3D7FE8" w14:textId="77777777" w:rsidR="00A97A7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760CDC8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0E42D8F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CFCF8BC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99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FDF2B7A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42231600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F939F5E" w14:textId="77777777" w:rsidR="00A97A71" w:rsidRPr="000F4411" w:rsidRDefault="002F617F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5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11.06.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55ADE4" w14:textId="77777777" w:rsidR="00A97A71" w:rsidRPr="000F4411" w:rsidRDefault="002F617F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49000, Дніпропетровська область, м.Дніпро, вул.Коробова, буд.1м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FCEE61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676142958  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51BE1B" w14:textId="77777777" w:rsidR="00A97A7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EF6D47E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549EAA1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5895012" w14:textId="77777777" w:rsidR="00A97A71" w:rsidRPr="000F4411" w:rsidRDefault="00A97A7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100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FD1970E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42231574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69CF017" w14:textId="77777777" w:rsidR="00A97A71" w:rsidRPr="000F4411" w:rsidRDefault="002F617F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5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11.06.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B393DF" w14:textId="77777777" w:rsidR="00A97A71" w:rsidRPr="000F4411" w:rsidRDefault="002F617F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49000, Дніпропетровська область, м.Дніпро, </w:t>
            </w:r>
            <w:r w:rsidR="00A61C53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вул.Панікахи, буд.36к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3CB2F8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676142970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CAAAF95" w14:textId="77777777" w:rsidR="00A97A7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B1EB8A7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2F10250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5F13DBA" w14:textId="77777777" w:rsidR="00A97A71" w:rsidRPr="000F4411" w:rsidRDefault="00D377C1" w:rsidP="00D377C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101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2D9F9EF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42231585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F563F36" w14:textId="77777777" w:rsidR="00A97A71" w:rsidRPr="000F4411" w:rsidRDefault="002F617F" w:rsidP="002F617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5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11.06.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C3B7FC" w14:textId="77777777" w:rsidR="00A97A71" w:rsidRPr="000F4411" w:rsidRDefault="00A61C53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29013, Хмельницька область, м.Хмельницький, вул.Подільська, буд.53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760F51" w14:textId="77777777" w:rsidR="00A97A7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676104073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9368F4A" w14:textId="77777777" w:rsidR="00A97A7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Повідайко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23BCD6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79F1D34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96840E0" w14:textId="77777777" w:rsidR="00A97A71" w:rsidRPr="000F4411" w:rsidRDefault="00D377C1" w:rsidP="00A97A7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102 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F8D9CFA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42264382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6CC073A" w14:textId="77777777" w:rsidR="00A97A71" w:rsidRPr="000F4411" w:rsidRDefault="00D377C1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25.06.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3DFED4" w14:textId="77777777" w:rsidR="00A97A71" w:rsidRPr="000F4411" w:rsidRDefault="002F617F" w:rsidP="003E62A8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 xml:space="preserve">50027, Дніпропетровська область, м.Кривий Ріг, </w:t>
            </w:r>
            <w:r w:rsidR="003E62A8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пр.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Гагаріна, буд.5</w:t>
            </w:r>
            <w:r w:rsidR="005C55D4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, прим.2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660526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676104079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1E05F7D" w14:textId="77777777" w:rsidR="00A97A7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BC32B3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265AA00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D42DA87" w14:textId="77777777" w:rsidR="00A97A71" w:rsidRPr="000F4411" w:rsidRDefault="00D377C1" w:rsidP="00D377C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103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8C64C94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42264395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A7493F3" w14:textId="77777777" w:rsidR="00A97A71" w:rsidRPr="000F4411" w:rsidRDefault="00D377C1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25.06.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5C7E03" w14:textId="77777777" w:rsidR="00A97A71" w:rsidRPr="000F4411" w:rsidRDefault="00E32057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88018, З</w:t>
            </w:r>
            <w:r w:rsidR="002F617F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акарпатська область, м.Ужгород, пр.Свободи, буд.32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5AFD6D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676104082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B90B41" w14:textId="77777777" w:rsidR="00A97A7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Пишняк Віталій Миколайович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6F1691E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A97A71" w:rsidRPr="00664D0C" w14:paraId="62031C9D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DBB122C" w14:textId="77777777" w:rsidR="00A97A71" w:rsidRPr="000F4411" w:rsidRDefault="00D377C1" w:rsidP="00D377C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104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CB52111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42264400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BC23F0D" w14:textId="77777777" w:rsidR="00A97A71" w:rsidRPr="000F4411" w:rsidRDefault="00D377C1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25.06.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F9A035" w14:textId="77777777" w:rsidR="00A97A71" w:rsidRPr="000F4411" w:rsidRDefault="002F617F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61046, Харківська область, м.Харків, пр.Олександрівський, буд.99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83B37F" w14:textId="77777777" w:rsidR="00A97A7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676104083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B89E959" w14:textId="77777777" w:rsidR="00A97A7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4C9EFD8" w14:textId="77777777" w:rsidR="00A97A7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D377C1" w:rsidRPr="00664D0C" w14:paraId="1EC9E46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C6DA980" w14:textId="77777777" w:rsidR="00D377C1" w:rsidRPr="000F4411" w:rsidRDefault="00D377C1" w:rsidP="00D377C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105 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60C4DA6" w14:textId="77777777" w:rsidR="00D377C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42264416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10B8AFC" w14:textId="77777777" w:rsidR="00D377C1" w:rsidRPr="000F4411" w:rsidRDefault="00D377C1" w:rsidP="004A5AB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25.06.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DFA96E" w14:textId="77777777" w:rsidR="00D377C1" w:rsidRPr="000F4411" w:rsidRDefault="002F617F" w:rsidP="00FA33F6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88000, Закарпатська область, м.Ужгород, площа Корятовича, буд.12/ вулиця Лучкая (Щорса), буд.2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73D087" w14:textId="77777777" w:rsidR="00D377C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0676104093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13B6A4" w14:textId="77777777" w:rsidR="00D377C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Пишняк Віталій Миколайович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E52851F" w14:textId="77777777" w:rsidR="00D377C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D377C1" w:rsidRPr="00664D0C" w14:paraId="5072063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24C4412" w14:textId="77777777" w:rsidR="00D377C1" w:rsidRPr="000F4411" w:rsidRDefault="00D377C1" w:rsidP="00D377C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106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2DC3BA9" w14:textId="77777777" w:rsidR="00D377C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42264421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5E9830E" w14:textId="77777777" w:rsidR="00D377C1" w:rsidRPr="000F4411" w:rsidRDefault="00D377C1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25.06.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55A6EC" w14:textId="77777777" w:rsidR="00D377C1" w:rsidRPr="000F4411" w:rsidRDefault="00D66831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49087, Д</w:t>
            </w:r>
            <w:r w:rsidR="002F617F"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ніпропетровська область, м.Дніпро, вул.Калинова, 82Д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F19FB9" w14:textId="77777777" w:rsidR="00D377C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676104098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A895CF0" w14:textId="77777777" w:rsidR="00D377C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2BF5023" w14:textId="77777777" w:rsidR="00D377C1" w:rsidRPr="000F4411" w:rsidRDefault="00D377C1" w:rsidP="004A5ABF">
            <w:pPr>
              <w:jc w:val="center"/>
              <w:rPr>
                <w:rFonts w:ascii="Bookman Old Style" w:hAnsi="Bookman Old Style"/>
                <w:sz w:val="16"/>
                <w:szCs w:val="16"/>
                <w:highlight w:val="yellow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D377C1" w:rsidRPr="00664D0C" w14:paraId="0D38F65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1661C7D" w14:textId="77777777" w:rsidR="00D377C1" w:rsidRPr="000F4411" w:rsidRDefault="00D377C1" w:rsidP="00D377C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107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55FC872" w14:textId="77777777" w:rsidR="00D377C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42264437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6997982" w14:textId="77777777" w:rsidR="00D377C1" w:rsidRPr="000F4411" w:rsidRDefault="00D377C1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25.06.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D73DA2" w14:textId="77777777" w:rsidR="00D377C1" w:rsidRPr="000F4411" w:rsidRDefault="0083072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37600, Полтавська область, м.Миргород, вул.Воскресінська, буд.4, прим1.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641551" w14:textId="77777777" w:rsidR="00D377C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676104110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E92975F" w14:textId="77777777" w:rsidR="00D377C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8C5F445" w14:textId="77777777" w:rsidR="00D377C1" w:rsidRPr="000F4411" w:rsidRDefault="0083072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D377C1" w:rsidRPr="00664D0C" w14:paraId="40ECC42A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D4EA046" w14:textId="77777777" w:rsidR="00D377C1" w:rsidRPr="000F4411" w:rsidRDefault="00D377C1" w:rsidP="00D377C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108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C677A44" w14:textId="77777777" w:rsidR="00D377C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42264442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8CA5E91" w14:textId="77777777" w:rsidR="00D377C1" w:rsidRPr="000F4411" w:rsidRDefault="00D377C1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25.06.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9AAEAE" w14:textId="77777777" w:rsidR="00D377C1" w:rsidRPr="000F4411" w:rsidRDefault="0083072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41100, Сумська область, м.Шостка, вул.Свободи, буд.29, прим.32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2C0010" w14:textId="77777777" w:rsidR="00D377C1" w:rsidRPr="000F4411" w:rsidRDefault="00664D0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676104140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E0B17CB" w14:textId="77777777" w:rsidR="00D377C1" w:rsidRPr="000F4411" w:rsidRDefault="00E32057" w:rsidP="004A5ABF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A9C8024" w14:textId="77777777" w:rsidR="00D377C1" w:rsidRPr="000F4411" w:rsidRDefault="0083072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D377C1" w:rsidRPr="00664D0C" w14:paraId="021EF43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62E45FD" w14:textId="77777777" w:rsidR="00D377C1" w:rsidRPr="000F4411" w:rsidRDefault="00D377C1" w:rsidP="00D377C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109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83FE6BB" w14:textId="77777777" w:rsidR="00D377C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42264458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6837C62" w14:textId="77777777" w:rsidR="00D377C1" w:rsidRPr="000F4411" w:rsidRDefault="00D377C1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25.06.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479D63" w14:textId="77777777" w:rsidR="00D377C1" w:rsidRPr="000F4411" w:rsidRDefault="0083072C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10030, Житомирська область, м.Житомир, вул.Небесної сотні, буд.14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6D9404" w14:textId="77777777" w:rsidR="00D377C1" w:rsidRPr="000F4411" w:rsidRDefault="002C0E45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676168083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D42801" w14:textId="77777777" w:rsidR="00D377C1" w:rsidRPr="000F4411" w:rsidRDefault="002C0E45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 xml:space="preserve">Повідайко Юрій 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val="ru-RU" w:eastAsia="ru-RU"/>
              </w:rPr>
              <w:t>П</w:t>
            </w: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B0FA44D" w14:textId="77777777" w:rsidR="00D377C1" w:rsidRPr="000F4411" w:rsidRDefault="0083072C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5152E0" w:rsidRPr="00664D0C" w14:paraId="72052E62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88BBE70" w14:textId="77777777" w:rsidR="005152E0" w:rsidRPr="000F4411" w:rsidRDefault="005152E0" w:rsidP="005152E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110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415D470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42316762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4839FEE" w14:textId="77777777" w:rsidR="005152E0" w:rsidRPr="000F4411" w:rsidRDefault="005152E0" w:rsidP="005152E0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7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18.07.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9B6618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4000, Сумська область, м.Суми, проспект Курський, буд.119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A891A3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  <w:lang w:val="en-US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</w:rPr>
              <w:t>676168535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E82235" w14:textId="77777777" w:rsidR="005152E0" w:rsidRPr="000F4411" w:rsidRDefault="005152E0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9753F2C" w14:textId="77777777" w:rsidR="005152E0" w:rsidRPr="000F4411" w:rsidRDefault="005152E0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5152E0" w:rsidRPr="00664D0C" w14:paraId="599076E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BD156AB" w14:textId="77777777" w:rsidR="005152E0" w:rsidRPr="000F4411" w:rsidRDefault="005152E0" w:rsidP="005152E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111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8F6BBB5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42316778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C8BE392" w14:textId="77777777" w:rsidR="005152E0" w:rsidRPr="000F4411" w:rsidRDefault="005152E0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7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18.07.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A6498E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69006, Запорізька область, м.Запоріжжя, пр.Соборний, буд.222, прим.18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60AD9D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  <w:lang w:val="en-US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</w:rPr>
              <w:t>676168548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F168DB" w14:textId="7ECB1D94" w:rsidR="005152E0" w:rsidRPr="000F4411" w:rsidRDefault="00907C5D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A50671C" w14:textId="77777777" w:rsidR="005152E0" w:rsidRPr="000F4411" w:rsidRDefault="005152E0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5152E0" w:rsidRPr="00664D0C" w14:paraId="5548692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62F9FE5" w14:textId="77777777" w:rsidR="005152E0" w:rsidRPr="000F4411" w:rsidRDefault="005152E0" w:rsidP="005152E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112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C15CB57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42316783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B269675" w14:textId="77777777" w:rsidR="005152E0" w:rsidRPr="000F4411" w:rsidRDefault="005152E0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7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18.07.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66D5C8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000000"/>
                <w:sz w:val="16"/>
                <w:szCs w:val="16"/>
                <w:shd w:val="clear" w:color="auto" w:fill="FFFFFF"/>
              </w:rPr>
              <w:t>79000, Львівська область, м.Львів, площа Ярослава Осмомисла князя, буд.11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2413E0" w14:textId="77777777" w:rsidR="005152E0" w:rsidRPr="000F4411" w:rsidRDefault="005152E0" w:rsidP="004A5ABF">
            <w:pPr>
              <w:pStyle w:val="a5"/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  <w:lang w:val="en-US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20"/>
                <w:szCs w:val="20"/>
                <w:shd w:val="clear" w:color="auto" w:fill="FFFFFF"/>
              </w:rPr>
              <w:t>676168561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91B5764" w14:textId="77777777" w:rsidR="00C14DEA" w:rsidRPr="000F4411" w:rsidRDefault="00C14DEA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78F447BB" w14:textId="77777777" w:rsidR="005152E0" w:rsidRPr="000F4411" w:rsidRDefault="005152E0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E70B7CF" w14:textId="77777777" w:rsidR="005152E0" w:rsidRPr="000F4411" w:rsidRDefault="005152E0" w:rsidP="004A5AB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F4411">
              <w:rPr>
                <w:rFonts w:ascii="Bookman Old Style" w:hAnsi="Bookman Old Style"/>
                <w:sz w:val="16"/>
                <w:szCs w:val="16"/>
              </w:rPr>
              <w:t>Надання фінансових кредитів за рахунок власних коштів</w:t>
            </w:r>
          </w:p>
        </w:tc>
      </w:tr>
      <w:tr w:rsidR="00C14DEA" w:rsidRPr="00664D0C" w14:paraId="594B27E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5F7A92E" w14:textId="77777777" w:rsidR="00C14DEA" w:rsidRPr="000F4411" w:rsidRDefault="00C14DEA" w:rsidP="00C14D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113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9222EA4" w14:textId="77777777" w:rsidR="00C14DEA" w:rsidRPr="000F4411" w:rsidRDefault="0022415C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42398316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F6416C1" w14:textId="77777777" w:rsidR="00C14DEA" w:rsidRPr="000F4411" w:rsidRDefault="0022415C" w:rsidP="0022415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8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15.08.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C9C766" w14:textId="77777777" w:rsidR="00C14DEA" w:rsidRPr="000F4411" w:rsidRDefault="0001029F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53210, Дніпропетровська обл., місто Нікополь, ПРОСПЕКТ ТРУБНИКІВ, будинок 17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F3735D" w14:textId="77777777" w:rsidR="00C14DEA" w:rsidRPr="000F4411" w:rsidRDefault="0022415C" w:rsidP="004A5AB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 676168568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69D926D" w14:textId="77777777" w:rsidR="00C14DEA" w:rsidRPr="000F4411" w:rsidRDefault="0022415C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60718B2" w14:textId="77777777" w:rsidR="00C14DEA" w:rsidRPr="000F4411" w:rsidRDefault="00C14DEA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C14DEA" w:rsidRPr="00664D0C" w14:paraId="2F5BD49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3459398" w14:textId="77777777" w:rsidR="00C14DEA" w:rsidRPr="000F4411" w:rsidRDefault="00C14DEA" w:rsidP="00C14D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114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F3BF22F" w14:textId="77777777" w:rsidR="00C14DEA" w:rsidRPr="000F4411" w:rsidRDefault="0022415C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42398337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9C69EE3" w14:textId="77777777" w:rsidR="00C14DEA" w:rsidRPr="000F4411" w:rsidRDefault="0022415C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8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15.08.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CA2B94" w14:textId="77777777" w:rsidR="00C14DEA" w:rsidRPr="000F4411" w:rsidRDefault="0022415C" w:rsidP="0022415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79018, Львівська область, м.Львів, вул.Городоцька, буд.139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F6A0B0" w14:textId="77777777" w:rsidR="00C14DEA" w:rsidRPr="000F4411" w:rsidRDefault="0022415C" w:rsidP="004A5AB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676168610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97F4433" w14:textId="77777777" w:rsidR="00C14DEA" w:rsidRPr="000F4411" w:rsidRDefault="0022415C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Саган Василь Ігорович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681E36" w14:textId="77777777" w:rsidR="00C14DEA" w:rsidRPr="000F4411" w:rsidRDefault="00C14DEA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C14DEA" w:rsidRPr="00664D0C" w14:paraId="7884DAD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0F83A16" w14:textId="77777777" w:rsidR="00C14DEA" w:rsidRPr="000F4411" w:rsidRDefault="00C14DEA" w:rsidP="00C14D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115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DD960E3" w14:textId="77777777" w:rsidR="00C14DEA" w:rsidRPr="000F4411" w:rsidRDefault="0022415C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42398342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766F142" w14:textId="77777777" w:rsidR="00C14DEA" w:rsidRPr="000F4411" w:rsidRDefault="0022415C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8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15.08.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423024" w14:textId="77777777" w:rsidR="00C14DEA" w:rsidRPr="000F4411" w:rsidRDefault="0022415C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36021, Полтавська область, м.Полтава, вул.Мазепи Івана, буд.3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3DB3A2" w14:textId="77777777" w:rsidR="00C14DEA" w:rsidRPr="000F4411" w:rsidRDefault="0022415C" w:rsidP="004A5AB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  <w:t>676168615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32156E5" w14:textId="77777777" w:rsidR="00C14DEA" w:rsidRPr="000F4411" w:rsidRDefault="0022415C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10F7192" w14:textId="77777777" w:rsidR="00C14DEA" w:rsidRPr="000F4411" w:rsidRDefault="00C14DEA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201FDF" w:rsidRPr="00664D0C" w14:paraId="0C2674B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BCC13B1" w14:textId="77777777" w:rsidR="00201FDF" w:rsidRPr="000F4411" w:rsidRDefault="00F94470" w:rsidP="00C14DE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116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F1C3FF1" w14:textId="77777777" w:rsidR="00201FDF" w:rsidRPr="000F4411" w:rsidRDefault="00F94470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42450077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9CE0E29" w14:textId="77777777" w:rsidR="00201FDF" w:rsidRPr="000F4411" w:rsidRDefault="00FB5DA5" w:rsidP="00FB5DA5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9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03.09.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0246C8" w14:textId="77777777" w:rsidR="00201FDF" w:rsidRPr="000F4411" w:rsidRDefault="00F94470" w:rsidP="00F94470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21032, Вінницька область, м.Вінниця, вул.Київська, буд.45, прим.67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626BA7" w14:textId="77777777" w:rsidR="00201FDF" w:rsidRPr="000F4411" w:rsidRDefault="00FB5DA5" w:rsidP="004A5AB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0676168212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C8CF63" w14:textId="77777777" w:rsidR="00201FDF" w:rsidRPr="000F4411" w:rsidRDefault="00F94470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Повідайко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C9148F" w14:textId="77777777" w:rsidR="00201FDF" w:rsidRPr="000F4411" w:rsidRDefault="00F94470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201FDF" w:rsidRPr="00664D0C" w14:paraId="2EAC83E2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A583DE3" w14:textId="77777777" w:rsidR="00201FDF" w:rsidRPr="000F4411" w:rsidRDefault="00F94470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117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64B0A26" w14:textId="77777777" w:rsidR="00201FDF" w:rsidRPr="000F4411" w:rsidRDefault="00F94470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42450082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7D14817" w14:textId="77777777" w:rsidR="00201FDF" w:rsidRPr="000F4411" w:rsidRDefault="00FB5DA5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9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03.09.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C796F6" w14:textId="77777777" w:rsidR="00201FDF" w:rsidRPr="000F4411" w:rsidRDefault="00F94470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72312, Запорізька область, м.Мелітополь, проспект Хмельницького Богдана, буд.36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F737D5" w14:textId="77777777" w:rsidR="00FB5DA5" w:rsidRPr="000F4411" w:rsidRDefault="00FB5DA5" w:rsidP="00FB5DA5">
            <w:pPr>
              <w:shd w:val="clear" w:color="auto" w:fill="FFFFFF"/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val="ru-RU" w:eastAsia="ru-RU"/>
              </w:rPr>
            </w:pPr>
            <w:r w:rsidRPr="000F4411">
              <w:rPr>
                <w:rFonts w:ascii="Bookman Old Style" w:eastAsia="Times New Roman" w:hAnsi="Bookman Old Style" w:cs="Calibri"/>
                <w:color w:val="000000"/>
                <w:sz w:val="16"/>
                <w:szCs w:val="16"/>
                <w:lang w:eastAsia="ru-RU"/>
              </w:rPr>
              <w:t>0676168647</w:t>
            </w:r>
          </w:p>
          <w:p w14:paraId="30259F67" w14:textId="77777777" w:rsidR="00201FDF" w:rsidRPr="000F4411" w:rsidRDefault="00201FDF" w:rsidP="004A5AB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60EEA9" w14:textId="5619A7F0" w:rsidR="00201FDF" w:rsidRPr="000F4411" w:rsidRDefault="00907C5D" w:rsidP="00F94470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7B0A4BB" w14:textId="77777777" w:rsidR="00201FDF" w:rsidRPr="000F4411" w:rsidRDefault="00F94470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201FDF" w:rsidRPr="00664D0C" w14:paraId="00A802A2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B4C48CC" w14:textId="77777777" w:rsidR="00201FDF" w:rsidRPr="000F4411" w:rsidRDefault="00F94470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118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8918FD4" w14:textId="77777777" w:rsidR="00201FDF" w:rsidRPr="000F4411" w:rsidRDefault="00F94470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42450098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3478A0F" w14:textId="77777777" w:rsidR="00201FDF" w:rsidRPr="000F4411" w:rsidRDefault="00FB5DA5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9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03.09.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885DAF" w14:textId="77777777" w:rsidR="00201FDF" w:rsidRPr="000F4411" w:rsidRDefault="00F94470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20701, Черкаська область, м.Сміла, вул.Тельмана (О.Бобринського), буд.3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7EBC57" w14:textId="77777777" w:rsidR="00201FDF" w:rsidRPr="000F4411" w:rsidRDefault="00FB5DA5" w:rsidP="004A5AB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0676168651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0C5788" w14:textId="77777777" w:rsidR="00201FDF" w:rsidRPr="000F4411" w:rsidRDefault="00FB5DA5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Лосіхін Володимир Євгенович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586D50B" w14:textId="77777777" w:rsidR="00201FDF" w:rsidRPr="000F4411" w:rsidRDefault="00F94470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201FDF" w:rsidRPr="00664D0C" w14:paraId="1F0D624D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879A916" w14:textId="77777777" w:rsidR="00201FDF" w:rsidRPr="000F4411" w:rsidRDefault="00F94470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119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E589F96" w14:textId="77777777" w:rsidR="00201FDF" w:rsidRPr="000F4411" w:rsidRDefault="00FB5DA5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42450103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8EF26B1" w14:textId="77777777" w:rsidR="00201FDF" w:rsidRPr="000F4411" w:rsidRDefault="00FB5DA5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9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03.09.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AC2F09" w14:textId="77777777" w:rsidR="00201FDF" w:rsidRPr="000F4411" w:rsidRDefault="00FB5DA5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51400, Дніпропетровська область, м.Павлоград, вул.Горького, 164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956B32" w14:textId="77777777" w:rsidR="00201FDF" w:rsidRPr="000F4411" w:rsidRDefault="00FB5DA5" w:rsidP="004A5AB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 0676168625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83E51FA" w14:textId="77777777" w:rsidR="00201FDF" w:rsidRPr="000F4411" w:rsidRDefault="00FB5DA5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9DBC47B" w14:textId="77777777" w:rsidR="00201FDF" w:rsidRPr="000F4411" w:rsidRDefault="00F94470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201FDF" w:rsidRPr="00664D0C" w14:paraId="196CA63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F80DF9D" w14:textId="77777777" w:rsidR="00201FDF" w:rsidRPr="000F4411" w:rsidRDefault="00F94470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120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E0F7A5A" w14:textId="77777777" w:rsidR="00201FDF" w:rsidRPr="000F4411" w:rsidRDefault="00FB5DA5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42450119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2D5B33F" w14:textId="77777777" w:rsidR="00201FDF" w:rsidRPr="000F4411" w:rsidRDefault="00FB5DA5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1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9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03.09.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4A6F19" w14:textId="77777777" w:rsidR="00201FDF" w:rsidRPr="000F4411" w:rsidRDefault="00FB5DA5" w:rsidP="003300D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25000, Кіровоградська область, м.Кропивницький, вул.Преображенськ</w:t>
            </w:r>
            <w:r w:rsidR="003300DC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а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, буд.7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94EB8C" w14:textId="77777777" w:rsidR="00201FDF" w:rsidRPr="000F4411" w:rsidRDefault="00FB5DA5" w:rsidP="004A5ABF">
            <w:pPr>
              <w:pStyle w:val="a5"/>
              <w:jc w:val="center"/>
              <w:rPr>
                <w:rFonts w:ascii="Bookman Old Style" w:hAnsi="Bookman Old Style" w:cs="Calibri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0676168635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91D2F0E" w14:textId="77777777" w:rsidR="00201FDF" w:rsidRPr="000F4411" w:rsidRDefault="00FB5DA5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Лосіхін Володимир Євгенович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A2F3B8" w14:textId="77777777" w:rsidR="00201FDF" w:rsidRPr="000F4411" w:rsidRDefault="00F94470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3300DC" w:rsidRPr="00664D0C" w14:paraId="798FF42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830A986" w14:textId="77777777" w:rsidR="003300DC" w:rsidRPr="000F4411" w:rsidRDefault="003E62A8" w:rsidP="003E62A8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121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DE45FF4" w14:textId="77777777" w:rsidR="003300DC" w:rsidRPr="000F4411" w:rsidRDefault="003E62A8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42511883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D421198" w14:textId="77777777" w:rsidR="003300DC" w:rsidRPr="000F4411" w:rsidRDefault="0096152E" w:rsidP="0096152E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20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02.10.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A9DB19" w14:textId="77777777" w:rsidR="003300DC" w:rsidRPr="000F4411" w:rsidRDefault="003E62A8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58000, Чернівецька область, м.Чернівці, проспект Незалежності, 82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47109E" w14:textId="77777777" w:rsidR="003300DC" w:rsidRPr="000F4411" w:rsidRDefault="0096152E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 676168737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5562A1" w14:textId="77777777" w:rsidR="003300DC" w:rsidRPr="000F4411" w:rsidRDefault="003E62A8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Яремків Віталій Ярославович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CB57D2D" w14:textId="77777777" w:rsidR="003300DC" w:rsidRPr="000F4411" w:rsidRDefault="0096152E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3300DC" w:rsidRPr="00664D0C" w14:paraId="1A6C616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296369D" w14:textId="77777777" w:rsidR="003300DC" w:rsidRPr="000F4411" w:rsidRDefault="003E62A8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122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7B9F295" w14:textId="77777777" w:rsidR="003300DC" w:rsidRPr="000F4411" w:rsidRDefault="003E62A8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42511899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39C3E42" w14:textId="77777777" w:rsidR="003300DC" w:rsidRPr="000F4411" w:rsidRDefault="0096152E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20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02.10.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0D34D5" w14:textId="77777777" w:rsidR="003300DC" w:rsidRPr="000F4411" w:rsidRDefault="003E62A8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54000, Миколаївська область, м.Миколаїв, проспект Корабелів, буд.15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B09476" w14:textId="77777777" w:rsidR="003300DC" w:rsidRPr="000F4411" w:rsidRDefault="0096152E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676168652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E3C5ED7" w14:textId="77777777" w:rsidR="003300DC" w:rsidRPr="000F4411" w:rsidRDefault="003E62A8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Морозов Владислав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0F2E35" w14:textId="77777777" w:rsidR="003300DC" w:rsidRPr="000F4411" w:rsidRDefault="0096152E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3300DC" w:rsidRPr="00664D0C" w14:paraId="210C800A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AE15E18" w14:textId="77777777" w:rsidR="003300DC" w:rsidRPr="000F4411" w:rsidRDefault="003E62A8" w:rsidP="003E62A8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123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2E3A8F8" w14:textId="77777777" w:rsidR="003300DC" w:rsidRPr="000F4411" w:rsidRDefault="003E62A8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42511904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2D5FB4D" w14:textId="77777777" w:rsidR="003300DC" w:rsidRPr="000F4411" w:rsidRDefault="0096152E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20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02.10.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167E35" w14:textId="77777777" w:rsidR="003300DC" w:rsidRPr="000F4411" w:rsidRDefault="003E62A8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48502, Тернопільська область, м.Чортків, вул.Шевченка, буд.30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F48ACD" w14:textId="77777777" w:rsidR="003300DC" w:rsidRPr="000F4411" w:rsidRDefault="0096152E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676168681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B7DA241" w14:textId="77777777" w:rsidR="003300DC" w:rsidRPr="000F4411" w:rsidRDefault="003E62A8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Яремків Віталій Ярославович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C671E6" w14:textId="77777777" w:rsidR="003300DC" w:rsidRPr="000F4411" w:rsidRDefault="0096152E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3300DC" w:rsidRPr="00664D0C" w14:paraId="04E88B6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798C04B" w14:textId="77777777" w:rsidR="003300DC" w:rsidRPr="000F4411" w:rsidRDefault="003E62A8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124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A15F415" w14:textId="77777777" w:rsidR="003300DC" w:rsidRPr="000F4411" w:rsidRDefault="003E62A8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42511911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741A6C3" w14:textId="77777777" w:rsidR="003300DC" w:rsidRPr="000F4411" w:rsidRDefault="0096152E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20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02.10.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A77E94" w14:textId="77777777" w:rsidR="003300DC" w:rsidRPr="000F4411" w:rsidRDefault="003E62A8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07400, Київська область, м.Бровари, вул.Сергія Москаленка (Красовського), буд.25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AFB16F" w14:textId="77777777" w:rsidR="003300DC" w:rsidRPr="000F4411" w:rsidRDefault="0096152E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676223941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36B59B" w14:textId="77777777" w:rsidR="003300DC" w:rsidRPr="000F4411" w:rsidRDefault="00123FA0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Данілов Вячеслав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E1E3AF" w14:textId="77777777" w:rsidR="003300DC" w:rsidRPr="000F4411" w:rsidRDefault="0096152E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3300DC" w:rsidRPr="00664D0C" w14:paraId="58EB565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838347F" w14:textId="77777777" w:rsidR="003300DC" w:rsidRPr="000F4411" w:rsidRDefault="00123FA0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125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F42DCAE" w14:textId="77777777" w:rsidR="003300DC" w:rsidRPr="000F4411" w:rsidRDefault="00123FA0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42511925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318D24E" w14:textId="77777777" w:rsidR="003300DC" w:rsidRPr="000F4411" w:rsidRDefault="0096152E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20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02.10.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48E508" w14:textId="77777777" w:rsidR="003300DC" w:rsidRPr="000F4411" w:rsidRDefault="00123FA0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87500, Донецька область, м.Маріуполь,</w:t>
            </w:r>
            <w:r w:rsidR="000C628D"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вул.Київська, буд.31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8756EC" w14:textId="77777777" w:rsidR="003300DC" w:rsidRPr="000F4411" w:rsidRDefault="0096152E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  <w:lang w:val="ru-RU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z w:val="16"/>
                <w:szCs w:val="16"/>
                <w:shd w:val="clear" w:color="auto" w:fill="FFFFFF"/>
              </w:rPr>
              <w:t>676224005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81E6EAE" w14:textId="11A7B757" w:rsidR="003300DC" w:rsidRPr="000F4411" w:rsidRDefault="00907C5D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88E5FA" w14:textId="77777777" w:rsidR="003300DC" w:rsidRPr="000F4411" w:rsidRDefault="0096152E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E8013D" w:rsidRPr="00664D0C" w14:paraId="32727FF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75C8CD1" w14:textId="77777777" w:rsidR="00E8013D" w:rsidRPr="000F4411" w:rsidRDefault="00E8013D" w:rsidP="00E8013D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126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49321C5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en-US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en-US"/>
              </w:rPr>
              <w:t>42564385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B832EFF" w14:textId="3CCECBF6" w:rsidR="00E8013D" w:rsidRPr="000F4411" w:rsidRDefault="00E95E05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val="en-US"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="000F4411"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AEE1D4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65481, Одеська область, м.Южне, пр.Миру, буд.15/1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1A38CA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676224060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B016EC1" w14:textId="77777777" w:rsidR="00E8013D" w:rsidRPr="000F4411" w:rsidRDefault="00E8013D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Морозов Владислав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102C5FF" w14:textId="77777777" w:rsidR="00E8013D" w:rsidRPr="000F4411" w:rsidRDefault="00E8013D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E8013D" w:rsidRPr="00664D0C" w14:paraId="5700E88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DA4B0CC" w14:textId="77777777" w:rsidR="00E8013D" w:rsidRPr="000F4411" w:rsidRDefault="00E8013D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127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21F8289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42564390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DDFA87E" w14:textId="0FEB54C9" w:rsidR="00E8013D" w:rsidRPr="000F4411" w:rsidRDefault="000F4411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4FEB1A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10030, Полтавська область, м.Кременчук,  вул.Небесної Сотні, буд.23-Б, прим.1-1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FB0BB3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676224078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5FCC843" w14:textId="77777777" w:rsidR="00E8013D" w:rsidRPr="000F4411" w:rsidRDefault="00E8013D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9BA474" w14:textId="77777777" w:rsidR="00E8013D" w:rsidRPr="000F4411" w:rsidRDefault="00E8013D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E8013D" w:rsidRPr="00664D0C" w14:paraId="0DD4EC3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8E67783" w14:textId="77777777" w:rsidR="00E8013D" w:rsidRPr="000F4411" w:rsidRDefault="00E8013D" w:rsidP="00E8013D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128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C83B3F5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42564406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39B8FE8" w14:textId="52205166" w:rsidR="00E8013D" w:rsidRPr="000F4411" w:rsidRDefault="000F4411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EC58DA" w14:textId="77777777" w:rsidR="00E8013D" w:rsidRPr="000F4411" w:rsidRDefault="00E8013D" w:rsidP="00E8013D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40034, Сумська область, м.Суми, пр.М.Лушпи, буд.10/1 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19650E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676224094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046BD54" w14:textId="77777777" w:rsidR="00E8013D" w:rsidRPr="000F4411" w:rsidRDefault="00E8013D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Чернявський Сергій 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4DA17EF" w14:textId="77777777" w:rsidR="00E8013D" w:rsidRPr="000F4411" w:rsidRDefault="00E8013D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E8013D" w:rsidRPr="00664D0C" w14:paraId="136D15A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C75C867" w14:textId="77777777" w:rsidR="00E8013D" w:rsidRPr="000F4411" w:rsidRDefault="00E8013D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129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D95DE87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42564411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986A2FB" w14:textId="6A211905" w:rsidR="00E8013D" w:rsidRPr="000F4411" w:rsidRDefault="000F4411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274B07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89300, Закарпатська область, Свалявський район, м.Свалява, вул.Головна, буд.76/1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762F32" w14:textId="77777777" w:rsidR="00E8013D" w:rsidRPr="000F4411" w:rsidRDefault="00E8013D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0676224171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FD8156" w14:textId="77777777" w:rsidR="00E8013D" w:rsidRPr="000F4411" w:rsidRDefault="00E8013D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7577093" w14:textId="77777777" w:rsidR="00E8013D" w:rsidRPr="000F4411" w:rsidRDefault="00E8013D" w:rsidP="00E8013D">
            <w:pPr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</w:p>
          <w:p w14:paraId="108670F3" w14:textId="77777777" w:rsidR="00E8013D" w:rsidRPr="000F4411" w:rsidRDefault="00E8013D" w:rsidP="00E8013D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Пишняк Віталій Миколайович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0A7E0F0" w14:textId="77777777" w:rsidR="00E8013D" w:rsidRPr="000F4411" w:rsidRDefault="00E8013D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E8013D" w:rsidRPr="00664D0C" w14:paraId="6F0FDD9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AE57A6B" w14:textId="77777777" w:rsidR="00E8013D" w:rsidRPr="000F4411" w:rsidRDefault="004D5DE0" w:rsidP="00F9447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130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0963C47" w14:textId="77777777" w:rsidR="00E8013D" w:rsidRPr="000F4411" w:rsidRDefault="004D5DE0" w:rsidP="004A5ABF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42564427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E934EBB" w14:textId="3CDFA09A" w:rsidR="00E8013D" w:rsidRPr="000F4411" w:rsidRDefault="000F4411" w:rsidP="00D377C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4014BB" w14:textId="77777777" w:rsidR="00E8013D" w:rsidRPr="000F4411" w:rsidRDefault="004D5DE0" w:rsidP="004A5AB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58000, Чернівецька область, м.Чернівці,вул.Героїв Майдану, буд.25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6817A2" w14:textId="77777777" w:rsidR="00E8013D" w:rsidRPr="000F4411" w:rsidRDefault="004D5DE0" w:rsidP="004A5ABF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676224183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95F898D" w14:textId="77777777" w:rsidR="00E8013D" w:rsidRPr="000F4411" w:rsidRDefault="004D5DE0" w:rsidP="002C0E45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Яремків Віталій Миколайович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12CCF0C" w14:textId="77777777" w:rsidR="00E8013D" w:rsidRPr="000F4411" w:rsidRDefault="004D5DE0" w:rsidP="004A5ABF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6E7E1BB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EB5E392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131 ПОВНОГО ТОВАРИСТВА «ЛОМБАРД «ПЕРШИЙ» ТОВАРИСТВО З ОБМЕЖЕНОЮ ВІДПОВІДАЛЬНІСТЮ «МІКРОФІНАНС» І КОМПАНІЯ»</w:t>
            </w:r>
            <w:commentRangeStart w:id="0"/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2E8248B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42564432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ECEAD6F" w14:textId="187FE261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E032FF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03186, м.Київ, бульвар Чоколівський, буд.1, прим.45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1138E8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676224197</w:t>
            </w:r>
          </w:p>
        </w:tc>
        <w:commentRangeEnd w:id="0"/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4C0CEB5" w14:textId="77777777" w:rsidR="000F4411" w:rsidRPr="000F4411" w:rsidRDefault="000F4411" w:rsidP="000F4411">
            <w:pPr>
              <w:jc w:val="center"/>
              <w:rPr>
                <w:rFonts w:ascii="Bookman Old Style" w:hAnsi="Bookman Old Style" w:cs="Calibri"/>
                <w:sz w:val="16"/>
                <w:szCs w:val="16"/>
                <w:lang w:eastAsia="ru-RU"/>
              </w:rPr>
            </w:pPr>
            <w:r w:rsidRPr="000F4411">
              <w:rPr>
                <w:rStyle w:val="a8"/>
                <w:rFonts w:ascii="Bookman Old Style" w:hAnsi="Bookman Old Style"/>
              </w:rPr>
              <w:commentReference w:id="0"/>
            </w:r>
            <w:r w:rsidRPr="000F4411">
              <w:rPr>
                <w:rFonts w:ascii="Bookman Old Style" w:hAnsi="Bookman Old Style" w:cs="Calibri"/>
                <w:sz w:val="16"/>
                <w:szCs w:val="16"/>
                <w:lang w:eastAsia="ru-RU"/>
              </w:rPr>
              <w:t>Данілов Вячеслав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3C6D8F6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246244" w14:paraId="2C62BAC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6FA778C" w14:textId="77777777" w:rsidR="000F4411" w:rsidRPr="00246244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132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1C93312" w14:textId="77777777" w:rsidR="000F4411" w:rsidRPr="00246244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246244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42564448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EB8DABC" w14:textId="16B92AD1" w:rsidR="000F4411" w:rsidRPr="00246244" w:rsidRDefault="000F4411" w:rsidP="00246244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246244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="00246244" w:rsidRPr="00246244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36</w:t>
            </w:r>
            <w:r w:rsidRPr="00246244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="00246244" w:rsidRPr="00246244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08.05.2019</w:t>
            </w:r>
            <w:r w:rsidRPr="00246244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AC23AF" w14:textId="319B5E14" w:rsidR="000F4411" w:rsidRPr="00246244" w:rsidRDefault="00246244" w:rsidP="00246244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10001</w:t>
            </w:r>
            <w:r w:rsidR="000F4411"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, </w:t>
            </w:r>
            <w:r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Житомирська</w:t>
            </w:r>
            <w:r w:rsidR="000F4411"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область, м.</w:t>
            </w:r>
            <w:r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Житомир</w:t>
            </w:r>
            <w:r w:rsidR="000F4411"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, </w:t>
            </w:r>
            <w:r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вул. Домбровського</w:t>
            </w:r>
            <w:r w:rsidR="000F4411"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, </w:t>
            </w:r>
            <w:r w:rsidRPr="00246244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38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E1C2B2" w14:textId="77777777" w:rsidR="000F4411" w:rsidRPr="00246244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246244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246244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676224204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1F70380" w14:textId="48FF1415" w:rsidR="000F4411" w:rsidRPr="00246244" w:rsidRDefault="00246244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246244">
              <w:rPr>
                <w:rStyle w:val="a8"/>
                <w:rFonts w:ascii="Bookman Old Style" w:hAnsi="Bookman Old Style"/>
              </w:rPr>
              <w:t xml:space="preserve">Повідайко Юрій Петрович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4E215E" w14:textId="77777777" w:rsidR="000F4411" w:rsidRPr="00246244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246244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140DBAF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2A48E3B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133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DF145C6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42564453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C0E9CB1" w14:textId="4387F888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9DEB06" w14:textId="3FC37E4B" w:rsidR="000F4411" w:rsidRPr="000F4411" w:rsidRDefault="000F4411" w:rsidP="00907C5D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50071, Дніпропетровська область, м.Кривий Ріг, вул.Володимира Великого, буд.38, </w:t>
            </w:r>
            <w:r w:rsidR="00907C5D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прим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.40</w:t>
            </w:r>
            <w:r w:rsidR="00907C5D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, літ.А-9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4E0BE9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 xml:space="preserve"> 676224252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2BD577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A91EC2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471DF9" w14:paraId="3887935A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DC96772" w14:textId="77777777" w:rsidR="000F4411" w:rsidRPr="00471DF9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471D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134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2926D95" w14:textId="77777777" w:rsidR="000F4411" w:rsidRPr="00471DF9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471DF9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42564469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682DFFF" w14:textId="4B9D2A2C" w:rsidR="000F4411" w:rsidRPr="00471DF9" w:rsidRDefault="000F4411" w:rsidP="00471DF9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471DF9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="00B15F1A" w:rsidRPr="00471DF9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36</w:t>
            </w:r>
            <w:r w:rsidRPr="00471DF9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="00471DF9" w:rsidRPr="00471DF9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08.05.2019</w:t>
            </w:r>
            <w:r w:rsidRPr="00471DF9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D7FE93" w14:textId="53892EAD" w:rsidR="000F4411" w:rsidRPr="00471DF9" w:rsidRDefault="00471DF9" w:rsidP="00471DF9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471D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69000</w:t>
            </w:r>
            <w:r w:rsidR="000F4411" w:rsidRPr="00471D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, </w:t>
            </w:r>
            <w:r w:rsidRPr="00471D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Запорізька</w:t>
            </w:r>
            <w:r w:rsidR="000F4411" w:rsidRPr="00471D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область, м.</w:t>
            </w:r>
            <w:r w:rsidRPr="00471D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Запоріжжя</w:t>
            </w:r>
            <w:r w:rsidR="000F4411" w:rsidRPr="00471D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, вул.</w:t>
            </w:r>
            <w:r w:rsidRPr="00471D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Ладозька</w:t>
            </w:r>
            <w:r w:rsidR="000F4411" w:rsidRPr="00471D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, буд.</w:t>
            </w:r>
            <w:r w:rsidRPr="00471D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14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4E0513" w14:textId="3002385F" w:rsidR="000F4411" w:rsidRPr="00471DF9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471DF9">
              <w:rPr>
                <w:rFonts w:ascii="Bookman Old Style" w:hAnsi="Bookman Old Style" w:cs="Calibri"/>
                <w:color w:val="000000"/>
                <w:shd w:val="clear" w:color="auto" w:fill="FFFFFF"/>
              </w:rPr>
              <w:t>0676224283 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25822B" w14:textId="4D85B342" w:rsidR="000F4411" w:rsidRPr="00471DF9" w:rsidRDefault="00471DF9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471DF9">
              <w:rPr>
                <w:rStyle w:val="a8"/>
                <w:rFonts w:ascii="Bookman Old Style" w:hAnsi="Bookman Old Style"/>
              </w:rPr>
              <w:t xml:space="preserve">Веселянський Ігор Дмитрович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FF8469" w14:textId="77777777" w:rsidR="000F4411" w:rsidRPr="00471DF9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71DF9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71461D" w14:paraId="35959FF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42CAA0E" w14:textId="77777777" w:rsidR="000F4411" w:rsidRPr="0071461D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71461D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135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084A412" w14:textId="77777777" w:rsidR="000F4411" w:rsidRPr="0071461D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71461D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42564474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B96F6DD" w14:textId="54AD6A98" w:rsidR="000F4411" w:rsidRPr="0071461D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71461D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71461D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71461D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71461D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71461D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89828E" w14:textId="1A65E2BF" w:rsidR="000F4411" w:rsidRPr="0071461D" w:rsidRDefault="00737A24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71461D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89611, Закарпатська область, м.Мукачево, вул. Ринкова, буд. 23, прим. 11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627A25" w14:textId="7CE716F0" w:rsidR="000F4411" w:rsidRPr="0071461D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71461D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71461D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676224299 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BF4C13E" w14:textId="092F1049" w:rsidR="000F4411" w:rsidRPr="0071461D" w:rsidRDefault="00737A24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71461D">
              <w:rPr>
                <w:rStyle w:val="a8"/>
                <w:rFonts w:ascii="Bookman Old Style" w:hAnsi="Bookman Old Style"/>
              </w:rPr>
              <w:t xml:space="preserve">Пишняк Віталій Миколайович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A665A1" w14:textId="77777777" w:rsidR="000F4411" w:rsidRPr="0071461D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71461D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4DFE712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8259AD8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136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5B23672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42564480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0DF956D" w14:textId="1BDF1D37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741A31" w14:textId="71B12151" w:rsidR="000F4411" w:rsidRPr="000F4411" w:rsidRDefault="0071461D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42005, Сумська обл., м. Ромни, вул. Соборна, буд. 13/51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1D87FE" w14:textId="73AAACA1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676224318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0F6F779" w14:textId="10D7140D" w:rsidR="000F4411" w:rsidRPr="000F4411" w:rsidRDefault="0071461D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Бурахін Юрій Володимирович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80B721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B13CBA" w14:paraId="17735B8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5481B9F" w14:textId="77777777" w:rsidR="000F4411" w:rsidRPr="00B13CBA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B13CBA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137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A58618E" w14:textId="77777777" w:rsidR="000F4411" w:rsidRPr="00B13CBA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B13CBA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42564495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BA3404E" w14:textId="4496CEFE" w:rsidR="000F4411" w:rsidRPr="00B13CBA" w:rsidRDefault="000F4411" w:rsidP="00B13CBA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B13CBA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="00B13CBA" w:rsidRPr="00B13CBA">
              <w:rPr>
                <w:rFonts w:ascii="Bookman Old Style" w:hAnsi="Bookman Old Style"/>
                <w:sz w:val="16"/>
                <w:szCs w:val="16"/>
                <w:lang w:eastAsia="ru-RU"/>
              </w:rPr>
              <w:t>37</w:t>
            </w:r>
            <w:r w:rsidRPr="00B13CBA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="00B13CBA" w:rsidRPr="00B13CBA">
              <w:rPr>
                <w:rFonts w:ascii="Bookman Old Style" w:hAnsi="Bookman Old Style"/>
                <w:sz w:val="16"/>
                <w:szCs w:val="16"/>
                <w:lang w:eastAsia="ru-RU"/>
              </w:rPr>
              <w:t>17.05.2019</w:t>
            </w:r>
            <w:r w:rsidRPr="00B13CBA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E6C142" w14:textId="09500BB6" w:rsidR="000F4411" w:rsidRPr="00B13CBA" w:rsidRDefault="000F4411" w:rsidP="00B13CBA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B13CBA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49000, Дніпропетровська область, м.Дніпро, </w:t>
            </w:r>
            <w:r w:rsidR="00B13CBA" w:rsidRPr="00B13CBA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вул. Панікахи</w:t>
            </w:r>
            <w:r w:rsidR="00907C5D" w:rsidRPr="00B13CBA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, буд.</w:t>
            </w:r>
            <w:r w:rsidR="00B13CBA" w:rsidRPr="00B13CBA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15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90E16A" w14:textId="73E13C68" w:rsidR="000F4411" w:rsidRPr="00B13CBA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B13CBA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B13CBA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676224335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4244A38" w14:textId="77777777" w:rsidR="000F4411" w:rsidRPr="00B13CBA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B13CBA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F400E5A" w14:textId="77777777" w:rsidR="000F4411" w:rsidRPr="00B13CBA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B13CBA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4765F7" w14:paraId="4CE952C6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F8B12CC" w14:textId="77777777" w:rsidR="000F4411" w:rsidRPr="004765F7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138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55D0442" w14:textId="77777777" w:rsidR="000F4411" w:rsidRPr="004765F7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4765F7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42564500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8E7C0A2" w14:textId="77777777" w:rsidR="000F4411" w:rsidRPr="004765F7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6C79443F" w14:textId="3FEA73BB" w:rsidR="002F2D27" w:rsidRPr="004765F7" w:rsidRDefault="002F2D27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4765F7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33 від 11.04.2019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3C10CA" w14:textId="3E5F9130" w:rsidR="000F4411" w:rsidRPr="004765F7" w:rsidRDefault="009B2226" w:rsidP="009B2226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18000</w:t>
            </w:r>
            <w:r w:rsidR="000F4411"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, </w:t>
            </w: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Черкаська</w:t>
            </w:r>
            <w:r w:rsidR="000F4411"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область, м.</w:t>
            </w: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Черкаси</w:t>
            </w:r>
            <w:r w:rsidR="000F4411"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, </w:t>
            </w: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бул. Шевченка</w:t>
            </w:r>
            <w:r w:rsidR="000F4411"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, буд.</w:t>
            </w: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345/10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5CB813" w14:textId="15088C6D" w:rsidR="000F4411" w:rsidRPr="004765F7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4765F7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4765F7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676224340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0535DFC" w14:textId="77777777" w:rsidR="009B2226" w:rsidRPr="004765F7" w:rsidRDefault="009B2226" w:rsidP="000F4411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2A0E8E91" w14:textId="21CE3EFE" w:rsidR="000F4411" w:rsidRPr="004765F7" w:rsidRDefault="009B2226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4765F7">
              <w:rPr>
                <w:rStyle w:val="a8"/>
                <w:rFonts w:ascii="Bookman Old Style" w:hAnsi="Bookman Old Style"/>
              </w:rPr>
              <w:t>Шепета Олег Олексійович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801D1B" w14:textId="77777777" w:rsidR="000F4411" w:rsidRPr="004765F7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765F7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4765F7" w14:paraId="497A51D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E195816" w14:textId="77777777" w:rsidR="000F4411" w:rsidRPr="004765F7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139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D551BE3" w14:textId="77777777" w:rsidR="000F4411" w:rsidRPr="004765F7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4765F7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42564516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5FBCCE7" w14:textId="77777777" w:rsidR="000F4411" w:rsidRPr="004765F7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651B8969" w14:textId="47F07B41" w:rsidR="002F2D27" w:rsidRPr="004765F7" w:rsidRDefault="002F2D27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4765F7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33 від 11.04.2019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7378F4" w14:textId="4BD41D33" w:rsidR="000F4411" w:rsidRPr="004765F7" w:rsidRDefault="009B2226" w:rsidP="009B2226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29000</w:t>
            </w:r>
            <w:r w:rsidR="000F4411"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, </w:t>
            </w: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Хмельницька</w:t>
            </w:r>
            <w:r w:rsidR="000F4411"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область, м.</w:t>
            </w: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Хмельницький</w:t>
            </w:r>
            <w:r w:rsidR="000F4411"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, вул.</w:t>
            </w:r>
            <w:r w:rsidRPr="004765F7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Кам’янецька, буд. 82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F4137E" w14:textId="5C2FB9BE" w:rsidR="000F4411" w:rsidRPr="004765F7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4765F7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4765F7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676224351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34ACC4A" w14:textId="77777777" w:rsidR="009B2226" w:rsidRPr="004765F7" w:rsidRDefault="009B2226" w:rsidP="000F4411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429C7D26" w14:textId="4BAC1267" w:rsidR="000F4411" w:rsidRPr="004765F7" w:rsidRDefault="009B2226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4765F7">
              <w:rPr>
                <w:rStyle w:val="a8"/>
                <w:rFonts w:ascii="Bookman Old Style" w:hAnsi="Bookman Old Style"/>
              </w:rPr>
              <w:t>Повідайко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879F360" w14:textId="77777777" w:rsidR="000F4411" w:rsidRPr="004765F7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765F7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6435274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4A16B48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140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F9D9760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42564521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BC51F36" w14:textId="74F95829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4B0C4C" w14:textId="77777777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50056, Дніпропетровська область, м.Кривий Ріг, вул.Соборності, буд.29а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23837E" w14:textId="36AEA200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676224355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3786857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D47BD48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1539F" w14:paraId="33A6D47D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631C55C" w14:textId="77777777" w:rsidR="000F4411" w:rsidRPr="0061539F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61539F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141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E6D3516" w14:textId="77777777" w:rsidR="000F4411" w:rsidRPr="0061539F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61539F">
              <w:rPr>
                <w:rFonts w:ascii="Bookman Old Style" w:hAnsi="Bookman Old Style"/>
                <w:sz w:val="16"/>
                <w:szCs w:val="16"/>
                <w:lang w:eastAsia="ru-RU"/>
              </w:rPr>
              <w:t>42564537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4DADC2B" w14:textId="77777777" w:rsidR="000F4411" w:rsidRPr="0061539F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5E9A5E96" w14:textId="634D0888" w:rsidR="0061539F" w:rsidRPr="0061539F" w:rsidRDefault="0061539F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61539F"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38 від 29.05.2019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2B9946" w14:textId="2CD424FF" w:rsidR="000F4411" w:rsidRPr="0061539F" w:rsidRDefault="00693D4F" w:rsidP="00693D4F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61539F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43000</w:t>
            </w:r>
            <w:r w:rsidR="000F4411" w:rsidRPr="0061539F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, </w:t>
            </w:r>
            <w:r w:rsidRPr="0061539F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Волинська </w:t>
            </w:r>
            <w:r w:rsidR="000F4411" w:rsidRPr="0061539F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область, м.</w:t>
            </w:r>
            <w:r w:rsidRPr="0061539F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Луцьк, пр. Молоді, буд. 19Б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A40B24" w14:textId="19CA184D" w:rsidR="000F4411" w:rsidRPr="0061539F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61539F">
              <w:rPr>
                <w:rFonts w:ascii="Bookman Old Style" w:hAnsi="Bookman Old Style" w:cs="Calibri"/>
                <w:color w:val="000000"/>
                <w:shd w:val="clear" w:color="auto" w:fill="FFFFFF"/>
              </w:rPr>
              <w:t>0676224387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4C2F75" w14:textId="6158BC64" w:rsidR="000F4411" w:rsidRPr="0061539F" w:rsidRDefault="00693D4F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61539F">
              <w:rPr>
                <w:rStyle w:val="a8"/>
                <w:rFonts w:ascii="Bookman Old Style" w:hAnsi="Bookman Old Style"/>
              </w:rPr>
              <w:t xml:space="preserve">Повідайко Юрій Петрович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C56B00" w14:textId="77777777" w:rsidR="000F4411" w:rsidRPr="0061539F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61539F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7F80A71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232920F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142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91A0A57" w14:textId="75B69A18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42564542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70B6A9F" w14:textId="5B9218A9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062663" w14:textId="34446B86" w:rsidR="000F4411" w:rsidRPr="000F4411" w:rsidRDefault="000F4411" w:rsidP="00907C5D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50001, Дніпропетровська область, м.Кривий Ріг, вул.Володимира Великого, буд.18, </w:t>
            </w:r>
            <w:r w:rsidR="00907C5D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прим.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9а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FB6886" w14:textId="49569620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0676168470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1E5BE3C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BFF0AC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73656C05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597D8F5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143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D6AE52E" w14:textId="6506B40E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42564558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8E6D5B2" w14:textId="0EC8FEA3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A11283" w14:textId="69332CDB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49000, Дніпропетровська область, м.Дніпро, вул.Глінки, буд.1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500761" w14:textId="1CB79186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0676168476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937DB45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E3C766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F4411" w:rsidRPr="00664D0C" w14:paraId="1F30489A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4EDDF19" w14:textId="77777777" w:rsidR="000F4411" w:rsidRPr="000F4411" w:rsidRDefault="000F4411" w:rsidP="000F4411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144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4948F7D" w14:textId="2DF95C70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42564563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25153E0" w14:textId="4FDD74A0" w:rsidR="000F4411" w:rsidRPr="000F4411" w:rsidRDefault="000F4411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21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Pr="000F4411"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19.10.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0B8B53" w14:textId="3E545B02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49108, Дніпропетровська область, м.Дніпро, вул.Янтарна, буд.75м/1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ECA58C" w14:textId="6EA0014E" w:rsidR="000F4411" w:rsidRPr="000F4411" w:rsidRDefault="000F4411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 w:rsidRPr="000F4411">
              <w:rPr>
                <w:rFonts w:ascii="Bookman Old Style" w:hAnsi="Bookman Old Style" w:cs="Calibri"/>
                <w:color w:val="000000"/>
                <w:shd w:val="clear" w:color="auto" w:fill="FFFFFF"/>
              </w:rPr>
              <w:t>676168478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97E71D" w14:textId="77777777" w:rsidR="000F4411" w:rsidRPr="000F4411" w:rsidRDefault="000F4411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 w:rsidRPr="000F4411"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18A3C19" w14:textId="77777777" w:rsidR="000F4411" w:rsidRPr="000F4411" w:rsidRDefault="000F4411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5A4D6A" w:rsidRPr="00664D0C" w14:paraId="5817AEB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5A15D11" w14:textId="4212A6A8" w:rsidR="005A4D6A" w:rsidRPr="000F4411" w:rsidRDefault="005A4D6A" w:rsidP="005A4D6A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</w:t>
            </w:r>
            <w:r w:rsidRPr="005A4D6A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A7C3649" w14:textId="5F3670E6" w:rsidR="005A4D6A" w:rsidRPr="008F1DF4" w:rsidRDefault="008F1DF4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42629520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A3B5194" w14:textId="79B218C7" w:rsidR="005A4D6A" w:rsidRPr="000F4411" w:rsidRDefault="00304212" w:rsidP="00304212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22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15.11.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B58A69" w14:textId="114FCFB5" w:rsidR="005A4D6A" w:rsidRPr="008F1DF4" w:rsidRDefault="008F1DF4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73009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, Херсонська область, м.Херсон, вул.Маяковського, буд.4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8BAA59" w14:textId="691AF8CA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>
              <w:rPr>
                <w:rFonts w:cs="Calibri"/>
                <w:color w:val="000000"/>
                <w:shd w:val="clear" w:color="auto" w:fill="FFFFFF"/>
              </w:rPr>
              <w:t xml:space="preserve"> 676168481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C12E7C1" w14:textId="1DA37413" w:rsidR="005A4D6A" w:rsidRPr="000F4411" w:rsidRDefault="00304212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Морозов Владислав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C51C5A2" w14:textId="7903F115" w:rsidR="005A4D6A" w:rsidRPr="000F4411" w:rsidRDefault="008F1DF4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5A4D6A" w:rsidRPr="00664D0C" w14:paraId="5CD4A2B6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59CBE26" w14:textId="587D54E3" w:rsidR="005A4D6A" w:rsidRPr="000F4411" w:rsidRDefault="008F1DF4" w:rsidP="008F1DF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6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9377B04" w14:textId="522CE982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42629536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0771FAC" w14:textId="266542D2" w:rsidR="005A4D6A" w:rsidRPr="000F4411" w:rsidRDefault="00304212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22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15.11.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06CD73" w14:textId="5ABCA6AB" w:rsidR="005A4D6A" w:rsidRPr="000F4411" w:rsidRDefault="008F1DF4" w:rsidP="008F1DF4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72312, Запорізька область, місто Мелітополь, вул.Університетська, буд.3а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045E96" w14:textId="05076813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>
              <w:rPr>
                <w:rFonts w:cs="Calibri"/>
                <w:color w:val="000000"/>
                <w:shd w:val="clear" w:color="auto" w:fill="FFFFFF"/>
              </w:rPr>
              <w:t xml:space="preserve"> 676168532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AD87F7" w14:textId="2B6B7081" w:rsidR="005A4D6A" w:rsidRPr="000F4411" w:rsidRDefault="00304212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F460904" w14:textId="2744B5FB" w:rsidR="005A4D6A" w:rsidRPr="000F4411" w:rsidRDefault="008F1DF4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5A4D6A" w:rsidRPr="00664D0C" w14:paraId="39698B1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9E3F4D4" w14:textId="1774ABAC" w:rsidR="005A4D6A" w:rsidRPr="000F4411" w:rsidRDefault="008F1DF4" w:rsidP="008F1DF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9343D15" w14:textId="57E301AB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42629541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BDD6A08" w14:textId="77777777" w:rsidR="00691E1B" w:rsidRDefault="00691E1B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64184730" w14:textId="4F5786DB" w:rsidR="005A4D6A" w:rsidRPr="000F4411" w:rsidRDefault="00304212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22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15.11.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6FE052" w14:textId="5AE488CE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54000, Миколаївська область, місто Миколаїв, проспект Богоявленський (Жовтневий),буд.35а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FD6222" w14:textId="2730D776" w:rsidR="005A4D6A" w:rsidRPr="000F4411" w:rsidRDefault="00304212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>
              <w:rPr>
                <w:rFonts w:cs="Calibri"/>
                <w:color w:val="000000"/>
                <w:shd w:val="clear" w:color="auto" w:fill="FFFFFF"/>
              </w:rPr>
              <w:t>676121076.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BAAA2F8" w14:textId="6A06ACE3" w:rsidR="005A4D6A" w:rsidRPr="000F4411" w:rsidRDefault="00304212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Морозов Владислав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C3ADE28" w14:textId="120621B2" w:rsidR="005A4D6A" w:rsidRPr="000F4411" w:rsidRDefault="008F1DF4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5A4D6A" w:rsidRPr="00664D0C" w14:paraId="60C5705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9BAFFCE" w14:textId="65EE1E7C" w:rsidR="005A4D6A" w:rsidRPr="000F4411" w:rsidRDefault="008F1DF4" w:rsidP="008F1DF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8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05F439E3" w14:textId="7217A57B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42629557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3C9DFB0" w14:textId="77777777" w:rsidR="00691E1B" w:rsidRDefault="00691E1B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055D67D9" w14:textId="28399305" w:rsidR="005A4D6A" w:rsidRPr="000F4411" w:rsidRDefault="00304212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22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15.11.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65B404" w14:textId="2C8CCDAC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65000, Одеська область, м.Одеса, проспект Академіка Глушка, буд.14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B7E288" w14:textId="7B212D79" w:rsidR="005A4D6A" w:rsidRPr="000F4411" w:rsidRDefault="00304212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>
              <w:rPr>
                <w:rFonts w:cs="Calibri"/>
                <w:color w:val="000000"/>
                <w:shd w:val="clear" w:color="auto" w:fill="FFFFFF"/>
              </w:rPr>
              <w:t>676121369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7A5699" w14:textId="1D236E89" w:rsidR="005A4D6A" w:rsidRPr="000F4411" w:rsidRDefault="00304212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Морозов Владислав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58E13C" w14:textId="10477665" w:rsidR="005A4D6A" w:rsidRPr="000F4411" w:rsidRDefault="008F1DF4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5A4D6A" w:rsidRPr="00664D0C" w14:paraId="327864C4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E8EBBCC" w14:textId="4ECCB067" w:rsidR="005A4D6A" w:rsidRPr="000F4411" w:rsidRDefault="008F1DF4" w:rsidP="008F1DF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ВІДОКРЕМЛЕНИЙ ПІДРОЗДІЛ № 14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9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4C7411A" w14:textId="6279D3BE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42629562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E42DE3F" w14:textId="77777777" w:rsidR="00101D4C" w:rsidRDefault="00101D4C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3B193A91" w14:textId="766510CF" w:rsidR="005A4D6A" w:rsidRPr="000F4411" w:rsidRDefault="00304212" w:rsidP="000F441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22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15.11.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E8A863" w14:textId="0CF79588" w:rsidR="005A4D6A" w:rsidRPr="000F4411" w:rsidRDefault="008F1DF4" w:rsidP="000F441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02121, м.Київ, вул.Декабристів, буд.12а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90C464" w14:textId="2CC82063" w:rsidR="005A4D6A" w:rsidRPr="000F4411" w:rsidRDefault="00304212" w:rsidP="000F4411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  <w:t>0</w:t>
            </w:r>
            <w:r>
              <w:rPr>
                <w:rFonts w:cs="Calibri"/>
                <w:color w:val="000000"/>
                <w:shd w:val="clear" w:color="auto" w:fill="FFFFFF"/>
              </w:rPr>
              <w:t>676121751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F2BD4B6" w14:textId="77777777" w:rsidR="00101D4C" w:rsidRDefault="00101D4C" w:rsidP="000F4411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7DCB15C7" w14:textId="0654D2E8" w:rsidR="005A4D6A" w:rsidRPr="000F4411" w:rsidRDefault="00E23C54" w:rsidP="000F4411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Дані</w:t>
            </w:r>
            <w:r w:rsidR="00304212">
              <w:rPr>
                <w:rStyle w:val="a8"/>
                <w:rFonts w:ascii="Bookman Old Style" w:hAnsi="Bookman Old Style"/>
              </w:rPr>
              <w:t>лов Вячеслав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2908E9B" w14:textId="77777777" w:rsidR="00101D4C" w:rsidRDefault="00101D4C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14:paraId="730F713F" w14:textId="4F8C406E" w:rsidR="005A4D6A" w:rsidRPr="000F4411" w:rsidRDefault="008F1DF4" w:rsidP="000F4411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101D4C" w:rsidRPr="00664D0C" w14:paraId="0203DA5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7AD3F6A" w14:textId="04CE0430" w:rsidR="00101D4C" w:rsidRPr="000F4411" w:rsidRDefault="00101D4C" w:rsidP="00101D4C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 w:rsidRPr="00101D4C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150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C669F7F" w14:textId="2310B94D" w:rsidR="00101D4C" w:rsidRPr="00101D4C" w:rsidRDefault="00101D4C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426</w:t>
            </w: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77836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801AABF" w14:textId="77777777" w:rsidR="00101D4C" w:rsidRDefault="00101D4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3F6E50D3" w14:textId="77777777" w:rsidR="00101D4C" w:rsidRDefault="00101D4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0300328A" w14:textId="635B2007" w:rsidR="00101D4C" w:rsidRPr="000F4411" w:rsidRDefault="00101D4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23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06.12.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9F80BF" w14:textId="5546256D" w:rsidR="00101D4C" w:rsidRPr="00101D4C" w:rsidRDefault="00101D4C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101D4C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72300, Запорізька о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б</w:t>
            </w:r>
            <w:r w:rsidRPr="00101D4C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л., м. Мелітополь,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бульвар 30-річчя Перемоги, буд. 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1AE419" w14:textId="7B9377AC" w:rsidR="00101D4C" w:rsidRPr="000F4411" w:rsidRDefault="00101D4C" w:rsidP="00101D4C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0676121992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DAD7338" w14:textId="77777777" w:rsidR="00101D4C" w:rsidRDefault="00101D4C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2229E08C" w14:textId="3754066F" w:rsidR="00101D4C" w:rsidRPr="000F4411" w:rsidRDefault="00101D4C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B980CFD" w14:textId="77777777" w:rsidR="00101D4C" w:rsidRDefault="00101D4C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14:paraId="53370D3E" w14:textId="77777777" w:rsidR="00101D4C" w:rsidRPr="000F4411" w:rsidRDefault="00101D4C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101D4C" w:rsidRPr="00664D0C" w14:paraId="61DB024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D879230" w14:textId="5942BAF7" w:rsidR="00101D4C" w:rsidRPr="000F4411" w:rsidRDefault="00101D4C" w:rsidP="00101D4C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151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5000850" w14:textId="7DC23F5A" w:rsidR="00101D4C" w:rsidRPr="000F4411" w:rsidRDefault="00101D4C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42677841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D4BCCD7" w14:textId="77777777" w:rsidR="00101D4C" w:rsidRDefault="00101D4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0A31213D" w14:textId="77777777" w:rsidR="00101D4C" w:rsidRDefault="00101D4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4FFE1D89" w14:textId="2B0B9C64" w:rsidR="00101D4C" w:rsidRPr="000F4411" w:rsidRDefault="00101D4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23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06.12.</w:t>
            </w:r>
            <w:r w:rsidRPr="000F4411">
              <w:rPr>
                <w:rFonts w:ascii="Bookman Old Style" w:hAnsi="Bookman Old Style"/>
                <w:sz w:val="16"/>
                <w:szCs w:val="16"/>
                <w:lang w:eastAsia="ru-RU"/>
              </w:rPr>
              <w:t>2018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BFEAE8" w14:textId="76D57430" w:rsidR="00101D4C" w:rsidRPr="000F4411" w:rsidRDefault="00101D4C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39600, Полтавська обл., м. Кременчук, вул. О. Халаменюка, буд. 14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A3B3D3" w14:textId="167962D4" w:rsidR="00101D4C" w:rsidRPr="000F4411" w:rsidRDefault="00101D4C" w:rsidP="00101D4C">
            <w:pPr>
              <w:pStyle w:val="a5"/>
              <w:jc w:val="center"/>
              <w:rPr>
                <w:rFonts w:ascii="Bookman Old Style" w:hAnsi="Bookman Old Style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0676122061 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E3694EB" w14:textId="77777777" w:rsidR="00101D4C" w:rsidRDefault="00101D4C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6EFBF188" w14:textId="107A0C41" w:rsidR="00101D4C" w:rsidRPr="00101D4C" w:rsidRDefault="00101D4C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Чернявський Сергій </w:t>
            </w:r>
            <w:r>
              <w:rPr>
                <w:rStyle w:val="a8"/>
                <w:rFonts w:ascii="Bookman Old Style" w:hAnsi="Bookman Old Style"/>
                <w:lang w:val="en-US"/>
              </w:rPr>
              <w:t>Олександрович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26DD967" w14:textId="77777777" w:rsidR="00101D4C" w:rsidRDefault="00101D4C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14:paraId="5B3A2CF1" w14:textId="77777777" w:rsidR="00101D4C" w:rsidRPr="000F4411" w:rsidRDefault="00101D4C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171E54" w:rsidRPr="00664D0C" w14:paraId="11DDF66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C37E2FF" w14:textId="7D53AF93" w:rsidR="00171E54" w:rsidRPr="000F4411" w:rsidRDefault="00171E54" w:rsidP="00101D4C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152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70BFFEB" w14:textId="5D99A1C2" w:rsidR="00171E54" w:rsidRPr="009048EF" w:rsidRDefault="009048EF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42753136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DF23157" w14:textId="77777777" w:rsidR="00171E54" w:rsidRDefault="00171E5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1265A574" w14:textId="0444D5A8" w:rsidR="00171E54" w:rsidRDefault="00171E5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24 від 14.01.2019 року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8906C4" w14:textId="3EC568C6" w:rsidR="00171E54" w:rsidRDefault="00171E54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54037, Миколаївська обл., м. Миколаїв, </w:t>
            </w:r>
            <w:r w:rsidR="00833AF9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вул. Озерна, буд. 11/11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D56CD1" w14:textId="49AB3DA3" w:rsidR="00171E54" w:rsidRDefault="00833AF9" w:rsidP="00101D4C">
            <w:pPr>
              <w:pStyle w:val="a5"/>
              <w:jc w:val="center"/>
              <w:rPr>
                <w:color w:val="000000"/>
                <w:shd w:val="clear" w:color="auto" w:fill="FFFFFF"/>
              </w:rPr>
            </w:pPr>
            <w:r>
              <w:rPr>
                <w:rFonts w:cs="Calibri"/>
                <w:color w:val="000000"/>
                <w:shd w:val="clear" w:color="auto" w:fill="FFFFFF"/>
              </w:rPr>
              <w:t>0676122399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6F65DB0" w14:textId="77777777" w:rsidR="00171E54" w:rsidRDefault="00171E54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2DBC38B6" w14:textId="2D5D6C99" w:rsidR="00833AF9" w:rsidRDefault="00833AF9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Морозов Владислав Володимирович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D3B282" w14:textId="77777777" w:rsidR="00171E54" w:rsidRDefault="00171E54" w:rsidP="00833AF9">
            <w:pPr>
              <w:rPr>
                <w:rFonts w:ascii="Bookman Old Style" w:hAnsi="Bookman Old Style"/>
                <w:sz w:val="18"/>
                <w:szCs w:val="18"/>
              </w:rPr>
            </w:pPr>
          </w:p>
          <w:p w14:paraId="28D86D18" w14:textId="3F7407FB" w:rsidR="00833AF9" w:rsidRDefault="00833AF9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171E54" w:rsidRPr="00664D0C" w14:paraId="3BD5AAA8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3D28E60" w14:textId="7A10A5DF" w:rsidR="00171E54" w:rsidRPr="000F4411" w:rsidRDefault="00171E54" w:rsidP="00171E5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153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FACA36F" w14:textId="747A363D" w:rsidR="00171E54" w:rsidRPr="009048EF" w:rsidRDefault="009048EF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42753141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99ED192" w14:textId="77777777" w:rsidR="00171E54" w:rsidRDefault="00171E5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5D06B9C1" w14:textId="3CDABF55" w:rsidR="00171E54" w:rsidRDefault="00171E5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24 від 14.01.2019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11188C" w14:textId="10DCACE7" w:rsidR="00171E54" w:rsidRDefault="00833AF9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72312, Запорізька обл., м. Мелітополь, вул. Кірова, буд. 48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E7A13B" w14:textId="63BD1074" w:rsidR="00171E54" w:rsidRDefault="00833AF9" w:rsidP="00101D4C">
            <w:pPr>
              <w:pStyle w:val="a5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</w:t>
            </w:r>
            <w:r>
              <w:rPr>
                <w:rFonts w:cs="Calibri"/>
                <w:color w:val="000000"/>
                <w:shd w:val="clear" w:color="auto" w:fill="FFFFFF"/>
              </w:rPr>
              <w:t>676122204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C7A99E8" w14:textId="77777777" w:rsidR="00171E54" w:rsidRDefault="00171E54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29211D44" w14:textId="765E4FA3" w:rsidR="00833AF9" w:rsidRDefault="00833AF9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A19736" w14:textId="77777777" w:rsidR="00171E54" w:rsidRDefault="00171E54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14:paraId="766C8275" w14:textId="4232C710" w:rsidR="00833AF9" w:rsidRDefault="00833AF9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171E54" w:rsidRPr="00664D0C" w14:paraId="1794A5B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1532501" w14:textId="1451EC6E" w:rsidR="00171E54" w:rsidRPr="000F4411" w:rsidRDefault="00171E54" w:rsidP="00101D4C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154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DBF460B" w14:textId="0FE37BE9" w:rsidR="00171E54" w:rsidRPr="009048EF" w:rsidRDefault="009048EF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42753157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C5B5A76" w14:textId="77777777" w:rsidR="00171E54" w:rsidRDefault="00171E5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6DEEF40D" w14:textId="0569F151" w:rsidR="00171E54" w:rsidRDefault="00171E5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24 від 14.01.2019 року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1591AF" w14:textId="58C3465D" w:rsidR="00171E54" w:rsidRDefault="00833AF9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61172, Харківська обл., </w:t>
            </w:r>
            <w:r w:rsidR="00972BC0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м. Харків, вул. Грицевця, буд. 3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829CE5" w14:textId="52674876" w:rsidR="00171E54" w:rsidRDefault="00833AF9" w:rsidP="00101D4C">
            <w:pPr>
              <w:pStyle w:val="a5"/>
              <w:jc w:val="center"/>
              <w:rPr>
                <w:color w:val="000000"/>
                <w:shd w:val="clear" w:color="auto" w:fill="FFFFFF"/>
              </w:rPr>
            </w:pPr>
            <w:r>
              <w:rPr>
                <w:rFonts w:cs="Calibri"/>
                <w:color w:val="000000"/>
                <w:shd w:val="clear" w:color="auto" w:fill="FFFFFF"/>
              </w:rPr>
              <w:t> 0676122151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C0B9F8E" w14:textId="77777777" w:rsidR="00171E54" w:rsidRDefault="00171E54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46C9F17B" w14:textId="3AABE37B" w:rsidR="00833AF9" w:rsidRDefault="00833AF9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Гончарук Христина Михайлівна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126AD9D" w14:textId="77777777" w:rsidR="00171E54" w:rsidRDefault="00171E54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14:paraId="4C41E901" w14:textId="63DF1349" w:rsidR="00833AF9" w:rsidRDefault="00833AF9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972BC0" w:rsidRPr="00664D0C" w14:paraId="02AE7AE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C839414" w14:textId="21C76195" w:rsidR="00972BC0" w:rsidRPr="000F4411" w:rsidRDefault="00972BC0" w:rsidP="00101D4C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155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ED473E4" w14:textId="4BF40485" w:rsidR="00972BC0" w:rsidRPr="00F86FC5" w:rsidRDefault="00F86FC5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42772049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2ECD6B6" w14:textId="77777777" w:rsidR="00972BC0" w:rsidRDefault="00972BC0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4B788355" w14:textId="77777777" w:rsidR="00F86FC5" w:rsidRDefault="00F86FC5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val="ru-RU" w:eastAsia="ru-RU"/>
              </w:rPr>
            </w:pPr>
          </w:p>
          <w:p w14:paraId="376EED9C" w14:textId="01DE6294" w:rsidR="00F86FC5" w:rsidRPr="00F86FC5" w:rsidRDefault="00F86FC5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val="ru-RU"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Протокол № 25 від 23.01.2019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9E5636" w14:textId="5F3786BE" w:rsidR="00972BC0" w:rsidRDefault="00972BC0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02140, м. Київ, пр. Григоренка, буд. 32Д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5E159C" w14:textId="40A9EB1E" w:rsidR="00972BC0" w:rsidRDefault="00972BC0" w:rsidP="00101D4C">
            <w:pPr>
              <w:pStyle w:val="a5"/>
              <w:jc w:val="center"/>
              <w:rPr>
                <w:rFonts w:cs="Calibri"/>
                <w:color w:val="000000"/>
                <w:shd w:val="clear" w:color="auto" w:fill="FFFFFF"/>
              </w:rPr>
            </w:pPr>
            <w:r>
              <w:rPr>
                <w:rFonts w:cs="Calibri"/>
                <w:color w:val="000000"/>
                <w:shd w:val="clear" w:color="auto" w:fill="FFFFFF"/>
              </w:rPr>
              <w:t>067</w:t>
            </w:r>
            <w:r w:rsidRPr="00972BC0">
              <w:rPr>
                <w:rFonts w:cs="Calibri"/>
                <w:color w:val="000000"/>
                <w:shd w:val="clear" w:color="auto" w:fill="FFFFFF"/>
              </w:rPr>
              <w:t>6122428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2CA442D" w14:textId="77777777" w:rsidR="00972BC0" w:rsidRDefault="00972BC0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326FB9CB" w14:textId="0F761A30" w:rsidR="00972BC0" w:rsidRDefault="00972BC0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Шепета Олег Олексійович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9362B7" w14:textId="77777777" w:rsidR="00AC64C7" w:rsidRDefault="00AC64C7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14:paraId="03377C76" w14:textId="6B728CE0" w:rsidR="00972BC0" w:rsidRDefault="00972BC0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972BC0" w:rsidRPr="00664D0C" w14:paraId="0436C48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1D1B48E" w14:textId="5F4ECF0A" w:rsidR="00972BC0" w:rsidRPr="000F4411" w:rsidRDefault="00972BC0" w:rsidP="00972BC0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156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C3059EF" w14:textId="77777777" w:rsidR="00972BC0" w:rsidRDefault="00972BC0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</w:p>
          <w:p w14:paraId="7508863F" w14:textId="1AC8A27C" w:rsidR="00F86FC5" w:rsidRPr="00F86FC5" w:rsidRDefault="00F86FC5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42772054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852B69A" w14:textId="77777777" w:rsidR="00972BC0" w:rsidRDefault="00972BC0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631316D8" w14:textId="3833FD8C" w:rsidR="00F86FC5" w:rsidRPr="00972BC0" w:rsidRDefault="00F86FC5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Протокол № 25 від 23.01.2019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605553" w14:textId="0FAA8030" w:rsidR="00972BC0" w:rsidRDefault="00972BC0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02121, м. Київ, вул. Декабристів, буд. 2А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B650D6" w14:textId="68C2F7E1" w:rsidR="00972BC0" w:rsidRDefault="00972BC0" w:rsidP="00101D4C">
            <w:pPr>
              <w:pStyle w:val="a5"/>
              <w:jc w:val="center"/>
              <w:rPr>
                <w:rFonts w:cs="Calibri"/>
                <w:color w:val="000000"/>
                <w:shd w:val="clear" w:color="auto" w:fill="FFFFFF"/>
              </w:rPr>
            </w:pPr>
            <w:r>
              <w:rPr>
                <w:rFonts w:cs="Calibri"/>
                <w:color w:val="000000"/>
                <w:shd w:val="clear" w:color="auto" w:fill="FFFFFF"/>
              </w:rPr>
              <w:t>067</w:t>
            </w:r>
            <w:r w:rsidRPr="00972BC0">
              <w:rPr>
                <w:rFonts w:cs="Calibri"/>
                <w:color w:val="000000"/>
                <w:shd w:val="clear" w:color="auto" w:fill="FFFFFF"/>
              </w:rPr>
              <w:t>6122617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1F6A4F" w14:textId="77777777" w:rsidR="00972BC0" w:rsidRDefault="00972BC0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6D47C2A2" w14:textId="17DD5F3B" w:rsidR="00972BC0" w:rsidRDefault="00972BC0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Шепета Олег Олексійович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0B9FAD" w14:textId="77777777" w:rsidR="00AC64C7" w:rsidRDefault="00AC64C7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  <w:p w14:paraId="7502B716" w14:textId="453ECB57" w:rsidR="00972BC0" w:rsidRDefault="00972BC0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10414" w:rsidRPr="00664D0C" w14:paraId="6EA870C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3BFCA36" w14:textId="2BB257AD" w:rsidR="00010414" w:rsidRPr="000F4411" w:rsidRDefault="00010414" w:rsidP="0001041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157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FBD52B5" w14:textId="6F8362BD" w:rsidR="00010414" w:rsidRDefault="00010414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42823365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994030D" w14:textId="77777777" w:rsidR="00010414" w:rsidRDefault="0001041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2D1AC278" w14:textId="364E7DC7" w:rsidR="004317A3" w:rsidRDefault="004317A3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27 від 14.02.2019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A351D4" w14:textId="166A4EDB" w:rsidR="00010414" w:rsidRDefault="00010414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73028, Херсонська обл., м. Херсон, вул. Університетська (40 років Жовтня), буд. 157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8722DB" w14:textId="6D3C5A46" w:rsidR="00010414" w:rsidRDefault="00010414" w:rsidP="00101D4C">
            <w:pPr>
              <w:pStyle w:val="a5"/>
              <w:jc w:val="center"/>
              <w:rPr>
                <w:rFonts w:cs="Calibri"/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</w:t>
            </w:r>
            <w:r>
              <w:rPr>
                <w:rFonts w:cs="Calibri"/>
                <w:color w:val="000000"/>
                <w:shd w:val="clear" w:color="auto" w:fill="FFFFFF"/>
              </w:rPr>
              <w:t>676122811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68A759B" w14:textId="77777777" w:rsidR="00010414" w:rsidRDefault="00010414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45511AAD" w14:textId="55A4605B" w:rsidR="00010414" w:rsidRDefault="004317A3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Морозов Владислав Володимирович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794712" w14:textId="36B37AF8" w:rsidR="00010414" w:rsidRDefault="00010414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10414" w:rsidRPr="00664D0C" w14:paraId="2B00F31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0C1EE52" w14:textId="093EC167" w:rsidR="00010414" w:rsidRPr="000F4411" w:rsidRDefault="00010414" w:rsidP="0001041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158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AE0C05D" w14:textId="17F31ABC" w:rsidR="00010414" w:rsidRDefault="004317A3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42823370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10F5389" w14:textId="77777777" w:rsidR="00010414" w:rsidRDefault="0001041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7B40A44C" w14:textId="6404628B" w:rsidR="004317A3" w:rsidRDefault="004317A3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27 від 14.02.2019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EBE2C1" w14:textId="7D16EC6E" w:rsidR="00010414" w:rsidRDefault="004317A3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50084, Дніпропетровська обл., м. Кривий Ріг, пр. 200-річчя Кривого Рогу, буд. 7В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66FCB9" w14:textId="53C72067" w:rsidR="00010414" w:rsidRDefault="00010414" w:rsidP="00101D4C">
            <w:pPr>
              <w:pStyle w:val="a5"/>
              <w:jc w:val="center"/>
              <w:rPr>
                <w:rFonts w:cs="Calibri"/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 0</w:t>
            </w:r>
            <w:r>
              <w:rPr>
                <w:rFonts w:cs="Calibri"/>
                <w:color w:val="000000"/>
                <w:shd w:val="clear" w:color="auto" w:fill="FFFFFF"/>
              </w:rPr>
              <w:t>676122856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D4475F" w14:textId="77777777" w:rsidR="00010414" w:rsidRDefault="00010414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2EFA33BA" w14:textId="0F0C318B" w:rsidR="004317A3" w:rsidRDefault="004317A3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Лапков Віталій Камільвоич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9F3D56" w14:textId="1E8156C2" w:rsidR="00010414" w:rsidRDefault="00010414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10414" w:rsidRPr="00664D0C" w14:paraId="41507B53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32E6074" w14:textId="2C478D4B" w:rsidR="00010414" w:rsidRPr="000F4411" w:rsidRDefault="00010414" w:rsidP="0001041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159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5371FA7" w14:textId="1591539A" w:rsidR="00010414" w:rsidRDefault="004317A3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42823386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AE8DAE6" w14:textId="77777777" w:rsidR="00010414" w:rsidRDefault="0001041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1EC61785" w14:textId="32229FA5" w:rsidR="004317A3" w:rsidRDefault="004317A3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27 від 14.02.2019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811898" w14:textId="0B5E578F" w:rsidR="00010414" w:rsidRDefault="004317A3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43026, Волинська обл., м. Луцьк, пр. Соборності, буд. 26А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993970" w14:textId="1A71B519" w:rsidR="00010414" w:rsidRPr="00010414" w:rsidRDefault="00010414" w:rsidP="00010414">
            <w:pPr>
              <w:jc w:val="center"/>
            </w:pPr>
            <w:r w:rsidRPr="00010414">
              <w:t>0676122957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6097881" w14:textId="77777777" w:rsidR="00010414" w:rsidRDefault="00010414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083D5CB3" w14:textId="76DF7AE0" w:rsidR="004317A3" w:rsidRDefault="004317A3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Повідайко Юрій Петрович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519FECB" w14:textId="62EA2212" w:rsidR="00010414" w:rsidRDefault="00010414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10414" w:rsidRPr="00664D0C" w14:paraId="60A98C6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1E053A3" w14:textId="5C7DAE2B" w:rsidR="00010414" w:rsidRPr="000F4411" w:rsidRDefault="00010414" w:rsidP="0001041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160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5F539C2" w14:textId="448FF8D4" w:rsidR="00010414" w:rsidRDefault="004317A3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42823391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B21D12B" w14:textId="77777777" w:rsidR="004317A3" w:rsidRDefault="004317A3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7BB57B07" w14:textId="14FC38F5" w:rsidR="00010414" w:rsidRDefault="004317A3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27 від 14.02.2019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3DAB2F" w14:textId="09915D91" w:rsidR="00010414" w:rsidRDefault="004317A3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53408, Дніпропетровська обл., м. Марганець, вул. Лермонтова, буд. 27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DD1CCA" w14:textId="110E803B" w:rsidR="00010414" w:rsidRPr="00010414" w:rsidRDefault="00010414" w:rsidP="00010414">
            <w:pPr>
              <w:jc w:val="center"/>
            </w:pPr>
            <w:r w:rsidRPr="00010414">
              <w:t>0676123266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8524042" w14:textId="77777777" w:rsidR="00010414" w:rsidRDefault="00010414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11A64ED2" w14:textId="2404B9C5" w:rsidR="004317A3" w:rsidRDefault="004317A3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Лапков Віталій Камільович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42A952C" w14:textId="4B2A0553" w:rsidR="00010414" w:rsidRDefault="00010414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010414" w:rsidRPr="00664D0C" w14:paraId="18ACE88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4F4BE9B" w14:textId="387E26BD" w:rsidR="00010414" w:rsidRPr="000F4411" w:rsidRDefault="00010414" w:rsidP="0001041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161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C4132A6" w14:textId="69E59B40" w:rsidR="00010414" w:rsidRDefault="004317A3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42823407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E992105" w14:textId="77777777" w:rsidR="00010414" w:rsidRDefault="0001041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7C40EB2F" w14:textId="239487BF" w:rsidR="004317A3" w:rsidRDefault="004317A3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27 від 14.02.2019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8B64F4" w14:textId="5494CDE0" w:rsidR="00010414" w:rsidRDefault="004317A3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25002, Кіровоградська обл., м. Кропивницький, вул. Вокзальна, буд. 24Є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ACE0A6" w14:textId="32E22F7B" w:rsidR="00010414" w:rsidRPr="00010414" w:rsidRDefault="00010414" w:rsidP="00010414">
            <w:pPr>
              <w:jc w:val="center"/>
            </w:pPr>
            <w:r w:rsidRPr="00010414">
              <w:t>0676123506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7049804" w14:textId="77777777" w:rsidR="00010414" w:rsidRDefault="00010414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72330B61" w14:textId="5D394FA1" w:rsidR="004317A3" w:rsidRDefault="004317A3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Шепета Олег Олексійович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B488898" w14:textId="261B1380" w:rsidR="00010414" w:rsidRDefault="00010414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784684" w:rsidRPr="00664D0C" w14:paraId="027326AF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49A5960" w14:textId="0FF7A291" w:rsidR="00784684" w:rsidRPr="000F4411" w:rsidRDefault="00784684" w:rsidP="0001041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162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0638BA5" w14:textId="44AD6DA3" w:rsidR="00784684" w:rsidRDefault="00784684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42850095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E3C15B4" w14:textId="77777777" w:rsidR="00784684" w:rsidRDefault="0078468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15F115A1" w14:textId="5F8CA7E0" w:rsidR="00784684" w:rsidRDefault="0078468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29 від 26.02.2019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D78F6A" w14:textId="7FE5BBF4" w:rsidR="00784684" w:rsidRDefault="00784684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69002, Запорізька обл., м. Запоріжжя, вул. Запорізька, буд. 10Б, прим. 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A5ABC0" w14:textId="4F31FA7F" w:rsidR="00784684" w:rsidRPr="00EC6A11" w:rsidRDefault="00EC6A11" w:rsidP="00010414">
            <w:pPr>
              <w:jc w:val="center"/>
            </w:pPr>
            <w:r w:rsidRPr="00EC6A11">
              <w:rPr>
                <w:rFonts w:cs="Calibri"/>
                <w:bCs/>
                <w:color w:val="000000"/>
                <w:shd w:val="clear" w:color="auto" w:fill="FFFFFF"/>
              </w:rPr>
              <w:t>0676126393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29DDD5D" w14:textId="77777777" w:rsidR="00784684" w:rsidRDefault="00784684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72BAC135" w14:textId="6C92B68D" w:rsidR="00784684" w:rsidRDefault="00784684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Веселянський Ігор Дмитрович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1931401" w14:textId="21E5D1D2" w:rsidR="00784684" w:rsidRPr="000F4411" w:rsidRDefault="00784684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784684" w:rsidRPr="00664D0C" w14:paraId="1D4BFB47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EA10D28" w14:textId="2A244442" w:rsidR="00784684" w:rsidRPr="000F4411" w:rsidRDefault="00784684" w:rsidP="0001041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163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382B723" w14:textId="5B70C990" w:rsidR="00784684" w:rsidRDefault="00784684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42850100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37D6386" w14:textId="77777777" w:rsidR="00784684" w:rsidRDefault="0078468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38B87A14" w14:textId="1C5FDC61" w:rsidR="00784684" w:rsidRDefault="00784684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29 від 26.02.2019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302C3B" w14:textId="00683F9D" w:rsidR="00784684" w:rsidRDefault="00784684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03062, м. Київ, пр. Перемоги, буд. 100С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1D9A8B" w14:textId="039EF9A8" w:rsidR="00784684" w:rsidRPr="00EC6A11" w:rsidRDefault="00EC6A11" w:rsidP="00010414">
            <w:pPr>
              <w:jc w:val="center"/>
            </w:pPr>
            <w:r w:rsidRPr="00EC6A11">
              <w:rPr>
                <w:rFonts w:cs="Calibri"/>
                <w:bCs/>
                <w:color w:val="000000"/>
                <w:shd w:val="clear" w:color="auto" w:fill="FFFFFF"/>
              </w:rPr>
              <w:t>0676126595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4E614F0" w14:textId="77777777" w:rsidR="00784684" w:rsidRDefault="00784684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09BE8870" w14:textId="001230C8" w:rsidR="00784684" w:rsidRDefault="00784684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>Шепета Олег Олексійович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D84DE2B" w14:textId="08AF285B" w:rsidR="00784684" w:rsidRPr="000F4411" w:rsidRDefault="00784684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76379C" w:rsidRPr="00664D0C" w14:paraId="2CC8B8DC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A5773F6" w14:textId="5AE0B8BC" w:rsidR="0076379C" w:rsidRPr="000F4411" w:rsidRDefault="0076379C" w:rsidP="00010414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16</w:t>
            </w:r>
            <w:r w:rsidRPr="0076379C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80884BA" w14:textId="4364AEE7" w:rsidR="0076379C" w:rsidRDefault="006C1159" w:rsidP="006C1159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42907303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2CC44C7" w14:textId="77777777" w:rsidR="0076379C" w:rsidRDefault="0076379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39D89DAD" w14:textId="089B5472" w:rsidR="00EC6A11" w:rsidRDefault="00EC6A11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Протокол № 30 від 25.03.2019 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25C1FA" w14:textId="40DAA770" w:rsidR="0076379C" w:rsidRPr="0076379C" w:rsidRDefault="0076379C" w:rsidP="0076379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  <w:lang w:val="ru-RU"/>
              </w:rPr>
              <w:t>46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000, м. Тернопіль, вул. Митрополита Шептицького, буд. 6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8F5C47" w14:textId="45FACF1E" w:rsidR="0076379C" w:rsidRPr="00010414" w:rsidRDefault="00EC6A11" w:rsidP="00010414">
            <w:pPr>
              <w:jc w:val="center"/>
            </w:pPr>
            <w:r>
              <w:rPr>
                <w:rFonts w:cs="Calibri"/>
                <w:color w:val="000000"/>
                <w:shd w:val="clear" w:color="auto" w:fill="FFFFFF"/>
              </w:rPr>
              <w:t>0676127154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C085D1A" w14:textId="77777777" w:rsidR="0076379C" w:rsidRDefault="0076379C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63D3DC11" w14:textId="4899B0BC" w:rsidR="0076379C" w:rsidRDefault="0076379C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Яремків Віталій Мирославович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1AE74EE" w14:textId="3714160A" w:rsidR="0076379C" w:rsidRPr="000F4411" w:rsidRDefault="0076379C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76379C" w:rsidRPr="00664D0C" w14:paraId="4CB19E4E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4434F62C" w14:textId="0DFC48A6" w:rsidR="0076379C" w:rsidRPr="000F4411" w:rsidRDefault="0076379C" w:rsidP="0076379C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16</w:t>
            </w:r>
            <w:r w:rsidRPr="0076379C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ED4BF57" w14:textId="5FF28165" w:rsidR="0076379C" w:rsidRDefault="006C1159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42907319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25FBAA9" w14:textId="77777777" w:rsidR="0076379C" w:rsidRDefault="0076379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02BD3FC8" w14:textId="1D88A6E2" w:rsidR="00027916" w:rsidRDefault="00027916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30 від 25.03.2019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448099" w14:textId="5B488A2D" w:rsidR="0076379C" w:rsidRDefault="0076379C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90600, Закарпатська об</w:t>
            </w:r>
            <w:r w:rsidR="004C6A0C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л., м. Рахів, вул. Миру, буд. 34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06361E" w14:textId="74345844" w:rsidR="0076379C" w:rsidRPr="00010414" w:rsidRDefault="00EC6A11" w:rsidP="00010414">
            <w:pPr>
              <w:jc w:val="center"/>
            </w:pPr>
            <w:r>
              <w:rPr>
                <w:rFonts w:cs="Calibri"/>
                <w:color w:val="000000"/>
                <w:shd w:val="clear" w:color="auto" w:fill="FFFFFF"/>
              </w:rPr>
              <w:t>0676127135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A35CED4" w14:textId="77777777" w:rsidR="0076379C" w:rsidRDefault="0076379C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0556E0CA" w14:textId="618EAE76" w:rsidR="0076379C" w:rsidRDefault="0076379C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Пишняк Віталій Миколайович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FA4839" w14:textId="189E44D1" w:rsidR="0076379C" w:rsidRPr="000F4411" w:rsidRDefault="0076379C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76379C" w:rsidRPr="00664D0C" w14:paraId="6699780D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F0C4FFA" w14:textId="295B6044" w:rsidR="0076379C" w:rsidRPr="000F4411" w:rsidRDefault="0076379C" w:rsidP="0076379C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16</w:t>
            </w:r>
            <w:r w:rsidRPr="0076379C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6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6651079" w14:textId="5E33D773" w:rsidR="0076379C" w:rsidRDefault="006C1159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42907324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5C19084" w14:textId="77777777" w:rsidR="0076379C" w:rsidRDefault="0076379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7E35C5F3" w14:textId="7DD205DF" w:rsidR="00027916" w:rsidRDefault="00027916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30 від 25.03.2019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F7ECDE" w14:textId="53CC5739" w:rsidR="0076379C" w:rsidRDefault="0076379C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11701, Житомирська обл., м. Новоград-Волинський, вул. Шолома Алейхема, буд. 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46E894" w14:textId="4C251A8A" w:rsidR="0076379C" w:rsidRPr="00010414" w:rsidRDefault="00EC6A11" w:rsidP="00010414">
            <w:pPr>
              <w:jc w:val="center"/>
            </w:pPr>
            <w:r>
              <w:rPr>
                <w:rFonts w:cs="Calibri"/>
                <w:color w:val="000000"/>
                <w:shd w:val="clear" w:color="auto" w:fill="FFFFFF"/>
              </w:rPr>
              <w:t>0676127363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E86984" w14:textId="77777777" w:rsidR="0076379C" w:rsidRDefault="0076379C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5C5526D8" w14:textId="0C2C8A07" w:rsidR="0076379C" w:rsidRDefault="0076379C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Повідайко Юрій Петрович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9C00555" w14:textId="0AC2CED6" w:rsidR="0076379C" w:rsidRPr="000F4411" w:rsidRDefault="0076379C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76379C" w:rsidRPr="00664D0C" w14:paraId="051FFA1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8D76854" w14:textId="40BC47E0" w:rsidR="0076379C" w:rsidRPr="000F4411" w:rsidRDefault="0076379C" w:rsidP="0076379C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167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ACA38CE" w14:textId="7F3FFF22" w:rsidR="0076379C" w:rsidRDefault="006C1159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42907330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6E5A1F1B" w14:textId="77777777" w:rsidR="0076379C" w:rsidRDefault="0076379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1AF20BF5" w14:textId="126842BA" w:rsidR="00027916" w:rsidRDefault="00027916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30 від 25.03.2019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C176AB" w14:textId="3E0A4E16" w:rsidR="0076379C" w:rsidRDefault="0076379C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87500, Донецька обл., м. Маріуполь, пр. Перемоги, буд. 51/32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F24E98" w14:textId="499951EF" w:rsidR="0076379C" w:rsidRPr="00010414" w:rsidRDefault="00EC6A11" w:rsidP="00010414">
            <w:pPr>
              <w:jc w:val="center"/>
            </w:pPr>
            <w:r>
              <w:rPr>
                <w:rFonts w:cs="Calibri"/>
                <w:color w:val="000000"/>
                <w:sz w:val="21"/>
                <w:szCs w:val="21"/>
                <w:shd w:val="clear" w:color="auto" w:fill="FFFFFF"/>
              </w:rPr>
              <w:t>0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676127529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21DA1A" w14:textId="77777777" w:rsidR="0076379C" w:rsidRDefault="0076379C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04BDFA35" w14:textId="2BD7E63C" w:rsidR="0076379C" w:rsidRDefault="0076379C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Веселянський Ігор Дмитрович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3486B1" w14:textId="6E85911A" w:rsidR="0076379C" w:rsidRPr="000F4411" w:rsidRDefault="0076379C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76379C" w:rsidRPr="00664D0C" w14:paraId="17E4DF31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4F24B07" w14:textId="0CCCD5BE" w:rsidR="0076379C" w:rsidRPr="000F4411" w:rsidRDefault="0076379C" w:rsidP="0076379C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168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E352D52" w14:textId="00423AD3" w:rsidR="0076379C" w:rsidRDefault="006C1159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42907345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933D708" w14:textId="77777777" w:rsidR="0076379C" w:rsidRDefault="0076379C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0918A492" w14:textId="44CD274C" w:rsidR="00027916" w:rsidRDefault="00027916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30 від 25.03.2019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6E193C" w14:textId="07B85B1B" w:rsidR="0076379C" w:rsidRDefault="0076379C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53300, Дніпропетровська обл., м. Покров (Орджонікідзе), вул. Центральна, буд. 33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CABC02" w14:textId="4BCEC860" w:rsidR="0076379C" w:rsidRPr="00010414" w:rsidRDefault="00EC6A11" w:rsidP="00010414">
            <w:pPr>
              <w:jc w:val="center"/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0676127730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6426A16" w14:textId="77777777" w:rsidR="0076379C" w:rsidRDefault="0076379C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479B6ED2" w14:textId="2B80143A" w:rsidR="0076379C" w:rsidRDefault="00EC6A11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Лапков Віталій Камільович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F73CD1" w14:textId="151C767A" w:rsidR="0076379C" w:rsidRPr="000F4411" w:rsidRDefault="0076379C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2F2D27" w:rsidRPr="00664D0C" w14:paraId="02655DDA" w14:textId="77777777" w:rsidTr="004765F7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A4EEFF4" w14:textId="577A66C7" w:rsidR="002F2D27" w:rsidRPr="000F4411" w:rsidRDefault="002F2D27" w:rsidP="002F2D27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169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415854C8" w14:textId="51AB1493" w:rsidR="002F2D27" w:rsidRDefault="00D422DE" w:rsidP="002F2D27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42950144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4B96148" w14:textId="77777777" w:rsidR="002F2D27" w:rsidRDefault="002F2D27" w:rsidP="002F2D27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06D60531" w14:textId="7E286992" w:rsidR="002F2D27" w:rsidRDefault="002F2D27" w:rsidP="002F2D27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33 від 11.04.2019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91C9FE" w14:textId="2EA1B85D" w:rsidR="002F2D27" w:rsidRDefault="002F2D27" w:rsidP="002F2D27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49000, Дніпропетровська обл., м. Дніпро, вул. Калинова, буд. 8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FF0106" w14:textId="29BAEAAA" w:rsidR="002F2D27" w:rsidRPr="002F2D27" w:rsidRDefault="002F2D27" w:rsidP="002F2D27">
            <w:pPr>
              <w:jc w:val="center"/>
              <w:rPr>
                <w:sz w:val="21"/>
                <w:szCs w:val="21"/>
              </w:rPr>
            </w:pPr>
            <w:r w:rsidRPr="002F2D27">
              <w:rPr>
                <w:rFonts w:cs="Calibri"/>
                <w:color w:val="000000"/>
                <w:sz w:val="21"/>
                <w:szCs w:val="21"/>
                <w:shd w:val="clear" w:color="auto" w:fill="FFFFFF"/>
              </w:rPr>
              <w:t>0676127820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D6FE4D" w14:textId="77777777" w:rsidR="002F2D27" w:rsidRDefault="002F2D27" w:rsidP="002F2D27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51E68F83" w14:textId="77777777" w:rsidR="002F2D27" w:rsidRDefault="002F2D27" w:rsidP="002F2D27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Лапков Віталій Камільович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1C86A0" w14:textId="77777777" w:rsidR="002F2D27" w:rsidRPr="000F4411" w:rsidRDefault="002F2D27" w:rsidP="002F2D27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0F4411"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2F2D27" w:rsidRPr="00664D0C" w14:paraId="50929F09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7985F5A" w14:textId="222B2FDA" w:rsidR="002F2D27" w:rsidRPr="000F4411" w:rsidRDefault="00693D4F" w:rsidP="00693D4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170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B8EFB41" w14:textId="559E8D1B" w:rsidR="002F2D27" w:rsidRPr="00E23E48" w:rsidRDefault="00E23E48" w:rsidP="00E23E48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43027654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E6713B7" w14:textId="77777777" w:rsidR="0061539F" w:rsidRDefault="0061539F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2749B452" w14:textId="034B64CF" w:rsidR="002F2D27" w:rsidRPr="0061539F" w:rsidRDefault="0061539F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 w:rsidRPr="0061539F">
              <w:rPr>
                <w:rFonts w:ascii="Bookman Old Style" w:hAnsi="Bookman Old Style"/>
                <w:sz w:val="16"/>
                <w:szCs w:val="16"/>
                <w:lang w:eastAsia="ru-RU"/>
              </w:rPr>
              <w:t>Пр</w:t>
            </w:r>
            <w:r>
              <w:rPr>
                <w:rFonts w:ascii="Bookman Old Style" w:hAnsi="Bookman Old Style"/>
                <w:sz w:val="16"/>
                <w:szCs w:val="16"/>
                <w:lang w:val="ru-RU" w:eastAsia="ru-RU"/>
              </w:rPr>
              <w:t>отокол</w:t>
            </w: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№ 38 від 29.05.2019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97811C" w14:textId="6D76408C" w:rsidR="002F2D27" w:rsidRDefault="00693D4F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74900, Херсонська обл., м. Нова Каховка, вул. Ентузіастів, буд. 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40E869" w14:textId="24C3EBBB" w:rsidR="002F2D27" w:rsidRDefault="00693D4F" w:rsidP="00010414">
            <w:pPr>
              <w:jc w:val="center"/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cs="Calibri"/>
                <w:color w:val="000000"/>
                <w:shd w:val="clear" w:color="auto" w:fill="FFFFFF"/>
              </w:rPr>
              <w:t>0676115625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28A3ED" w14:textId="77777777" w:rsidR="00693D4F" w:rsidRDefault="00693D4F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2120EACC" w14:textId="7E93336C" w:rsidR="002F2D27" w:rsidRDefault="00693D4F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Морозов Владислав Володимирович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6DC681C" w14:textId="2F89C06D" w:rsidR="002F2D27" w:rsidRPr="000F4411" w:rsidRDefault="00693D4F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Надання фінансових кредитів за рахунок власних коштів </w:t>
            </w:r>
          </w:p>
        </w:tc>
      </w:tr>
      <w:tr w:rsidR="00693D4F" w:rsidRPr="00664D0C" w14:paraId="0B260436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AEF36A1" w14:textId="27849887" w:rsidR="00693D4F" w:rsidRPr="000F4411" w:rsidRDefault="00693D4F" w:rsidP="00693D4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171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60F67B4" w14:textId="46311F8A" w:rsidR="00693D4F" w:rsidRPr="00E23E48" w:rsidRDefault="00E23E48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43027660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D073281" w14:textId="77777777" w:rsidR="0061539F" w:rsidRDefault="0061539F" w:rsidP="0061539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680A141E" w14:textId="536C4E5D" w:rsidR="00693D4F" w:rsidRDefault="0061539F" w:rsidP="0061539F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38 від 29.09.2019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B2B7C9" w14:textId="02989B1B" w:rsidR="00693D4F" w:rsidRDefault="00C330E1" w:rsidP="00C330E1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02125, м. Київ, бул. Перова, буд. 17, прим. 157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4181A6" w14:textId="252459BB" w:rsidR="00693D4F" w:rsidRDefault="00693D4F" w:rsidP="00010414">
            <w:pPr>
              <w:jc w:val="center"/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cs="Calibri"/>
                <w:color w:val="000000"/>
                <w:shd w:val="clear" w:color="auto" w:fill="FFFFFF"/>
              </w:rPr>
              <w:t>0676115501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1778CD" w14:textId="3E3D01EA" w:rsidR="00693D4F" w:rsidRDefault="00C330E1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Шепета Олег Олексійович </w:t>
            </w:r>
            <w:r w:rsidR="00693D4F">
              <w:rPr>
                <w:rStyle w:val="a8"/>
                <w:rFonts w:ascii="Bookman Old Style" w:hAnsi="Bookman Old Style"/>
              </w:rPr>
              <w:t xml:space="preserve">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F820C7E" w14:textId="47518977" w:rsidR="00693D4F" w:rsidRPr="000F4411" w:rsidRDefault="00693D4F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Надання фінансових кредитів за рахунок власних коштів </w:t>
            </w:r>
          </w:p>
        </w:tc>
      </w:tr>
      <w:tr w:rsidR="00DF4A1B" w:rsidRPr="00664D0C" w14:paraId="3D3E7DAD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6870515" w14:textId="18544B6C" w:rsidR="00DF4A1B" w:rsidRPr="000F4411" w:rsidRDefault="00DF4A1B" w:rsidP="00693D4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172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14DAEC7E" w14:textId="70164A16" w:rsidR="00DF4A1B" w:rsidRPr="00E23E48" w:rsidRDefault="00E23E48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43027675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875BE19" w14:textId="77777777" w:rsidR="0061539F" w:rsidRDefault="0061539F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2DAF6CE6" w14:textId="18296E36" w:rsidR="00DF4A1B" w:rsidRDefault="0061539F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38 від 29.05.2019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F18633" w14:textId="6F8E3495" w:rsidR="00DF4A1B" w:rsidRDefault="00DF4A1B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51200, Дніпропетровська обл., м. Новомосковськ, вул. Сучкова, буд. 32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B639C7" w14:textId="1A9673BC" w:rsidR="00DF4A1B" w:rsidRDefault="00DF4A1B" w:rsidP="00010414">
            <w:pPr>
              <w:jc w:val="center"/>
              <w:rPr>
                <w:rFonts w:cs="Calibri"/>
                <w:color w:val="000000"/>
                <w:shd w:val="clear" w:color="auto" w:fill="FFFFFF"/>
              </w:rPr>
            </w:pPr>
            <w:r>
              <w:rPr>
                <w:rFonts w:cs="Calibri"/>
                <w:color w:val="000000"/>
                <w:shd w:val="clear" w:color="auto" w:fill="FFFFFF"/>
              </w:rPr>
              <w:t>0676115631 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6C2EF0D" w14:textId="77777777" w:rsidR="00DF4A1B" w:rsidRDefault="00DF4A1B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6AD36CAB" w14:textId="4B060564" w:rsidR="00DF4A1B" w:rsidRDefault="00DF4A1B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Лапков Віталій Камільович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BFCD32F" w14:textId="5DD6E391" w:rsidR="00DF4A1B" w:rsidRDefault="00457941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DF4A1B" w:rsidRPr="00664D0C" w14:paraId="62B35950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1DD5A501" w14:textId="6171C115" w:rsidR="00DF4A1B" w:rsidRPr="000F4411" w:rsidRDefault="00DF4A1B" w:rsidP="00693D4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173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2827D39B" w14:textId="5D8F9C14" w:rsidR="00DF4A1B" w:rsidRPr="00E23E48" w:rsidRDefault="00E23E48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430027680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37BF5518" w14:textId="77777777" w:rsidR="00DF4A1B" w:rsidRDefault="00DF4A1B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1AEDBCA6" w14:textId="3A88B5AD" w:rsidR="0061539F" w:rsidRDefault="0061539F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38 від 29.05.2019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6AEFE4" w14:textId="2184F61B" w:rsidR="00DF4A1B" w:rsidRDefault="00DF4A1B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10000, Житомирська обл., м. Житомир, вул. Перемоги, буд. 24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81D185" w14:textId="4C2A3CB4" w:rsidR="00DF4A1B" w:rsidRDefault="00DF4A1B" w:rsidP="00010414">
            <w:pPr>
              <w:jc w:val="center"/>
              <w:rPr>
                <w:rFonts w:cs="Calibri"/>
                <w:color w:val="000000"/>
                <w:shd w:val="clear" w:color="auto" w:fill="FFFFFF"/>
              </w:rPr>
            </w:pPr>
            <w:r>
              <w:rPr>
                <w:rFonts w:cs="Calibri"/>
                <w:color w:val="000000"/>
                <w:shd w:val="clear" w:color="auto" w:fill="FFFFFF"/>
              </w:rPr>
              <w:t>0676115654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0558ADC" w14:textId="77777777" w:rsidR="00DF4A1B" w:rsidRDefault="00DF4A1B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614FD765" w14:textId="3E4536D6" w:rsidR="00DF4A1B" w:rsidRDefault="00DF4A1B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Повідайко Юрій Петрович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07361A" w14:textId="17E512EF" w:rsidR="00DF4A1B" w:rsidRDefault="00457941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71461D" w:rsidRPr="00664D0C" w14:paraId="59A5DF74" w14:textId="77777777" w:rsidTr="0071461D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7BEA36ED" w14:textId="0F63FF34" w:rsidR="0071461D" w:rsidRPr="000F4411" w:rsidRDefault="0071461D" w:rsidP="000F66D6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17</w:t>
            </w:r>
            <w:r w:rsidR="000F66D6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4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634A1F73" w14:textId="1D72766F" w:rsidR="0071461D" w:rsidRPr="00E23E48" w:rsidRDefault="0071461D" w:rsidP="0071461D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</w:pPr>
            <w:r w:rsidRPr="0071461D">
              <w:rPr>
                <w:rFonts w:ascii="Bookman Old Style" w:hAnsi="Bookman Old Style" w:cs="Arial"/>
                <w:sz w:val="16"/>
                <w:szCs w:val="16"/>
                <w:shd w:val="clear" w:color="auto" w:fill="FFFFFF"/>
                <w:lang w:val="ru-RU"/>
              </w:rPr>
              <w:t>43145387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DA57AA3" w14:textId="77777777" w:rsidR="0071461D" w:rsidRDefault="0071461D" w:rsidP="0071461D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405E7C5B" w14:textId="4060BB51" w:rsidR="0071461D" w:rsidRDefault="0071461D" w:rsidP="00913001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3</w:t>
            </w:r>
            <w:r w:rsidR="00913001">
              <w:rPr>
                <w:rFonts w:ascii="Bookman Old Style" w:hAnsi="Bookman Old Style"/>
                <w:sz w:val="16"/>
                <w:szCs w:val="16"/>
                <w:lang w:eastAsia="ru-RU"/>
              </w:rPr>
              <w:t>9</w:t>
            </w: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 xml:space="preserve"> від </w:t>
            </w:r>
            <w:r w:rsidR="00913001">
              <w:rPr>
                <w:rFonts w:ascii="Bookman Old Style" w:hAnsi="Bookman Old Style"/>
                <w:sz w:val="16"/>
                <w:szCs w:val="16"/>
                <w:lang w:eastAsia="ru-RU"/>
              </w:rPr>
              <w:t>01.08.</w:t>
            </w: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D5914B" w14:textId="1048EB1D" w:rsidR="0071461D" w:rsidRDefault="0071461D" w:rsidP="0071461D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39600, Полтавська обл., м. Кременчук,</w:t>
            </w:r>
            <w:r w:rsidR="0091300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пр. Лесі Українки, буд. 18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33A2BE" w14:textId="7201A419" w:rsidR="0071461D" w:rsidRDefault="00913001" w:rsidP="0071461D">
            <w:pPr>
              <w:jc w:val="center"/>
              <w:rPr>
                <w:rFonts w:cs="Calibri"/>
                <w:color w:val="000000"/>
                <w:shd w:val="clear" w:color="auto" w:fill="FFFFFF"/>
              </w:rPr>
            </w:pPr>
            <w:r>
              <w:rPr>
                <w:rFonts w:cs="Calibri"/>
                <w:color w:val="000000"/>
                <w:shd w:val="clear" w:color="auto" w:fill="FFFFFF"/>
              </w:rPr>
              <w:t>067</w:t>
            </w:r>
            <w:r w:rsidRPr="00913001">
              <w:rPr>
                <w:rFonts w:cs="Calibri"/>
                <w:color w:val="000000"/>
                <w:shd w:val="clear" w:color="auto" w:fill="FFFFFF"/>
              </w:rPr>
              <w:t>6116329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3EE694" w14:textId="77777777" w:rsidR="00913001" w:rsidRDefault="00913001" w:rsidP="0071461D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 </w:t>
            </w:r>
          </w:p>
          <w:p w14:paraId="4B41AECD" w14:textId="110FD3D9" w:rsidR="0071461D" w:rsidRDefault="00913001" w:rsidP="0071461D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Шепета Олег Олексійович </w:t>
            </w:r>
            <w:r w:rsidR="0071461D">
              <w:rPr>
                <w:rStyle w:val="a8"/>
                <w:rFonts w:ascii="Bookman Old Style" w:hAnsi="Bookman Old Style"/>
              </w:rPr>
              <w:t xml:space="preserve">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1DBD5CD" w14:textId="77777777" w:rsidR="0071461D" w:rsidRDefault="0071461D" w:rsidP="0071461D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Надання фінансових кредитів за рахунок власних коштів</w:t>
            </w:r>
          </w:p>
        </w:tc>
      </w:tr>
      <w:tr w:rsidR="0071461D" w:rsidRPr="00664D0C" w14:paraId="77A5A272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4AE6DC5" w14:textId="2092961C" w:rsidR="0071461D" w:rsidRPr="000F4411" w:rsidRDefault="000F66D6" w:rsidP="00693D4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17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5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52B5E526" w14:textId="3042F6EC" w:rsidR="0071461D" w:rsidRPr="000F66D6" w:rsidRDefault="000F66D6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66D6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43145392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2C114E0E" w14:textId="77777777" w:rsidR="0071461D" w:rsidRDefault="0071461D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2724C0B1" w14:textId="7C2E2290" w:rsidR="000F66D6" w:rsidRDefault="000F66D6" w:rsidP="00101D4C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39 від 01.08.2019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0110A1" w14:textId="7D6DD388" w:rsidR="0071461D" w:rsidRDefault="000F66D6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04112, м. Київ, вул. Олени Теліги, буд. 17, прим. 66</w:t>
            </w:r>
            <w:bookmarkStart w:id="1" w:name="_GoBack"/>
            <w:bookmarkEnd w:id="1"/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E7D185" w14:textId="5D66A757" w:rsidR="0071461D" w:rsidRDefault="000F66D6" w:rsidP="00010414">
            <w:pPr>
              <w:jc w:val="center"/>
              <w:rPr>
                <w:rFonts w:cs="Calibri"/>
                <w:color w:val="000000"/>
                <w:shd w:val="clear" w:color="auto" w:fill="FFFFFF"/>
              </w:rPr>
            </w:pPr>
            <w:r>
              <w:rPr>
                <w:rFonts w:cs="Calibri"/>
                <w:color w:val="000000"/>
                <w:shd w:val="clear" w:color="auto" w:fill="FFFFFF"/>
              </w:rPr>
              <w:t>067</w:t>
            </w:r>
            <w:r w:rsidRPr="000F66D6">
              <w:rPr>
                <w:rFonts w:cs="Calibri"/>
                <w:color w:val="000000"/>
                <w:shd w:val="clear" w:color="auto" w:fill="FFFFFF"/>
              </w:rPr>
              <w:t>6126828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69C0C73" w14:textId="77777777" w:rsidR="0071461D" w:rsidRDefault="0071461D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375DBDC6" w14:textId="7EECC6B0" w:rsidR="000F66D6" w:rsidRDefault="000F66D6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Шепета Олег Олексійович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46227C" w14:textId="02B3070B" w:rsidR="0071461D" w:rsidRDefault="000F66D6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Надання фінансових кредитів за рахунок власних коштів </w:t>
            </w:r>
          </w:p>
        </w:tc>
      </w:tr>
      <w:tr w:rsidR="000F66D6" w:rsidRPr="00664D0C" w14:paraId="75F39FA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C36DA4D" w14:textId="39BBE129" w:rsidR="000F66D6" w:rsidRPr="000F4411" w:rsidRDefault="000F66D6" w:rsidP="00693D4F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17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6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3F619104" w14:textId="2987D6E3" w:rsidR="000F66D6" w:rsidRPr="000F66D6" w:rsidRDefault="000F66D6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66D6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43145408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B2E610B" w14:textId="77777777" w:rsidR="000F66D6" w:rsidRDefault="000F66D6" w:rsidP="000F66D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1D052683" w14:textId="759473E0" w:rsidR="000F66D6" w:rsidRDefault="000F66D6" w:rsidP="000F66D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39 від 01.08.2019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A3442F" w14:textId="1BD30DBE" w:rsidR="000F66D6" w:rsidRDefault="000F66D6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65007, Одеська обл., м. Одеса, пров. Книжковий, буд. 1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7B9BB0" w14:textId="44E97B66" w:rsidR="000F66D6" w:rsidRDefault="000F66D6" w:rsidP="00010414">
            <w:pPr>
              <w:jc w:val="center"/>
              <w:rPr>
                <w:rFonts w:cs="Calibri"/>
                <w:color w:val="000000"/>
                <w:shd w:val="clear" w:color="auto" w:fill="FFFFFF"/>
              </w:rPr>
            </w:pPr>
            <w:r>
              <w:rPr>
                <w:rFonts w:cs="Calibri"/>
                <w:color w:val="000000"/>
                <w:shd w:val="clear" w:color="auto" w:fill="FFFFFF"/>
              </w:rPr>
              <w:t>067</w:t>
            </w:r>
            <w:r w:rsidRPr="000F66D6">
              <w:rPr>
                <w:rFonts w:cs="Calibri"/>
                <w:color w:val="000000"/>
                <w:shd w:val="clear" w:color="auto" w:fill="FFFFFF"/>
              </w:rPr>
              <w:t>6126864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2416D4A" w14:textId="77777777" w:rsidR="000F66D6" w:rsidRDefault="000F66D6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1C1075E6" w14:textId="53CF01A8" w:rsidR="000F66D6" w:rsidRDefault="000F66D6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Морозов Владислав Володимирович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E87AC8E" w14:textId="7B202C51" w:rsidR="000F66D6" w:rsidRDefault="000F66D6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Надання фінансових кредитів за рахунок власних коштів </w:t>
            </w:r>
          </w:p>
        </w:tc>
      </w:tr>
      <w:tr w:rsidR="000F66D6" w:rsidRPr="00664D0C" w14:paraId="2E1328CB" w14:textId="77777777" w:rsidTr="00101D4C">
        <w:tc>
          <w:tcPr>
            <w:tcW w:w="3498" w:type="dxa"/>
            <w:tcBorders>
              <w:top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0AAB8250" w14:textId="136B6257" w:rsidR="000F66D6" w:rsidRPr="000F4411" w:rsidRDefault="000F66D6" w:rsidP="000F66D6">
            <w:pP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ВІДОКРЕМЛЕНИЙ ПІДРОЗДІЛ № 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17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7</w:t>
            </w: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 xml:space="preserve"> </w:t>
            </w:r>
            <w:r w:rsidRPr="000F4411"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ПОВНОГО ТОВАРИСТВА «ЛОМБАРД «ПЕРШИЙ» ТОВАРИСТВО З ОБМЕЖЕНОЮ ВІДПОВІДАЛЬНІСТЮ «МІКРОФІНАНС» І КОМПАНІЯ»</w:t>
            </w:r>
          </w:p>
        </w:tc>
        <w:tc>
          <w:tcPr>
            <w:tcW w:w="1416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vAlign w:val="center"/>
          </w:tcPr>
          <w:p w14:paraId="70B2EB5C" w14:textId="07570A72" w:rsidR="000F66D6" w:rsidRPr="000F66D6" w:rsidRDefault="000F66D6" w:rsidP="00101D4C">
            <w:pPr>
              <w:pStyle w:val="a5"/>
              <w:jc w:val="center"/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</w:pPr>
            <w:r w:rsidRPr="000F66D6">
              <w:rPr>
                <w:rFonts w:ascii="Bookman Old Style" w:hAnsi="Bookman Old Style" w:cs="Arial"/>
                <w:sz w:val="16"/>
                <w:szCs w:val="16"/>
                <w:shd w:val="clear" w:color="auto" w:fill="FFFFFF"/>
              </w:rPr>
              <w:t>43145413</w:t>
            </w:r>
          </w:p>
        </w:tc>
        <w:tc>
          <w:tcPr>
            <w:tcW w:w="1938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</w:tcPr>
          <w:p w14:paraId="5D32B572" w14:textId="77777777" w:rsidR="000F66D6" w:rsidRDefault="000F66D6" w:rsidP="000F66D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</w:p>
          <w:p w14:paraId="1AFC2062" w14:textId="1548D05B" w:rsidR="000F66D6" w:rsidRDefault="000F66D6" w:rsidP="000F66D6">
            <w:pPr>
              <w:spacing w:after="0"/>
              <w:jc w:val="center"/>
              <w:rPr>
                <w:rFonts w:ascii="Bookman Old Style" w:hAnsi="Bookman Old Style"/>
                <w:sz w:val="16"/>
                <w:szCs w:val="16"/>
                <w:lang w:eastAsia="ru-RU"/>
              </w:rPr>
            </w:pPr>
            <w:r>
              <w:rPr>
                <w:rFonts w:ascii="Bookman Old Style" w:hAnsi="Bookman Old Style"/>
                <w:sz w:val="16"/>
                <w:szCs w:val="16"/>
                <w:lang w:eastAsia="ru-RU"/>
              </w:rPr>
              <w:t>Протокол № 39 від 01.08.2019</w:t>
            </w:r>
          </w:p>
        </w:tc>
        <w:tc>
          <w:tcPr>
            <w:tcW w:w="3463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732219" w14:textId="155F9A5B" w:rsidR="000F66D6" w:rsidRDefault="000F66D6" w:rsidP="00101D4C">
            <w:pPr>
              <w:pStyle w:val="a5"/>
              <w:jc w:val="center"/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</w:pPr>
            <w:r>
              <w:rPr>
                <w:rFonts w:ascii="Bookman Old Style" w:hAnsi="Bookman Old Style"/>
                <w:sz w:val="16"/>
                <w:szCs w:val="16"/>
                <w:shd w:val="clear" w:color="auto" w:fill="FFFFFF"/>
              </w:rPr>
              <w:t>87500,Донецька обл., м. Маріуполь, пров. Транспортний, буд. 14</w:t>
            </w:r>
          </w:p>
        </w:tc>
        <w:tc>
          <w:tcPr>
            <w:tcW w:w="1585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EFF266" w14:textId="42F2435C" w:rsidR="000F66D6" w:rsidRDefault="000F66D6" w:rsidP="00010414">
            <w:pPr>
              <w:jc w:val="center"/>
              <w:rPr>
                <w:rFonts w:cs="Calibri"/>
                <w:color w:val="000000"/>
                <w:shd w:val="clear" w:color="auto" w:fill="FFFFFF"/>
              </w:rPr>
            </w:pPr>
            <w:r>
              <w:rPr>
                <w:rFonts w:cs="Calibri"/>
                <w:color w:val="000000"/>
                <w:shd w:val="clear" w:color="auto" w:fill="FFFFFF"/>
              </w:rPr>
              <w:t>067</w:t>
            </w:r>
            <w:r w:rsidRPr="000F66D6">
              <w:rPr>
                <w:rFonts w:cs="Calibri"/>
                <w:color w:val="000000"/>
                <w:shd w:val="clear" w:color="auto" w:fill="FFFFFF"/>
              </w:rPr>
              <w:t>6126877</w:t>
            </w:r>
          </w:p>
        </w:tc>
        <w:tc>
          <w:tcPr>
            <w:tcW w:w="1957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  <w:right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227F57" w14:textId="77777777" w:rsidR="000F66D6" w:rsidRDefault="000F66D6" w:rsidP="00101D4C">
            <w:pPr>
              <w:jc w:val="center"/>
              <w:rPr>
                <w:rStyle w:val="a8"/>
                <w:rFonts w:ascii="Bookman Old Style" w:hAnsi="Bookman Old Style"/>
              </w:rPr>
            </w:pPr>
          </w:p>
          <w:p w14:paraId="5C32FA4F" w14:textId="6692D788" w:rsidR="000F66D6" w:rsidRDefault="000F66D6" w:rsidP="00101D4C">
            <w:pPr>
              <w:jc w:val="center"/>
              <w:rPr>
                <w:rStyle w:val="a8"/>
                <w:rFonts w:ascii="Bookman Old Style" w:hAnsi="Bookman Old Style"/>
              </w:rPr>
            </w:pPr>
            <w:r>
              <w:rPr>
                <w:rStyle w:val="a8"/>
                <w:rFonts w:ascii="Bookman Old Style" w:hAnsi="Bookman Old Style"/>
              </w:rPr>
              <w:t xml:space="preserve">Бурахін Юрій Володимирович </w:t>
            </w:r>
          </w:p>
        </w:tc>
        <w:tc>
          <w:tcPr>
            <w:tcW w:w="2212" w:type="dxa"/>
            <w:tcBorders>
              <w:top w:val="single" w:sz="6" w:space="0" w:color="5C87B2"/>
              <w:left w:val="single" w:sz="6" w:space="0" w:color="5C87B2"/>
              <w:bottom w:val="single" w:sz="6" w:space="0" w:color="5C87B2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AB99EF0" w14:textId="279A0C32" w:rsidR="000F66D6" w:rsidRDefault="000F66D6" w:rsidP="00101D4C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Надання фінансових кредитів за рахунок власних коштів </w:t>
            </w:r>
          </w:p>
        </w:tc>
      </w:tr>
    </w:tbl>
    <w:p w14:paraId="104CBAAE" w14:textId="77777777" w:rsidR="00887A87" w:rsidRPr="00664D0C" w:rsidRDefault="00887A87" w:rsidP="00B57D7F">
      <w:pPr>
        <w:spacing w:before="100" w:beforeAutospacing="1" w:after="100" w:afterAutospacing="1" w:line="240" w:lineRule="auto"/>
        <w:outlineLvl w:val="1"/>
        <w:rPr>
          <w:rFonts w:ascii="Bookman Old Style" w:hAnsi="Bookman Old Style" w:cs="Calibri"/>
          <w:b/>
          <w:bCs/>
          <w:color w:val="505ABC"/>
          <w:sz w:val="16"/>
          <w:szCs w:val="16"/>
          <w:lang w:eastAsia="ru-RU"/>
        </w:rPr>
      </w:pPr>
    </w:p>
    <w:sectPr w:rsidR="00887A87" w:rsidRPr="00664D0C" w:rsidSect="00A62D1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Повстяная Екатерина" w:date="2018-11-07T13:45:00Z" w:initials="ПЕ">
    <w:p w14:paraId="7DC0255F" w14:textId="77777777" w:rsidR="0071461D" w:rsidRDefault="0071461D" w:rsidP="000F4411">
      <w:pPr>
        <w:pStyle w:val="a9"/>
      </w:pPr>
      <w:r>
        <w:rPr>
          <w:rStyle w:val="a8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C0255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292ACA"/>
    <w:multiLevelType w:val="hybridMultilevel"/>
    <w:tmpl w:val="83D27950"/>
    <w:lvl w:ilvl="0" w:tplc="0EDC71E2">
      <w:start w:val="1"/>
      <w:numFmt w:val="bullet"/>
      <w:lvlText w:val="-"/>
      <w:lvlJc w:val="left"/>
      <w:pPr>
        <w:ind w:left="2848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Повстяная Екатерина">
    <w15:presenceInfo w15:providerId="None" w15:userId="Повстяная Екатери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F6B"/>
    <w:rsid w:val="000031A7"/>
    <w:rsid w:val="000063AC"/>
    <w:rsid w:val="0000781F"/>
    <w:rsid w:val="0001029F"/>
    <w:rsid w:val="00010414"/>
    <w:rsid w:val="000124AB"/>
    <w:rsid w:val="00013EF1"/>
    <w:rsid w:val="00027916"/>
    <w:rsid w:val="00033415"/>
    <w:rsid w:val="00033FC1"/>
    <w:rsid w:val="00036A86"/>
    <w:rsid w:val="00065B41"/>
    <w:rsid w:val="00066B10"/>
    <w:rsid w:val="000773E9"/>
    <w:rsid w:val="00086F26"/>
    <w:rsid w:val="000B364A"/>
    <w:rsid w:val="000C628D"/>
    <w:rsid w:val="000D26AF"/>
    <w:rsid w:val="000F4411"/>
    <w:rsid w:val="000F66D6"/>
    <w:rsid w:val="00101D4C"/>
    <w:rsid w:val="0011601E"/>
    <w:rsid w:val="00123FA0"/>
    <w:rsid w:val="00131858"/>
    <w:rsid w:val="001350CA"/>
    <w:rsid w:val="001469DA"/>
    <w:rsid w:val="0015043B"/>
    <w:rsid w:val="00151C57"/>
    <w:rsid w:val="00152911"/>
    <w:rsid w:val="001607E4"/>
    <w:rsid w:val="00162F21"/>
    <w:rsid w:val="00163035"/>
    <w:rsid w:val="00166F00"/>
    <w:rsid w:val="00171E54"/>
    <w:rsid w:val="001A0339"/>
    <w:rsid w:val="001A2CCE"/>
    <w:rsid w:val="001B0586"/>
    <w:rsid w:val="001B3354"/>
    <w:rsid w:val="001C4E72"/>
    <w:rsid w:val="001D30A0"/>
    <w:rsid w:val="001D35A3"/>
    <w:rsid w:val="001F6F59"/>
    <w:rsid w:val="00201FDF"/>
    <w:rsid w:val="00205ED3"/>
    <w:rsid w:val="0022415C"/>
    <w:rsid w:val="00226E1E"/>
    <w:rsid w:val="00231829"/>
    <w:rsid w:val="00246244"/>
    <w:rsid w:val="002721D3"/>
    <w:rsid w:val="00273CD0"/>
    <w:rsid w:val="00281B4B"/>
    <w:rsid w:val="00281CBB"/>
    <w:rsid w:val="00284AFE"/>
    <w:rsid w:val="00290328"/>
    <w:rsid w:val="00295902"/>
    <w:rsid w:val="002B6486"/>
    <w:rsid w:val="002C0E45"/>
    <w:rsid w:val="002F06CC"/>
    <w:rsid w:val="002F0985"/>
    <w:rsid w:val="002F2D27"/>
    <w:rsid w:val="002F317F"/>
    <w:rsid w:val="002F617F"/>
    <w:rsid w:val="00304212"/>
    <w:rsid w:val="0031570E"/>
    <w:rsid w:val="0032287E"/>
    <w:rsid w:val="003300DC"/>
    <w:rsid w:val="00362205"/>
    <w:rsid w:val="00364F10"/>
    <w:rsid w:val="003803A4"/>
    <w:rsid w:val="003838B4"/>
    <w:rsid w:val="00391131"/>
    <w:rsid w:val="003C454A"/>
    <w:rsid w:val="003E62A8"/>
    <w:rsid w:val="003F5459"/>
    <w:rsid w:val="00414F6B"/>
    <w:rsid w:val="00415F91"/>
    <w:rsid w:val="00425D66"/>
    <w:rsid w:val="004317A3"/>
    <w:rsid w:val="00431EB7"/>
    <w:rsid w:val="00435A6A"/>
    <w:rsid w:val="00445233"/>
    <w:rsid w:val="00456E64"/>
    <w:rsid w:val="004577C1"/>
    <w:rsid w:val="00457941"/>
    <w:rsid w:val="00471DF9"/>
    <w:rsid w:val="004731E5"/>
    <w:rsid w:val="00474EAE"/>
    <w:rsid w:val="004765F7"/>
    <w:rsid w:val="00483380"/>
    <w:rsid w:val="00484021"/>
    <w:rsid w:val="004A5ABF"/>
    <w:rsid w:val="004B0317"/>
    <w:rsid w:val="004C6A0C"/>
    <w:rsid w:val="004D5DE0"/>
    <w:rsid w:val="004D6BD9"/>
    <w:rsid w:val="004E0107"/>
    <w:rsid w:val="004F292E"/>
    <w:rsid w:val="004F63CD"/>
    <w:rsid w:val="00507C8D"/>
    <w:rsid w:val="00513605"/>
    <w:rsid w:val="00514866"/>
    <w:rsid w:val="005152E0"/>
    <w:rsid w:val="0053257E"/>
    <w:rsid w:val="005328F3"/>
    <w:rsid w:val="00534309"/>
    <w:rsid w:val="00565E73"/>
    <w:rsid w:val="00575262"/>
    <w:rsid w:val="00580511"/>
    <w:rsid w:val="005A1B31"/>
    <w:rsid w:val="005A4D6A"/>
    <w:rsid w:val="005B4CF4"/>
    <w:rsid w:val="005C55D4"/>
    <w:rsid w:val="005D03CB"/>
    <w:rsid w:val="005E1C1A"/>
    <w:rsid w:val="005F0811"/>
    <w:rsid w:val="005F09E1"/>
    <w:rsid w:val="005F1750"/>
    <w:rsid w:val="0061539F"/>
    <w:rsid w:val="00616559"/>
    <w:rsid w:val="006175E8"/>
    <w:rsid w:val="006207C7"/>
    <w:rsid w:val="006529F6"/>
    <w:rsid w:val="0066325B"/>
    <w:rsid w:val="00664D0C"/>
    <w:rsid w:val="00665A25"/>
    <w:rsid w:val="0067000E"/>
    <w:rsid w:val="00670EDB"/>
    <w:rsid w:val="006753E8"/>
    <w:rsid w:val="0067669A"/>
    <w:rsid w:val="00683F24"/>
    <w:rsid w:val="00691E1B"/>
    <w:rsid w:val="00693D4F"/>
    <w:rsid w:val="006A427C"/>
    <w:rsid w:val="006A47D6"/>
    <w:rsid w:val="006A5D57"/>
    <w:rsid w:val="006C1159"/>
    <w:rsid w:val="006C4CBF"/>
    <w:rsid w:val="006D36D0"/>
    <w:rsid w:val="006E384F"/>
    <w:rsid w:val="006F791A"/>
    <w:rsid w:val="0071461D"/>
    <w:rsid w:val="00723A9C"/>
    <w:rsid w:val="00734029"/>
    <w:rsid w:val="00735ECE"/>
    <w:rsid w:val="00737A24"/>
    <w:rsid w:val="0076379C"/>
    <w:rsid w:val="00784684"/>
    <w:rsid w:val="007864EC"/>
    <w:rsid w:val="007977D7"/>
    <w:rsid w:val="007A7FD4"/>
    <w:rsid w:val="007B33D8"/>
    <w:rsid w:val="007D7E06"/>
    <w:rsid w:val="007E2B09"/>
    <w:rsid w:val="007E7755"/>
    <w:rsid w:val="007E7E50"/>
    <w:rsid w:val="007F7506"/>
    <w:rsid w:val="007F7EBC"/>
    <w:rsid w:val="00801DD9"/>
    <w:rsid w:val="00804908"/>
    <w:rsid w:val="0082127B"/>
    <w:rsid w:val="00821DFA"/>
    <w:rsid w:val="0082597B"/>
    <w:rsid w:val="0083072C"/>
    <w:rsid w:val="00833AF9"/>
    <w:rsid w:val="00846D83"/>
    <w:rsid w:val="00863C60"/>
    <w:rsid w:val="00880DD3"/>
    <w:rsid w:val="008855D6"/>
    <w:rsid w:val="008858AB"/>
    <w:rsid w:val="00887A87"/>
    <w:rsid w:val="008A5374"/>
    <w:rsid w:val="008A790F"/>
    <w:rsid w:val="008D4AAE"/>
    <w:rsid w:val="008F1DF4"/>
    <w:rsid w:val="009048EF"/>
    <w:rsid w:val="009067DE"/>
    <w:rsid w:val="00907C5D"/>
    <w:rsid w:val="00911E5C"/>
    <w:rsid w:val="00913001"/>
    <w:rsid w:val="00925EA4"/>
    <w:rsid w:val="00950CA1"/>
    <w:rsid w:val="009529F4"/>
    <w:rsid w:val="0095489F"/>
    <w:rsid w:val="0096152E"/>
    <w:rsid w:val="00965923"/>
    <w:rsid w:val="00965FF7"/>
    <w:rsid w:val="00966E3C"/>
    <w:rsid w:val="00972BC0"/>
    <w:rsid w:val="0098087B"/>
    <w:rsid w:val="009937AA"/>
    <w:rsid w:val="009A4EB8"/>
    <w:rsid w:val="009A62BC"/>
    <w:rsid w:val="009B2226"/>
    <w:rsid w:val="009E799F"/>
    <w:rsid w:val="00A02006"/>
    <w:rsid w:val="00A21679"/>
    <w:rsid w:val="00A5240F"/>
    <w:rsid w:val="00A61C53"/>
    <w:rsid w:val="00A62D15"/>
    <w:rsid w:val="00A70099"/>
    <w:rsid w:val="00A70955"/>
    <w:rsid w:val="00A75E81"/>
    <w:rsid w:val="00A76CDF"/>
    <w:rsid w:val="00A771CF"/>
    <w:rsid w:val="00A97A71"/>
    <w:rsid w:val="00AA424E"/>
    <w:rsid w:val="00AA793F"/>
    <w:rsid w:val="00AB50CC"/>
    <w:rsid w:val="00AB5F50"/>
    <w:rsid w:val="00AC5C72"/>
    <w:rsid w:val="00AC64C7"/>
    <w:rsid w:val="00AC6C8B"/>
    <w:rsid w:val="00AE0B52"/>
    <w:rsid w:val="00AE0D90"/>
    <w:rsid w:val="00AE151B"/>
    <w:rsid w:val="00AE49D2"/>
    <w:rsid w:val="00AF00D3"/>
    <w:rsid w:val="00AF1FCC"/>
    <w:rsid w:val="00AF7E24"/>
    <w:rsid w:val="00B00ABE"/>
    <w:rsid w:val="00B01EBE"/>
    <w:rsid w:val="00B11076"/>
    <w:rsid w:val="00B13CBA"/>
    <w:rsid w:val="00B1480E"/>
    <w:rsid w:val="00B15F1A"/>
    <w:rsid w:val="00B1624F"/>
    <w:rsid w:val="00B1714E"/>
    <w:rsid w:val="00B34182"/>
    <w:rsid w:val="00B4291D"/>
    <w:rsid w:val="00B57D7F"/>
    <w:rsid w:val="00B63F04"/>
    <w:rsid w:val="00B65614"/>
    <w:rsid w:val="00B75B10"/>
    <w:rsid w:val="00B971E0"/>
    <w:rsid w:val="00BA151C"/>
    <w:rsid w:val="00BA57D5"/>
    <w:rsid w:val="00BB278E"/>
    <w:rsid w:val="00BC485F"/>
    <w:rsid w:val="00BE51E3"/>
    <w:rsid w:val="00BF10D1"/>
    <w:rsid w:val="00C07289"/>
    <w:rsid w:val="00C14DEA"/>
    <w:rsid w:val="00C2121A"/>
    <w:rsid w:val="00C227F7"/>
    <w:rsid w:val="00C330E1"/>
    <w:rsid w:val="00C42B38"/>
    <w:rsid w:val="00C53158"/>
    <w:rsid w:val="00C537B0"/>
    <w:rsid w:val="00C55956"/>
    <w:rsid w:val="00C55FE9"/>
    <w:rsid w:val="00C6653D"/>
    <w:rsid w:val="00C755A8"/>
    <w:rsid w:val="00C77F2E"/>
    <w:rsid w:val="00C86382"/>
    <w:rsid w:val="00C87553"/>
    <w:rsid w:val="00C93C82"/>
    <w:rsid w:val="00CB0E81"/>
    <w:rsid w:val="00CB4E97"/>
    <w:rsid w:val="00CB7B85"/>
    <w:rsid w:val="00CC0389"/>
    <w:rsid w:val="00CD21F7"/>
    <w:rsid w:val="00CD77E5"/>
    <w:rsid w:val="00CE5655"/>
    <w:rsid w:val="00CF632C"/>
    <w:rsid w:val="00D06574"/>
    <w:rsid w:val="00D13AB9"/>
    <w:rsid w:val="00D377C1"/>
    <w:rsid w:val="00D41170"/>
    <w:rsid w:val="00D422DE"/>
    <w:rsid w:val="00D60261"/>
    <w:rsid w:val="00D634E6"/>
    <w:rsid w:val="00D66831"/>
    <w:rsid w:val="00D757C2"/>
    <w:rsid w:val="00D84CEE"/>
    <w:rsid w:val="00D9046D"/>
    <w:rsid w:val="00DA1804"/>
    <w:rsid w:val="00DA4021"/>
    <w:rsid w:val="00DA4AEB"/>
    <w:rsid w:val="00DB201A"/>
    <w:rsid w:val="00DE6C1E"/>
    <w:rsid w:val="00DF4A1B"/>
    <w:rsid w:val="00E070E7"/>
    <w:rsid w:val="00E10D36"/>
    <w:rsid w:val="00E145BF"/>
    <w:rsid w:val="00E2370C"/>
    <w:rsid w:val="00E23C54"/>
    <w:rsid w:val="00E23E48"/>
    <w:rsid w:val="00E23F08"/>
    <w:rsid w:val="00E32057"/>
    <w:rsid w:val="00E5791A"/>
    <w:rsid w:val="00E60E6C"/>
    <w:rsid w:val="00E8013D"/>
    <w:rsid w:val="00E81459"/>
    <w:rsid w:val="00E87E71"/>
    <w:rsid w:val="00E95E05"/>
    <w:rsid w:val="00EA7CD4"/>
    <w:rsid w:val="00EC65D3"/>
    <w:rsid w:val="00EC6A11"/>
    <w:rsid w:val="00EC7727"/>
    <w:rsid w:val="00ED21C8"/>
    <w:rsid w:val="00EE04CA"/>
    <w:rsid w:val="00EE3AD4"/>
    <w:rsid w:val="00EF7DEA"/>
    <w:rsid w:val="00F06869"/>
    <w:rsid w:val="00F12ED7"/>
    <w:rsid w:val="00F1557B"/>
    <w:rsid w:val="00F305D4"/>
    <w:rsid w:val="00F31126"/>
    <w:rsid w:val="00F32257"/>
    <w:rsid w:val="00F36792"/>
    <w:rsid w:val="00F372FD"/>
    <w:rsid w:val="00F373AE"/>
    <w:rsid w:val="00F51116"/>
    <w:rsid w:val="00F519CA"/>
    <w:rsid w:val="00F55059"/>
    <w:rsid w:val="00F60DD3"/>
    <w:rsid w:val="00F64EFE"/>
    <w:rsid w:val="00F84D85"/>
    <w:rsid w:val="00F86FC5"/>
    <w:rsid w:val="00F94470"/>
    <w:rsid w:val="00FA33F6"/>
    <w:rsid w:val="00FB16EA"/>
    <w:rsid w:val="00FB5DA5"/>
    <w:rsid w:val="00FC421D"/>
    <w:rsid w:val="00FD7185"/>
    <w:rsid w:val="00FE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94D3D2"/>
  <w15:docId w15:val="{99B5C212-AF1C-4705-A876-A1B3727A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FCC"/>
    <w:pPr>
      <w:spacing w:after="160" w:line="259" w:lineRule="auto"/>
    </w:pPr>
    <w:rPr>
      <w:lang w:val="uk-UA" w:eastAsia="en-US"/>
    </w:rPr>
  </w:style>
  <w:style w:type="paragraph" w:styleId="2">
    <w:name w:val="heading 2"/>
    <w:basedOn w:val="a"/>
    <w:link w:val="20"/>
    <w:uiPriority w:val="99"/>
    <w:qFormat/>
    <w:rsid w:val="00A62D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A62D15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rsid w:val="00A62D15"/>
    <w:rPr>
      <w:rFonts w:cs="Times New Roman"/>
      <w:color w:val="0000FF"/>
      <w:u w:val="single"/>
    </w:rPr>
  </w:style>
  <w:style w:type="character" w:styleId="a4">
    <w:name w:val="FollowedHyperlink"/>
    <w:basedOn w:val="a0"/>
    <w:uiPriority w:val="99"/>
    <w:semiHidden/>
    <w:rsid w:val="00A62D15"/>
    <w:rPr>
      <w:rFonts w:cs="Times New Roman"/>
      <w:color w:val="800080"/>
      <w:u w:val="single"/>
    </w:rPr>
  </w:style>
  <w:style w:type="paragraph" w:styleId="a5">
    <w:name w:val="No Spacing"/>
    <w:uiPriority w:val="99"/>
    <w:qFormat/>
    <w:rsid w:val="001A0339"/>
    <w:rPr>
      <w:lang w:val="uk-UA" w:eastAsia="en-US"/>
    </w:rPr>
  </w:style>
  <w:style w:type="paragraph" w:styleId="a6">
    <w:name w:val="List Paragraph"/>
    <w:basedOn w:val="a"/>
    <w:uiPriority w:val="99"/>
    <w:qFormat/>
    <w:rsid w:val="009529F4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table" w:styleId="a7">
    <w:name w:val="Table Grid"/>
    <w:basedOn w:val="a1"/>
    <w:uiPriority w:val="99"/>
    <w:locked/>
    <w:rsid w:val="001D30A0"/>
    <w:pPr>
      <w:spacing w:after="160" w:line="259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E8013D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8013D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8013D"/>
    <w:rPr>
      <w:sz w:val="20"/>
      <w:szCs w:val="20"/>
      <w:lang w:val="uk-UA"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8013D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8013D"/>
    <w:rPr>
      <w:b/>
      <w:bCs/>
      <w:sz w:val="20"/>
      <w:szCs w:val="20"/>
      <w:lang w:val="uk-UA" w:eastAsia="en-US"/>
    </w:rPr>
  </w:style>
  <w:style w:type="paragraph" w:styleId="ad">
    <w:name w:val="Balloon Text"/>
    <w:basedOn w:val="a"/>
    <w:link w:val="ae"/>
    <w:uiPriority w:val="99"/>
    <w:semiHidden/>
    <w:unhideWhenUsed/>
    <w:rsid w:val="00E801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8013D"/>
    <w:rPr>
      <w:rFonts w:ascii="Segoe UI" w:hAnsi="Segoe UI" w:cs="Segoe UI"/>
      <w:sz w:val="18"/>
      <w:szCs w:val="1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5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F4C0C-2C70-48F7-88E6-DF416F854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EE2ED2B2</Template>
  <TotalTime>1145</TotalTime>
  <Pages>24</Pages>
  <Words>8927</Words>
  <Characters>50884</Characters>
  <Application>Microsoft Office Word</Application>
  <DocSecurity>0</DocSecurity>
  <Lines>424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Шокот Евгения</dc:creator>
  <cp:keywords/>
  <dc:description/>
  <cp:lastModifiedBy>Блонская Анна</cp:lastModifiedBy>
  <cp:revision>31</cp:revision>
  <cp:lastPrinted>2019-05-30T07:30:00Z</cp:lastPrinted>
  <dcterms:created xsi:type="dcterms:W3CDTF">2018-08-23T07:37:00Z</dcterms:created>
  <dcterms:modified xsi:type="dcterms:W3CDTF">2019-08-15T11:58:00Z</dcterms:modified>
</cp:coreProperties>
</file>